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04" w:rsidRPr="00A41526" w:rsidRDefault="00CC2B04" w:rsidP="00496A47">
      <w:pPr>
        <w:spacing w:after="0" w:line="36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Міністерство</w:t>
      </w:r>
      <w:r w:rsidRPr="00A41526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A41526">
        <w:rPr>
          <w:rFonts w:ascii="Times New Roman" w:hAnsi="Times New Roman"/>
          <w:sz w:val="28"/>
          <w:szCs w:val="28"/>
          <w:lang w:val="uk-UA"/>
        </w:rPr>
        <w:t>освіти і науки України</w:t>
      </w:r>
    </w:p>
    <w:p w:rsidR="00CC2B04" w:rsidRPr="00A41526" w:rsidRDefault="00CC2B04" w:rsidP="00496A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C2B04" w:rsidRPr="00A41526" w:rsidRDefault="00CC2B04" w:rsidP="00496A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інститут»</w:t>
      </w:r>
    </w:p>
    <w:p w:rsidR="00CC2B04" w:rsidRPr="00A41526" w:rsidRDefault="00CC2B04" w:rsidP="00496A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Факультет Прикладної математики</w:t>
      </w:r>
    </w:p>
    <w:p w:rsidR="00CC2B04" w:rsidRPr="00A41526" w:rsidRDefault="00CC2B04" w:rsidP="00496A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Кафедра спеціалізованих комп’ютерних систем</w:t>
      </w:r>
    </w:p>
    <w:p w:rsidR="00CC2B04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C2B04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Практична робота №</w:t>
      </w:r>
      <w:r w:rsidRPr="00A41526">
        <w:rPr>
          <w:rFonts w:ascii="Times New Roman" w:hAnsi="Times New Roman"/>
          <w:sz w:val="28"/>
          <w:szCs w:val="28"/>
        </w:rPr>
        <w:t>2</w:t>
      </w: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41526">
        <w:rPr>
          <w:rFonts w:ascii="Times New Roman" w:hAnsi="Times New Roman"/>
          <w:i/>
          <w:sz w:val="28"/>
          <w:szCs w:val="28"/>
          <w:lang w:val="uk-UA"/>
        </w:rPr>
        <w:t>з дисципліни:</w:t>
      </w: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 xml:space="preserve"> «Основи охорони праці»</w:t>
      </w: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на тему: «</w:t>
      </w:r>
      <w:r w:rsidRPr="00A41526">
        <w:rPr>
          <w:rFonts w:ascii="Times New Roman" w:hAnsi="Times New Roman"/>
          <w:b/>
          <w:sz w:val="28"/>
          <w:szCs w:val="28"/>
          <w:lang w:val="uk-UA"/>
        </w:rPr>
        <w:t>ЗАХИСТ ВІД ШУМУ,</w:t>
      </w:r>
      <w:r w:rsidRPr="00A41526">
        <w:rPr>
          <w:rFonts w:ascii="Times New Roman" w:hAnsi="Times New Roman"/>
          <w:b/>
          <w:caps/>
          <w:sz w:val="28"/>
          <w:szCs w:val="28"/>
          <w:lang w:val="uk-UA"/>
        </w:rPr>
        <w:t xml:space="preserve"> ультразвуку та інфразвуку</w:t>
      </w: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b/>
          <w:sz w:val="28"/>
          <w:szCs w:val="28"/>
          <w:lang w:val="uk-UA"/>
        </w:rPr>
        <w:t>У ВИРОБНИЧОМУ СЕРЕДОВИЩІ</w:t>
      </w:r>
      <w:r w:rsidRPr="00A41526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CC2B04" w:rsidRPr="00B2517F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№1</w:t>
      </w:r>
      <w:r w:rsidRPr="00B2517F">
        <w:rPr>
          <w:rFonts w:ascii="Times New Roman" w:hAnsi="Times New Roman"/>
          <w:sz w:val="28"/>
          <w:szCs w:val="28"/>
        </w:rPr>
        <w:t>5</w:t>
      </w: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A41526">
        <w:rPr>
          <w:rFonts w:ascii="Times New Roman" w:hAnsi="Times New Roman"/>
          <w:sz w:val="28"/>
          <w:szCs w:val="28"/>
          <w:lang w:val="uk-UA"/>
        </w:rPr>
        <w:t>:</w:t>
      </w:r>
    </w:p>
    <w:p w:rsidR="00CC2B04" w:rsidRPr="006D235A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A41526">
        <w:rPr>
          <w:rFonts w:ascii="Times New Roman" w:hAnsi="Times New Roman"/>
          <w:sz w:val="28"/>
          <w:szCs w:val="28"/>
          <w:lang w:val="uk-UA"/>
        </w:rPr>
        <w:t xml:space="preserve"> групи КВ-9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Степанюк М.Ф.</w:t>
      </w: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A41526">
        <w:rPr>
          <w:rFonts w:ascii="Times New Roman" w:hAnsi="Times New Roman"/>
          <w:sz w:val="28"/>
          <w:szCs w:val="28"/>
        </w:rPr>
        <w:t>:</w:t>
      </w:r>
    </w:p>
    <w:p w:rsidR="00CC2B04" w:rsidRPr="00A41526" w:rsidRDefault="00CC2B04" w:rsidP="00496A4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Луц Т. Є.</w:t>
      </w:r>
    </w:p>
    <w:p w:rsidR="00CC2B04" w:rsidRPr="00A41526" w:rsidRDefault="00CC2B04" w:rsidP="00496A4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C2B04" w:rsidRPr="00A41526" w:rsidRDefault="00CC2B04" w:rsidP="00496A4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526">
        <w:rPr>
          <w:rFonts w:ascii="Times New Roman" w:hAnsi="Times New Roman"/>
          <w:sz w:val="28"/>
          <w:szCs w:val="28"/>
          <w:lang w:val="uk-UA"/>
        </w:rPr>
        <w:t>Київ 2012</w:t>
      </w:r>
    </w:p>
    <w:p w:rsidR="00CC2B04" w:rsidRPr="00A41526" w:rsidRDefault="00CC2B04" w:rsidP="00496A47">
      <w:pPr>
        <w:pStyle w:val="Heading2"/>
        <w:jc w:val="both"/>
        <w:rPr>
          <w:sz w:val="24"/>
          <w:szCs w:val="24"/>
          <w:lang w:val="uk-UA"/>
        </w:rPr>
      </w:pPr>
      <w:r w:rsidRPr="00A41526">
        <w:rPr>
          <w:sz w:val="24"/>
          <w:szCs w:val="24"/>
          <w:lang w:val="uk-UA"/>
        </w:rPr>
        <w:t>Мета заняття</w:t>
      </w:r>
    </w:p>
    <w:p w:rsidR="00CC2B04" w:rsidRPr="00496A47" w:rsidRDefault="00CC2B04" w:rsidP="00496A47">
      <w:pPr>
        <w:pStyle w:val="Heading3"/>
        <w:spacing w:line="36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496A47">
        <w:rPr>
          <w:rFonts w:ascii="Times New Roman" w:hAnsi="Times New Roman"/>
          <w:b w:val="0"/>
          <w:color w:val="auto"/>
          <w:sz w:val="20"/>
          <w:szCs w:val="20"/>
          <w:lang w:val="uk-UA"/>
        </w:rPr>
        <w:t>Вивчення дії на організм людини шуму, ультразвукових та інфразвукових коливань, які виникають у виробничих приміщеннях, нормування параметрів цих чинників, ознайомлення з основними заходами, спрямованими на захист працюючих від негативної дії шуму, ультра- та інфразвуку</w:t>
      </w:r>
      <w:r w:rsidRPr="00496A47">
        <w:rPr>
          <w:rFonts w:ascii="Times New Roman" w:hAnsi="Times New Roman"/>
          <w:sz w:val="20"/>
          <w:szCs w:val="20"/>
          <w:lang w:val="uk-UA"/>
        </w:rPr>
        <w:t xml:space="preserve">. </w:t>
      </w:r>
    </w:p>
    <w:p w:rsidR="00CC2B04" w:rsidRPr="004F7ED2" w:rsidRDefault="00CC2B04" w:rsidP="00496A47">
      <w:pPr>
        <w:spacing w:line="360" w:lineRule="auto"/>
        <w:rPr>
          <w:lang w:val="uk-UA"/>
        </w:rPr>
      </w:pPr>
    </w:p>
    <w:p w:rsidR="00CC2B04" w:rsidRPr="007E6C13" w:rsidRDefault="00CC2B04" w:rsidP="00496A4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1526">
        <w:rPr>
          <w:rFonts w:ascii="Times New Roman" w:hAnsi="Times New Roman"/>
          <w:b/>
          <w:sz w:val="24"/>
          <w:szCs w:val="24"/>
          <w:lang w:val="uk-UA"/>
        </w:rPr>
        <w:t>Задача</w:t>
      </w:r>
    </w:p>
    <w:p w:rsidR="00CC2B04" w:rsidRPr="00A41526" w:rsidRDefault="00CC2B04" w:rsidP="00496A47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A41526">
        <w:rPr>
          <w:rFonts w:ascii="Times New Roman" w:hAnsi="Times New Roman"/>
          <w:b/>
          <w:i/>
          <w:sz w:val="24"/>
          <w:szCs w:val="24"/>
          <w:lang w:val="uk-UA"/>
        </w:rPr>
        <w:t>Умова</w:t>
      </w:r>
      <w:r w:rsidRPr="00A41526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CC2B04" w:rsidRPr="00496A47" w:rsidRDefault="00CC2B04" w:rsidP="00496A47">
      <w:pPr>
        <w:spacing w:line="360" w:lineRule="auto"/>
        <w:jc w:val="both"/>
        <w:rPr>
          <w:rFonts w:ascii="Times New Roman" w:hAnsi="Times New Roman"/>
          <w:b/>
          <w:i/>
          <w:sz w:val="20"/>
          <w:szCs w:val="20"/>
          <w:lang w:val="uk-UA"/>
        </w:rPr>
      </w:pPr>
      <w:r w:rsidRPr="00496A47">
        <w:rPr>
          <w:rFonts w:ascii="Times New Roman" w:hAnsi="Times New Roman"/>
          <w:sz w:val="20"/>
          <w:szCs w:val="20"/>
          <w:lang w:val="uk-UA"/>
        </w:rPr>
        <w:t>На робоче місце, що досліджується, водночас надходить шум від чотирьох джерел (1</w:t>
      </w:r>
      <w:r w:rsidRPr="00496A47">
        <w:rPr>
          <w:rFonts w:ascii="Times New Roman" w:hAnsi="Times New Roman"/>
          <w:sz w:val="20"/>
          <w:szCs w:val="20"/>
        </w:rPr>
        <w:t>, 2, 3, 4)</w:t>
      </w:r>
      <w:r w:rsidRPr="00496A47">
        <w:rPr>
          <w:rFonts w:ascii="Times New Roman" w:hAnsi="Times New Roman"/>
          <w:sz w:val="20"/>
          <w:szCs w:val="20"/>
          <w:lang w:val="uk-UA"/>
        </w:rPr>
        <w:t>. Рівні звукового тиску, що створює в цьому місці кожне джерело шуму окремо, наведені в табл. 11.</w:t>
      </w:r>
    </w:p>
    <w:p w:rsidR="00CC2B04" w:rsidRDefault="00CC2B04" w:rsidP="00496A47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A41526">
        <w:rPr>
          <w:rFonts w:ascii="Times New Roman" w:hAnsi="Times New Roman"/>
          <w:b/>
          <w:i/>
          <w:sz w:val="24"/>
          <w:szCs w:val="24"/>
          <w:lang w:val="uk-UA"/>
        </w:rPr>
        <w:t xml:space="preserve">Завдання. </w:t>
      </w:r>
    </w:p>
    <w:p w:rsidR="00CC2B04" w:rsidRPr="00496A47" w:rsidRDefault="00CC2B04" w:rsidP="00496A47">
      <w:pPr>
        <w:spacing w:line="360" w:lineRule="auto"/>
        <w:jc w:val="both"/>
        <w:rPr>
          <w:rFonts w:ascii="Times New Roman" w:hAnsi="Times New Roman"/>
          <w:b/>
          <w:i/>
          <w:sz w:val="20"/>
          <w:szCs w:val="20"/>
          <w:lang w:val="uk-UA"/>
        </w:rPr>
      </w:pPr>
      <w:r w:rsidRPr="00496A47">
        <w:rPr>
          <w:rFonts w:ascii="Times New Roman" w:hAnsi="Times New Roman"/>
          <w:sz w:val="20"/>
          <w:szCs w:val="20"/>
          <w:lang w:val="uk-UA"/>
        </w:rPr>
        <w:t>Визначте загальний рівень звукового тиску на цьому робочому місці трьома способами:</w:t>
      </w:r>
    </w:p>
    <w:p w:rsidR="00CC2B04" w:rsidRPr="00496A47" w:rsidRDefault="00CC2B04" w:rsidP="00496A4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496A47">
        <w:rPr>
          <w:rFonts w:ascii="Times New Roman" w:hAnsi="Times New Roman"/>
          <w:sz w:val="20"/>
          <w:szCs w:val="20"/>
          <w:lang w:val="uk-UA"/>
        </w:rPr>
        <w:t>поопераційно виконавши всі необхідні розрахунки;</w:t>
      </w:r>
    </w:p>
    <w:p w:rsidR="00CC2B04" w:rsidRPr="00496A47" w:rsidRDefault="00CC2B04" w:rsidP="00496A4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496A47">
        <w:rPr>
          <w:rFonts w:ascii="Times New Roman" w:hAnsi="Times New Roman"/>
          <w:sz w:val="20"/>
          <w:szCs w:val="20"/>
          <w:lang w:val="uk-UA"/>
        </w:rPr>
        <w:t xml:space="preserve"> за допомогою формули L</w:t>
      </w:r>
      <w:r w:rsidRPr="00496A47">
        <w:rPr>
          <w:rFonts w:ascii="Times New Roman" w:hAnsi="Times New Roman"/>
          <w:sz w:val="20"/>
          <w:szCs w:val="20"/>
          <w:vertAlign w:val="subscript"/>
          <w:lang w:val="uk-UA"/>
        </w:rPr>
        <w:t>сум</w:t>
      </w:r>
      <w:r w:rsidRPr="00496A47">
        <w:rPr>
          <w:rFonts w:ascii="Times New Roman" w:hAnsi="Times New Roman"/>
          <w:sz w:val="20"/>
          <w:szCs w:val="20"/>
          <w:lang w:val="uk-UA"/>
        </w:rPr>
        <w:t xml:space="preserve"> = 10 lg (10</w:t>
      </w:r>
      <w:r w:rsidRPr="00496A47">
        <w:rPr>
          <w:rFonts w:ascii="Times New Roman" w:hAnsi="Times New Roman"/>
          <w:sz w:val="20"/>
          <w:szCs w:val="20"/>
          <w:vertAlign w:val="superscript"/>
          <w:lang w:val="uk-UA"/>
        </w:rPr>
        <w:t>0,1L</w:t>
      </w:r>
      <w:r w:rsidRPr="00496A47">
        <w:rPr>
          <w:rFonts w:ascii="Times New Roman" w:hAnsi="Times New Roman"/>
          <w:position w:val="-10"/>
          <w:sz w:val="20"/>
          <w:szCs w:val="20"/>
          <w:vertAlign w:val="superscript"/>
          <w:lang w:val="uk-UA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7.25pt" o:ole="" fillcolor="window">
            <v:imagedata r:id="rId5" o:title=""/>
          </v:shape>
          <o:OLEObject Type="Embed" ProgID="Equation.3" ShapeID="_x0000_i1025" DrawAspect="Content" ObjectID="_1410698242" r:id="rId6"/>
        </w:object>
      </w:r>
      <w:r w:rsidRPr="00496A47">
        <w:rPr>
          <w:rFonts w:ascii="Times New Roman" w:hAnsi="Times New Roman"/>
          <w:sz w:val="20"/>
          <w:szCs w:val="20"/>
          <w:lang w:val="uk-UA"/>
        </w:rPr>
        <w:t>+10</w:t>
      </w:r>
      <w:r w:rsidRPr="00496A47">
        <w:rPr>
          <w:rFonts w:ascii="Times New Roman" w:hAnsi="Times New Roman"/>
          <w:sz w:val="20"/>
          <w:szCs w:val="20"/>
          <w:vertAlign w:val="superscript"/>
          <w:lang w:val="uk-UA"/>
        </w:rPr>
        <w:t>0,1L</w:t>
      </w:r>
      <w:r w:rsidRPr="00496A47">
        <w:rPr>
          <w:rFonts w:ascii="Times New Roman" w:hAnsi="Times New Roman"/>
          <w:position w:val="-10"/>
          <w:sz w:val="20"/>
          <w:szCs w:val="20"/>
          <w:vertAlign w:val="superscript"/>
          <w:lang w:val="uk-UA"/>
        </w:rPr>
        <w:object w:dxaOrig="160" w:dyaOrig="340">
          <v:shape id="_x0000_i1026" type="#_x0000_t75" style="width:8.25pt;height:17.25pt" o:ole="" fillcolor="window">
            <v:imagedata r:id="rId7" o:title=""/>
          </v:shape>
          <o:OLEObject Type="Embed" ProgID="Equation.3" ShapeID="_x0000_i1026" DrawAspect="Content" ObjectID="_1410698243" r:id="rId8"/>
        </w:object>
      </w:r>
      <w:r w:rsidRPr="00496A47">
        <w:rPr>
          <w:rFonts w:ascii="Times New Roman" w:hAnsi="Times New Roman"/>
          <w:sz w:val="20"/>
          <w:szCs w:val="20"/>
          <w:lang w:val="uk-UA"/>
        </w:rPr>
        <w:t>+10</w:t>
      </w:r>
      <w:r w:rsidRPr="00496A47">
        <w:rPr>
          <w:rFonts w:ascii="Times New Roman" w:hAnsi="Times New Roman"/>
          <w:sz w:val="20"/>
          <w:szCs w:val="20"/>
          <w:vertAlign w:val="superscript"/>
          <w:lang w:val="uk-UA"/>
        </w:rPr>
        <w:t>0,1L</w:t>
      </w:r>
      <w:r w:rsidRPr="00496A47">
        <w:rPr>
          <w:rFonts w:ascii="Times New Roman" w:hAnsi="Times New Roman"/>
          <w:position w:val="-12"/>
          <w:sz w:val="20"/>
          <w:szCs w:val="20"/>
          <w:vertAlign w:val="superscript"/>
          <w:lang w:val="uk-UA"/>
        </w:rPr>
        <w:object w:dxaOrig="139" w:dyaOrig="360">
          <v:shape id="_x0000_i1027" type="#_x0000_t75" style="width:6.75pt;height:18pt" o:ole="" fillcolor="window">
            <v:imagedata r:id="rId9" o:title=""/>
          </v:shape>
          <o:OLEObject Type="Embed" ProgID="Equation.3" ShapeID="_x0000_i1027" DrawAspect="Content" ObjectID="_1410698244" r:id="rId10"/>
        </w:object>
      </w:r>
      <w:r w:rsidRPr="00496A47">
        <w:rPr>
          <w:rFonts w:ascii="Times New Roman" w:hAnsi="Times New Roman"/>
          <w:sz w:val="20"/>
          <w:szCs w:val="20"/>
          <w:vertAlign w:val="superscript"/>
          <w:lang w:val="uk-UA"/>
        </w:rPr>
        <w:t xml:space="preserve"> </w:t>
      </w:r>
      <w:r w:rsidRPr="00496A47">
        <w:rPr>
          <w:rFonts w:ascii="Times New Roman" w:hAnsi="Times New Roman"/>
          <w:sz w:val="20"/>
          <w:szCs w:val="20"/>
          <w:lang w:val="uk-UA"/>
        </w:rPr>
        <w:t>+10</w:t>
      </w:r>
      <w:r w:rsidRPr="00496A47">
        <w:rPr>
          <w:rFonts w:ascii="Times New Roman" w:hAnsi="Times New Roman"/>
          <w:sz w:val="20"/>
          <w:szCs w:val="20"/>
          <w:vertAlign w:val="superscript"/>
          <w:lang w:val="uk-UA"/>
        </w:rPr>
        <w:t>0,1L</w:t>
      </w:r>
      <w:r w:rsidRPr="00496A47">
        <w:rPr>
          <w:rFonts w:ascii="Times New Roman" w:hAnsi="Times New Roman"/>
          <w:position w:val="-10"/>
          <w:sz w:val="20"/>
          <w:szCs w:val="20"/>
          <w:vertAlign w:val="superscript"/>
          <w:lang w:val="uk-UA"/>
        </w:rPr>
        <w:object w:dxaOrig="160" w:dyaOrig="340">
          <v:shape id="_x0000_i1028" type="#_x0000_t75" style="width:8.25pt;height:17.25pt" o:ole="" fillcolor="window">
            <v:imagedata r:id="rId11" o:title=""/>
          </v:shape>
          <o:OLEObject Type="Embed" ProgID="Equation.3" ShapeID="_x0000_i1028" DrawAspect="Content" ObjectID="_1410698245" r:id="rId12"/>
        </w:object>
      </w:r>
      <w:r w:rsidRPr="00496A47">
        <w:rPr>
          <w:rFonts w:ascii="Times New Roman" w:hAnsi="Times New Roman"/>
          <w:sz w:val="20"/>
          <w:szCs w:val="20"/>
          <w:lang w:val="uk-UA"/>
        </w:rPr>
        <w:t xml:space="preserve">); </w:t>
      </w:r>
    </w:p>
    <w:p w:rsidR="00CC2B04" w:rsidRPr="00496A47" w:rsidRDefault="00CC2B04" w:rsidP="00496A4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496A47">
        <w:rPr>
          <w:rFonts w:ascii="Times New Roman" w:hAnsi="Times New Roman"/>
          <w:sz w:val="20"/>
          <w:szCs w:val="20"/>
          <w:lang w:val="uk-UA"/>
        </w:rPr>
        <w:t xml:space="preserve">за допомогою номограми для розрахунку суми рівнів інтенсивності звуку або звукового тиску </w:t>
      </w:r>
    </w:p>
    <w:p w:rsidR="00CC2B04" w:rsidRPr="00496A47" w:rsidRDefault="00CC2B04" w:rsidP="00496A47">
      <w:pPr>
        <w:spacing w:after="0" w:line="360" w:lineRule="auto"/>
        <w:ind w:left="720" w:firstLine="360"/>
        <w:jc w:val="both"/>
        <w:rPr>
          <w:rFonts w:ascii="Times New Roman" w:hAnsi="Times New Roman"/>
          <w:sz w:val="20"/>
          <w:szCs w:val="20"/>
          <w:lang w:val="uk-UA"/>
        </w:rPr>
      </w:pPr>
      <w:r w:rsidRPr="00496A47">
        <w:rPr>
          <w:rFonts w:ascii="Times New Roman" w:hAnsi="Times New Roman"/>
          <w:sz w:val="20"/>
          <w:szCs w:val="20"/>
          <w:lang w:val="uk-UA"/>
        </w:rPr>
        <w:t xml:space="preserve">(табл. 12). </w:t>
      </w:r>
    </w:p>
    <w:p w:rsidR="00CC2B04" w:rsidRDefault="00CC2B04" w:rsidP="00496A47">
      <w:pPr>
        <w:pStyle w:val="Footer"/>
        <w:tabs>
          <w:tab w:val="clear" w:pos="4677"/>
          <w:tab w:val="clear" w:pos="9355"/>
        </w:tabs>
        <w:spacing w:line="360" w:lineRule="auto"/>
        <w:jc w:val="both"/>
        <w:rPr>
          <w:sz w:val="20"/>
          <w:szCs w:val="20"/>
          <w:lang w:val="en-US"/>
        </w:rPr>
      </w:pPr>
      <w:r w:rsidRPr="00496A47">
        <w:rPr>
          <w:sz w:val="20"/>
          <w:szCs w:val="20"/>
          <w:lang w:val="uk-UA"/>
        </w:rPr>
        <w:t>Порівняйте отримані значення. В разі розбіжності отриманих результатів, знайдіть помилку.</w:t>
      </w:r>
    </w:p>
    <w:p w:rsidR="00CC2B04" w:rsidRPr="00496A47" w:rsidRDefault="00CC2B04" w:rsidP="00496A47">
      <w:pPr>
        <w:pStyle w:val="Footer"/>
        <w:tabs>
          <w:tab w:val="clear" w:pos="4677"/>
          <w:tab w:val="clear" w:pos="9355"/>
        </w:tabs>
        <w:spacing w:line="360" w:lineRule="auto"/>
        <w:jc w:val="both"/>
        <w:rPr>
          <w:sz w:val="20"/>
          <w:szCs w:val="20"/>
          <w:lang w:val="en-US"/>
        </w:rPr>
      </w:pPr>
    </w:p>
    <w:p w:rsidR="00CC2B04" w:rsidRPr="00A41526" w:rsidRDefault="00CC2B04" w:rsidP="00496A47">
      <w:pPr>
        <w:spacing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A41526">
        <w:rPr>
          <w:rFonts w:ascii="Times New Roman" w:hAnsi="Times New Roman"/>
          <w:b/>
          <w:sz w:val="24"/>
          <w:szCs w:val="24"/>
          <w:lang w:val="uk-UA"/>
        </w:rPr>
        <w:t>Варіант завдання: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914"/>
        <w:gridCol w:w="1914"/>
        <w:gridCol w:w="1914"/>
        <w:gridCol w:w="1915"/>
      </w:tblGrid>
      <w:tr w:rsidR="00CC2B04" w:rsidRPr="00A41526" w:rsidTr="00866637">
        <w:trPr>
          <w:cantSplit/>
          <w:trHeight w:val="158"/>
        </w:trPr>
        <w:tc>
          <w:tcPr>
            <w:tcW w:w="1188" w:type="dxa"/>
            <w:vMerge w:val="restart"/>
          </w:tcPr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uk-UA"/>
              </w:rPr>
            </w:pPr>
          </w:p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Варіант</w:t>
            </w:r>
          </w:p>
        </w:tc>
        <w:tc>
          <w:tcPr>
            <w:tcW w:w="7657" w:type="dxa"/>
            <w:gridSpan w:val="4"/>
          </w:tcPr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Рівні звуку, дБА, що надходять на робоче місце від кожного окремого джерела шуму за номером</w:t>
            </w:r>
          </w:p>
        </w:tc>
      </w:tr>
      <w:tr w:rsidR="00CC2B04" w:rsidRPr="00A41526" w:rsidTr="00866637">
        <w:trPr>
          <w:cantSplit/>
          <w:trHeight w:val="157"/>
        </w:trPr>
        <w:tc>
          <w:tcPr>
            <w:tcW w:w="1188" w:type="dxa"/>
            <w:vMerge/>
          </w:tcPr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rPr>
                <w:lang w:val="uk-UA"/>
              </w:rPr>
            </w:pPr>
          </w:p>
        </w:tc>
        <w:tc>
          <w:tcPr>
            <w:tcW w:w="1914" w:type="dxa"/>
          </w:tcPr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1</w:t>
            </w:r>
          </w:p>
        </w:tc>
        <w:tc>
          <w:tcPr>
            <w:tcW w:w="1914" w:type="dxa"/>
          </w:tcPr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2</w:t>
            </w:r>
          </w:p>
        </w:tc>
        <w:tc>
          <w:tcPr>
            <w:tcW w:w="1914" w:type="dxa"/>
          </w:tcPr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3</w:t>
            </w:r>
          </w:p>
        </w:tc>
        <w:tc>
          <w:tcPr>
            <w:tcW w:w="1915" w:type="dxa"/>
          </w:tcPr>
          <w:p w:rsidR="00CC2B04" w:rsidRPr="00A41526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4</w:t>
            </w:r>
          </w:p>
        </w:tc>
      </w:tr>
      <w:tr w:rsidR="00CC2B04" w:rsidRPr="00A41526" w:rsidTr="00866637">
        <w:tc>
          <w:tcPr>
            <w:tcW w:w="1188" w:type="dxa"/>
          </w:tcPr>
          <w:p w:rsidR="00CC2B04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1914" w:type="dxa"/>
          </w:tcPr>
          <w:p w:rsidR="00CC2B04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76</w:t>
            </w:r>
          </w:p>
        </w:tc>
        <w:tc>
          <w:tcPr>
            <w:tcW w:w="1914" w:type="dxa"/>
          </w:tcPr>
          <w:p w:rsidR="00CC2B04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74</w:t>
            </w:r>
          </w:p>
        </w:tc>
        <w:tc>
          <w:tcPr>
            <w:tcW w:w="1914" w:type="dxa"/>
          </w:tcPr>
          <w:p w:rsidR="00CC2B04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63</w:t>
            </w:r>
          </w:p>
        </w:tc>
        <w:tc>
          <w:tcPr>
            <w:tcW w:w="1915" w:type="dxa"/>
          </w:tcPr>
          <w:p w:rsidR="00CC2B04" w:rsidRDefault="00CC2B04" w:rsidP="00496A47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65</w:t>
            </w:r>
          </w:p>
        </w:tc>
      </w:tr>
    </w:tbl>
    <w:p w:rsidR="00CC2B04" w:rsidRPr="00A41526" w:rsidRDefault="00CC2B04" w:rsidP="00496A47">
      <w:pPr>
        <w:spacing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C2B04" w:rsidRPr="00A41526" w:rsidRDefault="00CC2B04" w:rsidP="00496A47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41526">
        <w:rPr>
          <w:rFonts w:ascii="Times New Roman" w:hAnsi="Times New Roman"/>
          <w:b/>
          <w:sz w:val="24"/>
          <w:szCs w:val="24"/>
          <w:lang w:val="uk-UA"/>
        </w:rPr>
        <w:t>Розв’язок</w:t>
      </w:r>
    </w:p>
    <w:p w:rsidR="00CC2B04" w:rsidRPr="00496A47" w:rsidRDefault="00CC2B04" w:rsidP="00496A47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position w:val="-30"/>
          <w:sz w:val="24"/>
          <w:szCs w:val="24"/>
          <w:lang w:val="uk-UA"/>
        </w:rPr>
        <w:t xml:space="preserve">1) </w:t>
      </w:r>
      <w:r>
        <w:rPr>
          <w:rFonts w:ascii="Times New Roman" w:hAnsi="Times New Roman"/>
          <w:position w:val="-30"/>
          <w:sz w:val="24"/>
          <w:szCs w:val="24"/>
          <w:lang w:val="en-US"/>
        </w:rPr>
        <w:t>L</w:t>
      </w:r>
      <w:r>
        <w:rPr>
          <w:rFonts w:ascii="Times New Roman" w:hAnsi="Times New Roman"/>
          <w:position w:val="-30"/>
          <w:sz w:val="24"/>
          <w:szCs w:val="24"/>
          <w:vertAlign w:val="subscript"/>
          <w:lang w:val="uk-UA"/>
        </w:rPr>
        <w:t>Т</w:t>
      </w:r>
      <w:r w:rsidRPr="00496A47">
        <w:rPr>
          <w:rFonts w:ascii="Times New Roman" w:hAnsi="Times New Roman"/>
          <w:position w:val="-30"/>
          <w:sz w:val="24"/>
          <w:szCs w:val="24"/>
          <w:lang w:val="uk-UA"/>
        </w:rPr>
        <w:t xml:space="preserve"> = 10 </w:t>
      </w:r>
      <w:r>
        <w:rPr>
          <w:rFonts w:ascii="Times New Roman" w:hAnsi="Times New Roman"/>
          <w:position w:val="-30"/>
          <w:sz w:val="24"/>
          <w:szCs w:val="24"/>
          <w:lang w:val="en-US"/>
        </w:rPr>
        <w:t>lg</w:t>
      </w:r>
      <w:r w:rsidRPr="00496A47">
        <w:rPr>
          <w:rFonts w:ascii="Times New Roman" w:hAnsi="Times New Roman"/>
          <w:position w:val="-30"/>
          <w:sz w:val="24"/>
          <w:szCs w:val="24"/>
          <w:lang w:val="uk-UA"/>
        </w:rPr>
        <w:t xml:space="preserve"> ( </w:t>
      </w:r>
      <w:r>
        <w:rPr>
          <w:rFonts w:ascii="Times New Roman" w:hAnsi="Times New Roman"/>
          <w:position w:val="-30"/>
          <w:sz w:val="24"/>
          <w:szCs w:val="24"/>
          <w:lang w:val="en-US"/>
        </w:rPr>
        <w:t>p</w:t>
      </w:r>
      <w:r w:rsidRPr="00496A47">
        <w:rPr>
          <w:rFonts w:ascii="Times New Roman" w:hAnsi="Times New Roman"/>
          <w:position w:val="-30"/>
          <w:sz w:val="24"/>
          <w:szCs w:val="24"/>
          <w:lang w:val="uk-UA"/>
        </w:rPr>
        <w:t>/</w:t>
      </w:r>
      <w:r>
        <w:rPr>
          <w:rFonts w:ascii="Times New Roman" w:hAnsi="Times New Roman"/>
          <w:position w:val="-30"/>
          <w:sz w:val="24"/>
          <w:szCs w:val="24"/>
          <w:lang w:val="en-US"/>
        </w:rPr>
        <w:t>p</w:t>
      </w:r>
      <w:r w:rsidRPr="00496A47">
        <w:rPr>
          <w:rFonts w:ascii="Times New Roman" w:hAnsi="Times New Roman"/>
          <w:position w:val="-30"/>
          <w:sz w:val="24"/>
          <w:szCs w:val="24"/>
          <w:vertAlign w:val="subscript"/>
          <w:lang w:val="uk-UA"/>
        </w:rPr>
        <w:t>0</w:t>
      </w:r>
      <w:r w:rsidRPr="00496A47">
        <w:rPr>
          <w:rFonts w:ascii="Times New Roman" w:hAnsi="Times New Roman"/>
          <w:position w:val="-30"/>
          <w:sz w:val="24"/>
          <w:szCs w:val="24"/>
          <w:lang w:val="uk-UA"/>
        </w:rPr>
        <w:t xml:space="preserve"> )</w:t>
      </w:r>
    </w:p>
    <w:p w:rsidR="00CC2B04" w:rsidRPr="00496A47" w:rsidRDefault="00CC2B04" w:rsidP="00496A47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1 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/>
          <w:sz w:val="24"/>
          <w:szCs w:val="24"/>
          <w:lang w:val="uk-UA"/>
        </w:rPr>
        <w:t>10</w:t>
      </w:r>
      <w:r w:rsidRPr="00326BAE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480">
          <v:shape id="_x0000_i1029" type="#_x0000_t75" style="width:12pt;height:24pt" o:ole="">
            <v:imagedata r:id="rId13" o:title=""/>
          </v:shape>
          <o:OLEObject Type="Embed" ProgID="Equation.3" ShapeID="_x0000_i1029" DrawAspect="Content" ObjectID="_1410698246" r:id="rId14"/>
        </w:objec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* 2 *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30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wsp:rsid wsp:val=&quot;00FE381D&quot;/&gt;&lt;/wsp:rsids&gt;&lt;/w:docPr&gt;&lt;w:body&gt;&lt;w:p wsp:rsidR=&quot;00000000&quot; wsp:rsidRDefault=&quot;00FE381D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31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wsp:rsid wsp:val=&quot;00FE381D&quot;/&gt;&lt;/wsp:rsids&gt;&lt;/w:docPr&gt;&lt;w:body&gt;&lt;w:p wsp:rsidR=&quot;00000000&quot; wsp:rsidRDefault=&quot;00FE381D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F05358">
        <w:rPr>
          <w:rFonts w:ascii="Times New Roman" w:hAnsi="Times New Roman"/>
          <w:sz w:val="24"/>
          <w:szCs w:val="24"/>
          <w:lang w:val="uk-UA"/>
        </w:rPr>
        <w:t>796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F05358">
        <w:rPr>
          <w:rFonts w:ascii="Times New Roman" w:hAnsi="Times New Roman"/>
          <w:sz w:val="24"/>
          <w:szCs w:val="24"/>
          <w:lang w:val="uk-UA"/>
        </w:rPr>
        <w:t>21434</w:t>
      </w:r>
      <w:r w:rsidRPr="00496A47">
        <w:rPr>
          <w:rFonts w:ascii="Times New Roman" w:hAnsi="Times New Roman"/>
          <w:sz w:val="24"/>
          <w:szCs w:val="24"/>
          <w:lang w:val="uk-UA"/>
        </w:rPr>
        <w:t xml:space="preserve"> Па</w:t>
      </w:r>
    </w:p>
    <w:p w:rsidR="00CC2B04" w:rsidRPr="00496A47" w:rsidRDefault="00CC2B04" w:rsidP="00496A47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2 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/>
          <w:sz w:val="24"/>
          <w:szCs w:val="24"/>
          <w:lang w:val="uk-UA"/>
        </w:rPr>
        <w:t>10</w:t>
      </w:r>
      <w:r w:rsidRPr="00326BAE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480">
          <v:shape id="_x0000_i1032" type="#_x0000_t75" style="width:12pt;height:24pt" o:ole="">
            <v:imagedata r:id="rId16" o:title=""/>
          </v:shape>
          <o:OLEObject Type="Embed" ProgID="Equation.3" ShapeID="_x0000_i1032" DrawAspect="Content" ObjectID="_1410698247" r:id="rId17"/>
        </w:objec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* 2 *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33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wsp:rsid wsp:val=&quot;00FE7D93&quot;/&gt;&lt;/wsp:rsids&gt;&lt;/w:docPr&gt;&lt;w:body&gt;&lt;w:p wsp:rsidR=&quot;00000000&quot; wsp:rsidRDefault=&quot;00FE7D93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34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wsp:rsid wsp:val=&quot;00FE7D93&quot;/&gt;&lt;/wsp:rsids&gt;&lt;/w:docPr&gt;&lt;w:body&gt;&lt;w:p wsp:rsidR=&quot;00000000&quot; wsp:rsidRDefault=&quot;00FE7D93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F05358">
        <w:rPr>
          <w:rFonts w:ascii="Times New Roman" w:hAnsi="Times New Roman"/>
          <w:sz w:val="24"/>
          <w:szCs w:val="24"/>
          <w:lang w:val="uk-UA"/>
        </w:rPr>
        <w:t>502</w:t>
      </w:r>
      <w:r>
        <w:rPr>
          <w:rFonts w:ascii="Times New Roman" w:hAnsi="Times New Roman"/>
          <w:sz w:val="24"/>
          <w:szCs w:val="24"/>
          <w:lang w:val="uk-UA"/>
        </w:rPr>
        <w:t xml:space="preserve">,37729 </w:t>
      </w:r>
      <w:r w:rsidRPr="00496A47">
        <w:rPr>
          <w:rFonts w:ascii="Times New Roman" w:hAnsi="Times New Roman"/>
          <w:sz w:val="24"/>
          <w:szCs w:val="24"/>
          <w:lang w:val="uk-UA"/>
        </w:rPr>
        <w:t>Па</w:t>
      </w:r>
    </w:p>
    <w:p w:rsidR="00CC2B04" w:rsidRPr="00C00363" w:rsidRDefault="00CC2B04" w:rsidP="00496A47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3 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=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35" type="#_x0000_t75" style="width:24.75pt;height:2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137B6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8137B6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f&gt;&lt;m:f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fPr&gt;&lt;m:num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73&lt;/m:t&gt;&lt;/m:r&gt;&lt;/m:num&gt;&lt;m:den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den&gt;&lt;/m:f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>
        <w:rPr>
          <w:rFonts w:ascii="Times New Roman" w:hAnsi="Times New Roman"/>
          <w:sz w:val="24"/>
          <w:szCs w:val="24"/>
          <w:lang w:val="uk-UA"/>
        </w:rPr>
        <w:t>10</w:t>
      </w:r>
      <w:r w:rsidRPr="00326BAE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480">
          <v:shape id="_x0000_i1036" type="#_x0000_t75" style="width:12pt;height:24pt" o:ole="">
            <v:imagedata r:id="rId19" o:title=""/>
          </v:shape>
          <o:OLEObject Type="Embed" ProgID="Equation.3" ShapeID="_x0000_i1036" DrawAspect="Content" ObjectID="_1410698248" r:id="rId20"/>
        </w:objec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* 2 *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37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02889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02889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38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02889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02889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/>
          <w:sz w:val="24"/>
          <w:szCs w:val="24"/>
          <w:lang w:val="uk-UA"/>
        </w:rPr>
        <w:t xml:space="preserve">39,90525 </w:t>
      </w:r>
      <w:r w:rsidRPr="00496A47">
        <w:rPr>
          <w:rFonts w:ascii="Times New Roman" w:hAnsi="Times New Roman"/>
          <w:sz w:val="24"/>
          <w:szCs w:val="24"/>
          <w:lang w:val="uk-UA"/>
        </w:rPr>
        <w:t>Па</w:t>
      </w:r>
    </w:p>
    <w:p w:rsidR="00CC2B04" w:rsidRPr="00C00363" w:rsidRDefault="00CC2B04" w:rsidP="00496A47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P</w:t>
      </w:r>
      <w:r w:rsidRPr="00C00363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4 </w:t>
      </w:r>
      <w:r w:rsidRPr="00C00363">
        <w:rPr>
          <w:rFonts w:ascii="Times New Roman" w:hAnsi="Times New Roman"/>
          <w:sz w:val="24"/>
          <w:szCs w:val="24"/>
          <w:lang w:val="uk-UA"/>
        </w:rPr>
        <w:t>=</w:t>
      </w:r>
      <w:r>
        <w:rPr>
          <w:rFonts w:ascii="Times New Roman" w:hAnsi="Times New Roman"/>
          <w:sz w:val="24"/>
          <w:szCs w:val="24"/>
          <w:lang w:val="uk-UA"/>
        </w:rPr>
        <w:t xml:space="preserve"> 10</w:t>
      </w:r>
      <w:r w:rsidRPr="00326BAE">
        <w:rPr>
          <w:rFonts w:ascii="Times New Roman" w:hAnsi="Times New Roman"/>
          <w:position w:val="-4"/>
          <w:sz w:val="24"/>
          <w:szCs w:val="24"/>
          <w:lang w:val="uk-UA"/>
        </w:rPr>
        <w:object w:dxaOrig="240" w:dyaOrig="480">
          <v:shape id="_x0000_i1039" type="#_x0000_t75" style="width:12pt;height:24pt" o:ole="">
            <v:imagedata r:id="rId21" o:title=""/>
          </v:shape>
          <o:OLEObject Type="Embed" ProgID="Equation.3" ShapeID="_x0000_i1039" DrawAspect="Content" ObjectID="_1410698249" r:id="rId22"/>
        </w:objec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* 2 *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40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8B7A2A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8B7A2A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41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8B7A2A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8B7A2A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/>
          <w:sz w:val="24"/>
          <w:szCs w:val="24"/>
          <w:lang w:val="uk-UA"/>
        </w:rPr>
        <w:t>63,24555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Па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C2B04" w:rsidRPr="00890AC8" w:rsidRDefault="00CC2B04" w:rsidP="00496A47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42" type="#_x0000_t75" style="width:22.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32BC2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232BC2&quot;&gt;&lt;m:oMathPara&gt;&lt;m:oMath&gt;&lt;m:nary&gt;&lt;m:naryPr&gt;&lt;m:chr m:val=&quot;в€‘&quot;/&gt;&lt;m:limLoc m:val=&quot;undOvr&quot;/&gt;&lt;m:subHide m:val=&quot;on&quot;/&gt;&lt;m:supHide m:val=&quot;on&quot;/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naryPr&gt;&lt;m:sub/&gt;&lt;m:sup/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p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43" type="#_x0000_t75" style="width:22.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32BC2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232BC2&quot;&gt;&lt;m:oMathPara&gt;&lt;m:oMath&gt;&lt;m:nary&gt;&lt;m:naryPr&gt;&lt;m:chr m:val=&quot;в€‘&quot;/&gt;&lt;m:limLoc m:val=&quot;undOvr&quot;/&gt;&lt;m:subHide m:val=&quot;on&quot;/&gt;&lt;m:supHide m:val=&quot;on&quot;/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naryPr&gt;&lt;m:sub/&gt;&lt;m:sup/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p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F05358">
        <w:rPr>
          <w:rFonts w:ascii="Times New Roman" w:hAnsi="Times New Roman"/>
          <w:sz w:val="24"/>
          <w:szCs w:val="24"/>
          <w:lang w:val="uk-UA"/>
        </w:rPr>
        <w:t>796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F05358">
        <w:rPr>
          <w:rFonts w:ascii="Times New Roman" w:hAnsi="Times New Roman"/>
          <w:sz w:val="24"/>
          <w:szCs w:val="24"/>
          <w:lang w:val="uk-UA"/>
        </w:rPr>
        <w:t>21434</w:t>
      </w:r>
      <w:r w:rsidRPr="00496A4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+ </w:t>
      </w:r>
      <w:r w:rsidRPr="00F05358">
        <w:rPr>
          <w:rFonts w:ascii="Times New Roman" w:hAnsi="Times New Roman"/>
          <w:sz w:val="24"/>
          <w:szCs w:val="24"/>
          <w:lang w:val="uk-UA"/>
        </w:rPr>
        <w:t>502</w:t>
      </w:r>
      <w:r>
        <w:rPr>
          <w:rFonts w:ascii="Times New Roman" w:hAnsi="Times New Roman"/>
          <w:sz w:val="24"/>
          <w:szCs w:val="24"/>
          <w:lang w:val="uk-UA"/>
        </w:rPr>
        <w:t xml:space="preserve">,37729 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+ </w:t>
      </w:r>
      <w:r>
        <w:rPr>
          <w:rFonts w:ascii="Times New Roman" w:hAnsi="Times New Roman"/>
          <w:sz w:val="24"/>
          <w:szCs w:val="24"/>
          <w:lang w:val="uk-UA"/>
        </w:rPr>
        <w:t xml:space="preserve">39,90525 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+ </w:t>
      </w:r>
      <w:r>
        <w:rPr>
          <w:rFonts w:ascii="Times New Roman" w:hAnsi="Times New Roman"/>
          <w:sz w:val="24"/>
          <w:szCs w:val="24"/>
          <w:lang w:val="uk-UA"/>
        </w:rPr>
        <w:t>63,24555</w:t>
      </w:r>
      <w:r w:rsidRPr="00C00363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96A4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= </w:t>
      </w:r>
      <w:r w:rsidRPr="00496A47">
        <w:rPr>
          <w:rFonts w:ascii="Times New Roman" w:hAnsi="Times New Roman"/>
          <w:sz w:val="24"/>
          <w:szCs w:val="24"/>
          <w:lang w:val="uk-UA"/>
        </w:rPr>
        <w:t>1401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496A47">
        <w:rPr>
          <w:rFonts w:ascii="Times New Roman" w:hAnsi="Times New Roman"/>
          <w:sz w:val="24"/>
          <w:szCs w:val="24"/>
          <w:lang w:val="uk-UA"/>
        </w:rPr>
        <w:t>74</w:t>
      </w:r>
      <w:r w:rsidRPr="00890AC8">
        <w:rPr>
          <w:rFonts w:ascii="Times New Roman" w:hAnsi="Times New Roman"/>
          <w:sz w:val="24"/>
          <w:szCs w:val="24"/>
          <w:lang w:val="uk-UA"/>
        </w:rPr>
        <w:t>Па</w:t>
      </w:r>
    </w:p>
    <w:p w:rsidR="00CC2B04" w:rsidRPr="00890AC8" w:rsidRDefault="00CC2B04" w:rsidP="00496A47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en-US"/>
        </w:rPr>
        <w:t>L</w:t>
      </w:r>
      <w:r w:rsidRPr="00A41526">
        <w:rPr>
          <w:rFonts w:ascii="Times New Roman" w:hAnsi="Times New Roman"/>
          <w:sz w:val="24"/>
          <w:szCs w:val="24"/>
          <w:vertAlign w:val="subscript"/>
          <w:lang w:val="uk-UA"/>
        </w:rPr>
        <w:t>сум</w:t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496A47">
        <w:rPr>
          <w:rFonts w:ascii="Times New Roman" w:hAnsi="Times New Roman"/>
          <w:sz w:val="24"/>
          <w:szCs w:val="24"/>
          <w:lang w:val="uk-UA"/>
        </w:rPr>
        <w:t>1</w:t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0 * </w:t>
      </w:r>
      <w:r w:rsidRPr="00A41526">
        <w:rPr>
          <w:rFonts w:ascii="Times New Roman" w:hAnsi="Times New Roman"/>
          <w:sz w:val="24"/>
          <w:szCs w:val="24"/>
          <w:lang w:val="en-US"/>
        </w:rPr>
        <w:t>lg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 (</w:t>
      </w:r>
      <w:r w:rsidRPr="00496A47">
        <w:rPr>
          <w:rFonts w:ascii="Times New Roman" w:hAnsi="Times New Roman"/>
          <w:sz w:val="24"/>
          <w:szCs w:val="24"/>
          <w:lang w:val="uk-UA"/>
        </w:rPr>
        <w:t>1401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496A47">
        <w:rPr>
          <w:rFonts w:ascii="Times New Roman" w:hAnsi="Times New Roman"/>
          <w:sz w:val="24"/>
          <w:szCs w:val="24"/>
          <w:lang w:val="uk-UA"/>
        </w:rPr>
        <w:t>74</w:t>
      </w:r>
      <w:r>
        <w:rPr>
          <w:rFonts w:ascii="Times New Roman" w:hAnsi="Times New Roman"/>
          <w:sz w:val="24"/>
          <w:szCs w:val="24"/>
          <w:lang w:val="uk-UA"/>
        </w:rPr>
        <w:t xml:space="preserve"> / (2 *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44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02889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02889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45" type="#_x0000_t75" style="width:23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02889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02889&quot;&gt;&lt;m:oMathPara&gt;&lt;m:oMath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0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>
        <w:rPr>
          <w:rFonts w:ascii="Times New Roman" w:hAnsi="Times New Roman"/>
          <w:sz w:val="24"/>
          <w:szCs w:val="24"/>
          <w:lang w:val="uk-UA"/>
        </w:rPr>
        <w:t>)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) = </w:t>
      </w:r>
      <w:r w:rsidRPr="00496A47">
        <w:rPr>
          <w:rFonts w:ascii="Times New Roman" w:hAnsi="Times New Roman"/>
          <w:sz w:val="24"/>
          <w:szCs w:val="24"/>
          <w:lang w:val="uk-UA"/>
        </w:rPr>
        <w:t>1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0 * </w:t>
      </w:r>
      <w:r w:rsidRPr="00A41526">
        <w:rPr>
          <w:rFonts w:ascii="Times New Roman" w:hAnsi="Times New Roman"/>
          <w:sz w:val="24"/>
          <w:szCs w:val="24"/>
          <w:lang w:val="en-US"/>
        </w:rPr>
        <w:t>lg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 (</w:t>
      </w:r>
      <w:r w:rsidRPr="00496A47">
        <w:rPr>
          <w:rFonts w:ascii="Times New Roman" w:hAnsi="Times New Roman"/>
          <w:sz w:val="24"/>
          <w:szCs w:val="24"/>
          <w:lang w:val="uk-UA"/>
        </w:rPr>
        <w:t>70087121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496A47">
        <w:rPr>
          <w:rFonts w:ascii="Times New Roman" w:hAnsi="Times New Roman"/>
          <w:sz w:val="24"/>
          <w:szCs w:val="24"/>
          <w:lang w:val="uk-UA"/>
        </w:rPr>
        <w:t>5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 ) = </w:t>
      </w:r>
      <w:r>
        <w:rPr>
          <w:rFonts w:ascii="Times New Roman" w:hAnsi="Times New Roman"/>
          <w:sz w:val="24"/>
          <w:szCs w:val="24"/>
          <w:lang w:val="uk-UA"/>
        </w:rPr>
        <w:t>78.456</w:t>
      </w:r>
      <w:r w:rsidRPr="00890AC8">
        <w:rPr>
          <w:rFonts w:ascii="Times New Roman" w:hAnsi="Times New Roman"/>
          <w:sz w:val="24"/>
          <w:szCs w:val="24"/>
          <w:lang w:val="uk-UA"/>
        </w:rPr>
        <w:t xml:space="preserve"> дБа</w:t>
      </w:r>
    </w:p>
    <w:p w:rsidR="00CC2B04" w:rsidRPr="00A41526" w:rsidRDefault="00CC2B04" w:rsidP="00496A47">
      <w:pPr>
        <w:pStyle w:val="Footer"/>
        <w:tabs>
          <w:tab w:val="clear" w:pos="4677"/>
          <w:tab w:val="clear" w:pos="9355"/>
        </w:tabs>
        <w:spacing w:line="360" w:lineRule="auto"/>
      </w:pPr>
      <w:r w:rsidRPr="00A41526">
        <w:rPr>
          <w:lang w:val="uk-UA"/>
        </w:rPr>
        <w:t>2)</w:t>
      </w:r>
      <w:r w:rsidRPr="00A41526">
        <w:t xml:space="preserve"> </w:t>
      </w:r>
      <w:r w:rsidRPr="00A41526">
        <w:rPr>
          <w:lang w:val="uk-UA"/>
        </w:rPr>
        <w:t xml:space="preserve">Визначення загального рівня звукового тиску за допомогою формули </w:t>
      </w:r>
    </w:p>
    <w:p w:rsidR="00CC2B04" w:rsidRPr="00A41526" w:rsidRDefault="00CC2B04" w:rsidP="00496A47">
      <w:pPr>
        <w:pStyle w:val="Footer"/>
        <w:tabs>
          <w:tab w:val="clear" w:pos="4677"/>
          <w:tab w:val="clear" w:pos="9355"/>
        </w:tabs>
        <w:spacing w:line="360" w:lineRule="auto"/>
        <w:rPr>
          <w:i/>
          <w:lang w:val="uk-UA"/>
        </w:rPr>
      </w:pPr>
      <w:r w:rsidRPr="00A41526">
        <w:rPr>
          <w:i/>
          <w:lang w:val="uk-UA"/>
        </w:rPr>
        <w:t>L</w:t>
      </w:r>
      <w:r w:rsidRPr="00A41526">
        <w:rPr>
          <w:i/>
          <w:vertAlign w:val="subscript"/>
          <w:lang w:val="uk-UA"/>
        </w:rPr>
        <w:t>сум</w:t>
      </w:r>
      <w:r w:rsidRPr="00A41526">
        <w:rPr>
          <w:i/>
          <w:lang w:val="uk-UA"/>
        </w:rPr>
        <w:t xml:space="preserve"> = 10 lg (10</w:t>
      </w:r>
      <w:r w:rsidRPr="00A41526">
        <w:rPr>
          <w:i/>
          <w:vertAlign w:val="superscript"/>
          <w:lang w:val="uk-UA"/>
        </w:rPr>
        <w:t>0,1L</w:t>
      </w:r>
      <w:r w:rsidRPr="00A41526">
        <w:rPr>
          <w:i/>
          <w:position w:val="-10"/>
          <w:vertAlign w:val="superscript"/>
          <w:lang w:val="uk-UA"/>
        </w:rPr>
        <w:object w:dxaOrig="120" w:dyaOrig="340">
          <v:shape id="_x0000_i1046" type="#_x0000_t75" style="width:6pt;height:17.25pt" o:ole="" fillcolor="window">
            <v:imagedata r:id="rId5" o:title=""/>
          </v:shape>
          <o:OLEObject Type="Embed" ProgID="Equation.3" ShapeID="_x0000_i1046" DrawAspect="Content" ObjectID="_1410698250" r:id="rId24"/>
        </w:object>
      </w:r>
      <w:r w:rsidRPr="00A41526">
        <w:rPr>
          <w:i/>
          <w:lang w:val="uk-UA"/>
        </w:rPr>
        <w:t xml:space="preserve"> + 10</w:t>
      </w:r>
      <w:r w:rsidRPr="00A41526">
        <w:rPr>
          <w:i/>
          <w:vertAlign w:val="superscript"/>
          <w:lang w:val="uk-UA"/>
        </w:rPr>
        <w:t>0,1L</w:t>
      </w:r>
      <w:r w:rsidRPr="00A41526">
        <w:rPr>
          <w:i/>
          <w:position w:val="-10"/>
          <w:vertAlign w:val="superscript"/>
          <w:lang w:val="uk-UA"/>
        </w:rPr>
        <w:object w:dxaOrig="160" w:dyaOrig="340">
          <v:shape id="_x0000_i1047" type="#_x0000_t75" style="width:8.25pt;height:17.25pt" o:ole="" fillcolor="window">
            <v:imagedata r:id="rId7" o:title=""/>
          </v:shape>
          <o:OLEObject Type="Embed" ProgID="Equation.3" ShapeID="_x0000_i1047" DrawAspect="Content" ObjectID="_1410698251" r:id="rId25"/>
        </w:object>
      </w:r>
      <w:r w:rsidRPr="00A41526">
        <w:rPr>
          <w:i/>
          <w:vertAlign w:val="superscript"/>
          <w:lang w:val="uk-UA"/>
        </w:rPr>
        <w:t xml:space="preserve"> </w:t>
      </w:r>
      <w:r w:rsidRPr="00A41526">
        <w:rPr>
          <w:i/>
          <w:lang w:val="uk-UA"/>
        </w:rPr>
        <w:t xml:space="preserve"> + …</w:t>
      </w:r>
      <w:r w:rsidRPr="00A41526">
        <w:rPr>
          <w:i/>
          <w:vertAlign w:val="superscript"/>
          <w:lang w:val="uk-UA"/>
        </w:rPr>
        <w:t xml:space="preserve"> </w:t>
      </w:r>
      <w:r w:rsidRPr="00A41526">
        <w:rPr>
          <w:i/>
          <w:lang w:val="uk-UA"/>
        </w:rPr>
        <w:t xml:space="preserve"> +10</w:t>
      </w:r>
      <w:r w:rsidRPr="00A41526">
        <w:rPr>
          <w:i/>
          <w:vertAlign w:val="superscript"/>
          <w:lang w:val="uk-UA"/>
        </w:rPr>
        <w:t>0,1</w:t>
      </w:r>
      <w:r w:rsidRPr="00A41526">
        <w:rPr>
          <w:i/>
          <w:lang w:val="en-US"/>
        </w:rPr>
        <w:t xml:space="preserve"> </w:t>
      </w:r>
      <w:r w:rsidRPr="00A41526">
        <w:rPr>
          <w:i/>
          <w:vertAlign w:val="superscript"/>
          <w:lang w:val="en-US"/>
        </w:rPr>
        <w:t>Ln</w:t>
      </w:r>
      <w:r w:rsidRPr="00A41526">
        <w:rPr>
          <w:i/>
          <w:lang w:val="uk-UA"/>
        </w:rPr>
        <w:t>)</w:t>
      </w:r>
    </w:p>
    <w:p w:rsidR="00CC2B04" w:rsidRPr="007E6C13" w:rsidRDefault="00CC2B04" w:rsidP="00496A47">
      <w:pPr>
        <w:pStyle w:val="Footer"/>
        <w:tabs>
          <w:tab w:val="clear" w:pos="4677"/>
          <w:tab w:val="clear" w:pos="9355"/>
        </w:tabs>
        <w:spacing w:line="360" w:lineRule="auto"/>
        <w:rPr>
          <w:lang w:val="uk-UA"/>
        </w:rPr>
      </w:pPr>
      <w:r w:rsidRPr="00A41526">
        <w:rPr>
          <w:i/>
          <w:lang w:val="uk-UA"/>
        </w:rPr>
        <w:t>L</w:t>
      </w:r>
      <w:r w:rsidRPr="00A41526">
        <w:rPr>
          <w:i/>
          <w:vertAlign w:val="subscript"/>
          <w:lang w:val="uk-UA"/>
        </w:rPr>
        <w:t xml:space="preserve">сум </w:t>
      </w:r>
      <w:r w:rsidRPr="007E6C13">
        <w:rPr>
          <w:lang w:val="uk-UA"/>
        </w:rPr>
        <w:t xml:space="preserve">= 10 * </w:t>
      </w:r>
      <w:r w:rsidRPr="00A41526">
        <w:rPr>
          <w:lang w:val="en-US"/>
        </w:rPr>
        <w:t>lg</w:t>
      </w:r>
      <w:r w:rsidRPr="007E6C13">
        <w:rPr>
          <w:lang w:val="uk-UA"/>
        </w:rPr>
        <w:t xml:space="preserve"> ( 10</w:t>
      </w:r>
      <w:r w:rsidRPr="007E6C13">
        <w:rPr>
          <w:vertAlign w:val="superscript"/>
          <w:lang w:val="uk-UA"/>
        </w:rPr>
        <w:t>0,1*</w:t>
      </w:r>
      <w:r>
        <w:rPr>
          <w:vertAlign w:val="superscript"/>
          <w:lang w:val="uk-UA"/>
        </w:rPr>
        <w:t>76</w:t>
      </w:r>
      <w:r w:rsidRPr="007E6C13">
        <w:rPr>
          <w:lang w:val="uk-UA"/>
        </w:rPr>
        <w:t xml:space="preserve"> + 10</w:t>
      </w:r>
      <w:r>
        <w:rPr>
          <w:vertAlign w:val="superscript"/>
          <w:lang w:val="uk-UA"/>
        </w:rPr>
        <w:t>0,1*74</w:t>
      </w:r>
      <w:r w:rsidRPr="007E6C13">
        <w:rPr>
          <w:lang w:val="uk-UA"/>
        </w:rPr>
        <w:t xml:space="preserve"> + 10</w:t>
      </w:r>
      <w:r>
        <w:rPr>
          <w:vertAlign w:val="superscript"/>
          <w:lang w:val="uk-UA"/>
        </w:rPr>
        <w:t>0,1*6</w:t>
      </w:r>
      <w:r w:rsidRPr="007E6C13">
        <w:rPr>
          <w:vertAlign w:val="superscript"/>
          <w:lang w:val="uk-UA"/>
        </w:rPr>
        <w:t>3</w:t>
      </w:r>
      <w:r w:rsidRPr="007E6C13">
        <w:rPr>
          <w:lang w:val="uk-UA"/>
        </w:rPr>
        <w:t xml:space="preserve"> + 10</w:t>
      </w:r>
      <w:r>
        <w:rPr>
          <w:vertAlign w:val="superscript"/>
          <w:lang w:val="uk-UA"/>
        </w:rPr>
        <w:t>0,1*65</w:t>
      </w:r>
      <w:r w:rsidRPr="007E6C13">
        <w:rPr>
          <w:lang w:val="uk-UA"/>
        </w:rPr>
        <w:t xml:space="preserve"> ) = </w:t>
      </w:r>
    </w:p>
    <w:p w:rsidR="00CC2B04" w:rsidRPr="007E6C13" w:rsidRDefault="00CC2B04" w:rsidP="00496A47">
      <w:pPr>
        <w:pStyle w:val="Footer"/>
        <w:tabs>
          <w:tab w:val="clear" w:pos="4677"/>
          <w:tab w:val="clear" w:pos="9355"/>
        </w:tabs>
        <w:spacing w:line="360" w:lineRule="auto"/>
        <w:rPr>
          <w:lang w:val="uk-UA"/>
        </w:rPr>
      </w:pPr>
      <w:r w:rsidRPr="007E6C13">
        <w:rPr>
          <w:lang w:val="uk-UA"/>
        </w:rPr>
        <w:t xml:space="preserve">= 10 * </w:t>
      </w:r>
      <w:r w:rsidRPr="00A41526">
        <w:rPr>
          <w:lang w:val="en-US"/>
        </w:rPr>
        <w:t>lg</w:t>
      </w:r>
      <w:r w:rsidRPr="007E6C13">
        <w:rPr>
          <w:lang w:val="uk-UA"/>
        </w:rPr>
        <w:t>(</w:t>
      </w:r>
      <w:r>
        <w:rPr>
          <w:lang w:val="uk-UA"/>
        </w:rPr>
        <w:t>39810717</w:t>
      </w:r>
      <w:r w:rsidRPr="007E6C13">
        <w:rPr>
          <w:lang w:val="uk-UA"/>
        </w:rPr>
        <w:t xml:space="preserve"> + </w:t>
      </w:r>
      <w:r>
        <w:rPr>
          <w:lang w:val="uk-UA"/>
        </w:rPr>
        <w:t>25118864</w:t>
      </w:r>
      <w:r w:rsidRPr="007E6C13">
        <w:rPr>
          <w:lang w:val="uk-UA"/>
        </w:rPr>
        <w:t xml:space="preserve"> + </w:t>
      </w:r>
      <w:r>
        <w:rPr>
          <w:lang w:val="uk-UA"/>
        </w:rPr>
        <w:t>1995262</w:t>
      </w:r>
      <w:r w:rsidRPr="007E6C13">
        <w:rPr>
          <w:lang w:val="uk-UA"/>
        </w:rPr>
        <w:t xml:space="preserve"> + </w:t>
      </w:r>
      <w:r>
        <w:rPr>
          <w:lang w:val="uk-UA"/>
        </w:rPr>
        <w:t>3162277</w:t>
      </w:r>
      <w:r w:rsidRPr="007E6C13">
        <w:rPr>
          <w:lang w:val="uk-UA"/>
        </w:rPr>
        <w:t xml:space="preserve"> ) = </w:t>
      </w:r>
      <w:r>
        <w:rPr>
          <w:lang w:val="uk-UA"/>
        </w:rPr>
        <w:t xml:space="preserve">78.456 </w:t>
      </w:r>
      <w:r w:rsidRPr="007E6C13">
        <w:rPr>
          <w:lang w:val="uk-UA"/>
        </w:rPr>
        <w:t>дБа.</w:t>
      </w:r>
    </w:p>
    <w:p w:rsidR="00CC2B04" w:rsidRPr="00A41526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A41526">
        <w:rPr>
          <w:rFonts w:ascii="Times New Roman" w:hAnsi="Times New Roman"/>
          <w:sz w:val="24"/>
          <w:szCs w:val="24"/>
          <w:lang w:val="uk-UA"/>
        </w:rPr>
        <w:t>3) Визначення загального рівня звукового тиску за допомогою номограми: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CC2B04" w:rsidRPr="00A41526" w:rsidTr="00866637">
        <w:tc>
          <w:tcPr>
            <w:tcW w:w="828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A41526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1</w:t>
            </w:r>
            <w:r w:rsidRPr="00A4152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– </w:t>
            </w: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A41526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CC2B04" w:rsidRPr="00A41526" w:rsidTr="00866637">
        <w:tc>
          <w:tcPr>
            <w:tcW w:w="828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uk-UA"/>
              </w:rPr>
              <w:t>Δ</w:t>
            </w: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3,0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2,0</w:t>
            </w:r>
          </w:p>
        </w:tc>
        <w:tc>
          <w:tcPr>
            <w:tcW w:w="683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1,8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0,6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684" w:type="dxa"/>
          </w:tcPr>
          <w:p w:rsidR="00CC2B04" w:rsidRPr="00A41526" w:rsidRDefault="00CC2B04" w:rsidP="00496A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152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CC2B04" w:rsidRPr="00A41526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QUOTE </w:instrText>
      </w:r>
      <w:r w:rsidRPr="00FC285E">
        <w:pict>
          <v:shape id="_x0000_i1048" type="#_x0000_t75" style="width:4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EE0919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EE0919&quot;&gt;&lt;m:oMathPara&gt;&lt;m:oMath&gt;&lt;m:d&gt;&lt;m:dPr&gt;&lt;m:begChr m:val=&quot;|&quot;/&gt;&lt;m:endChr m:val=&quot;|&quot;/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dPr&gt;&lt;m:e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val=&quot;UK&quot; w:fareast=&quot;EN-US&quot;/&gt;&lt;/w:rPr&gt;&lt;m:t&gt;1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val=&quot;UK&quot; w:fareast=&quot;EN-US&quot;/&gt;&lt;/w:rPr&gt;&lt;m:t&gt;2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separate"/>
      </w:r>
      <w:r w:rsidRPr="00FC285E">
        <w:pict>
          <v:shape id="_x0000_i1049" type="#_x0000_t75" style="width:4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EE0919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EE0919&quot;&gt;&lt;m:oMathPara&gt;&lt;m:oMath&gt;&lt;m:d&gt;&lt;m:dPr&gt;&lt;m:begChr m:val=&quot;|&quot;/&gt;&lt;m:endChr m:val=&quot;|&quot;/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dPr&gt;&lt;m:e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val=&quot;UK&quot; w:fareast=&quot;EN-US&quot;/&gt;&lt;/w:rPr&gt;&lt;m:t&gt;1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val=&quot;UK&quot; w:fareast=&quot;EN-US&quot;/&gt;&lt;/w:rPr&gt;&lt;m:t&gt;2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Pr="00B53DDC">
        <w:rPr>
          <w:rFonts w:ascii="Times New Roman" w:hAnsi="Times New Roman"/>
          <w:sz w:val="24"/>
          <w:szCs w:val="24"/>
          <w:lang w:eastAsia="en-US"/>
        </w:rPr>
        <w:t>|76-74|</w: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QUOTE </w:instrText>
      </w:r>
      <w:r w:rsidRPr="00FC285E">
        <w:pict>
          <v:shape id="_x0000_i1050" type="#_x0000_t75" style="width:45.7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D42B0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9D42B0&quot;&gt;&lt;m:oMathPara&gt;&lt;m:oMath&gt;&lt;m:d&gt;&lt;m:dPr&gt;&lt;m:begChr m:val=&quot;|&quot;/&gt;&lt;m:endChr m:val=&quot;|&quot;/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 w:fareast=&quot;EN-US&quot;/&gt;&lt;/w:rPr&gt;&lt;/m:ctrlPr&gt;&lt;/m:d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 w:fareast=&quot;EN-US&quot;/&gt;&lt;/w:rPr&gt;&lt;m:t&gt;85&lt;/m:t&gt;&lt;/m:r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 w:fareast=&quot;EN-US&quot;/&gt;&lt;/w:rPr&gt;&lt;m:t&gt;83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end"/>
      </w:r>
      <w:r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Pr="00B53DDC">
        <w:rPr>
          <w:rFonts w:ascii="Times New Roman" w:hAnsi="Times New Roman"/>
          <w:sz w:val="24"/>
          <w:szCs w:val="24"/>
          <w:lang w:eastAsia="en-US"/>
        </w:rPr>
        <w:t>2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=&gt; </w: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begin"/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instrText>QUOTE</w:instrText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pict>
          <v:shape id="_x0000_i1051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21F3B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21F3B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separate"/>
      </w:r>
      <w:r w:rsidRPr="00FC285E">
        <w:pict>
          <v:shape id="_x0000_i1052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21F3B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21F3B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val="en-US" w:eastAsia="en-US"/>
        </w:rPr>
        <w:t>,0</w:t>
      </w:r>
      <w:r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A41526">
        <w:rPr>
          <w:rFonts w:ascii="Times New Roman" w:hAnsi="Times New Roman"/>
          <w:sz w:val="24"/>
          <w:szCs w:val="24"/>
        </w:rPr>
        <w:t>дБа</w:t>
      </w:r>
    </w:p>
    <w:p w:rsidR="00CC2B04" w:rsidRPr="00A41526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53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02BD8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C02BD8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54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02BD8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C02BD8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55" type="#_x0000_t75" style="width:13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EE39DC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EE39DC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56" type="#_x0000_t75" style="width:13.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EE39DC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EE39DC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+ </w: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begin"/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instrText>QUOTE</w:instrText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pict>
          <v:shape id="_x0000_i1057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979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D31979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separate"/>
      </w:r>
      <w:r w:rsidRPr="00FC285E">
        <w:pict>
          <v:shape id="_x0000_i1058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979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D31979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>
        <w:rPr>
          <w:rFonts w:ascii="Times New Roman" w:hAnsi="Times New Roman"/>
          <w:sz w:val="24"/>
          <w:szCs w:val="24"/>
          <w:lang w:val="en-US" w:eastAsia="en-US"/>
        </w:rPr>
        <w:t>78</w:t>
      </w:r>
      <w:r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A41526">
        <w:rPr>
          <w:rFonts w:ascii="Times New Roman" w:hAnsi="Times New Roman"/>
          <w:sz w:val="24"/>
          <w:szCs w:val="24"/>
        </w:rPr>
        <w:t>дБа</w:t>
      </w:r>
    </w:p>
    <w:p w:rsidR="00CC2B04" w:rsidRPr="00A41526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QUOTE </w:instrText>
      </w:r>
      <w:r w:rsidRPr="00FC285E">
        <w:pict>
          <v:shape id="_x0000_i1059" type="#_x0000_t75" style="width:44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0798F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D0798F&quot;&gt;&lt;m:oMathPara&gt;&lt;m:oMath&gt;&lt;m:d&gt;&lt;m:dPr&gt;&lt;m:begChr m:val=&quot;|&quot;/&gt;&lt;m:endChr m:val=&quot;|&quot;/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dPr&gt;&lt;m:e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&lt;/m:t&gt;&lt;/m:r&gt;&lt;/m:sup&gt;&lt;/m:sSubSup&gt;&lt;m:r&gt;&lt;m:rPr&gt;&lt;m:sty m:val=&quot;p&quot;/&gt;&lt;/m:rPr&gt;&lt;w:rPr&gt;&lt;w:rFonts w:ascii=&quot;Cambria Math&quot; w:h-ansi=&quot;Times New Roman&quot;/&gt;&lt;wx:font wx:val=&quot;Cambria Math&quot;/&gt;&lt;w:sz w:val=&quot;24&quot;/&gt;&lt;w:sz-cs w:val=&quot;24&quot;/&gt;&lt;w:lang w:val=&quot;UK&quot;/&gt;&lt;/w:rPr&gt;&lt;m:t&gt; &lt;/m:t&gt;&lt;/m:r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m:t&gt;4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separate"/>
      </w:r>
      <w:r w:rsidRPr="00FC285E">
        <w:pict>
          <v:shape id="_x0000_i1060" type="#_x0000_t75" style="width:44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0798F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D0798F&quot;&gt;&lt;m:oMathPara&gt;&lt;m:oMath&gt;&lt;m:d&gt;&lt;m:dPr&gt;&lt;m:begChr m:val=&quot;|&quot;/&gt;&lt;m:endChr m:val=&quot;|&quot;/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dPr&gt;&lt;m:e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&lt;/m:t&gt;&lt;/m:r&gt;&lt;/m:sup&gt;&lt;/m:sSubSup&gt;&lt;m:r&gt;&lt;m:rPr&gt;&lt;m:sty m:val=&quot;p&quot;/&gt;&lt;/m:rPr&gt;&lt;w:rPr&gt;&lt;w:rFonts w:ascii=&quot;Cambria Math&quot; w:h-ansi=&quot;Times New Roman&quot;/&gt;&lt;wx:font wx:val=&quot;Cambria Math&quot;/&gt;&lt;w:sz w:val=&quot;24&quot;/&gt;&lt;w:sz-cs w:val=&quot;24&quot;/&gt;&lt;w:lang w:val=&quot;UK&quot;/&gt;&lt;/w:rPr&gt;&lt;m:t&gt; &lt;/m:t&gt;&lt;/m:r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m:t&gt;4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QUOTE </w:instrText>
      </w:r>
      <w:r w:rsidRPr="00FC285E">
        <w:pict>
          <v:shape id="_x0000_i1061" type="#_x0000_t75" style="width:54.7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63365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763365&quot;&gt;&lt;m:oMathPara&gt;&lt;m:oMath&gt;&lt;m:d&gt;&lt;m:dPr&gt;&lt;m:begChr m:val=&quot;|&quot;/&gt;&lt;m:endChr m:val=&quot;|&quot;/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 w:fareast=&quot;EN-US&quot;/&gt;&lt;/w:rPr&gt;&lt;/m:ctrlPr&gt;&lt;/m:dPr&gt;&lt;m:e&gt;&lt;m:r&gt;&lt;w:rPr&gt;&lt;w:rFonts w:ascii=&quot;Cambria Math&quot; w:h-ansi=&quot;Times New Roman&quot;/&gt;&lt;wx:font wx:val=&quot;Cambria Math&quot;/&gt;&lt;w:i/&gt;&lt;w:sz w:val=&quot;24&quot;/&gt;&lt;w:sz-cs w:val=&quot;24&quot;/&gt;&lt;w:lang w:val=&quot;UK&quot; w:fareast=&quot;EN-US&quot;/&gt;&lt;/w:rPr&gt;&lt;m:t&gt;86,8&lt;/m:t&gt;&lt;/m:r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w:lang w:val=&quot;UK&quot; w:fareast=&quot;EN-US&quot;/&gt;&lt;/w:rPr&gt;&lt;m:t&gt;80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separate"/>
      </w:r>
      <w:r>
        <w:rPr>
          <w:lang w:val="en-US"/>
        </w:rPr>
        <w:t>|</w: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end"/>
      </w:r>
      <w:r>
        <w:rPr>
          <w:rFonts w:ascii="Times New Roman" w:hAnsi="Times New Roman"/>
          <w:sz w:val="24"/>
          <w:szCs w:val="24"/>
          <w:lang w:val="en-US" w:eastAsia="en-US"/>
        </w:rPr>
        <w:t>78-65|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>
        <w:rPr>
          <w:rFonts w:ascii="Times New Roman" w:hAnsi="Times New Roman"/>
          <w:sz w:val="24"/>
          <w:szCs w:val="24"/>
          <w:lang w:val="en-US" w:eastAsia="en-US"/>
        </w:rPr>
        <w:t>13</w:t>
      </w:r>
      <w:r>
        <w:rPr>
          <w:rFonts w:ascii="Times New Roman" w:hAnsi="Times New Roman"/>
          <w:sz w:val="24"/>
          <w:szCs w:val="24"/>
          <w:lang w:eastAsia="en-US"/>
        </w:rPr>
        <w:t xml:space="preserve"> =&gt; </w:t>
      </w:r>
      <w:r>
        <w:rPr>
          <w:rFonts w:ascii="Times New Roman" w:hAnsi="Times New Roman"/>
          <w:sz w:val="24"/>
          <w:szCs w:val="24"/>
          <w:lang w:val="en-US" w:eastAsia="en-US"/>
        </w:rPr>
        <w:t>15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=&gt; </w: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begin"/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instrText>QUOTE</w:instrText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pict>
          <v:shape id="_x0000_i1062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2668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F12668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B53DDC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separate"/>
      </w:r>
      <w:r w:rsidRPr="00FC285E">
        <w:pict>
          <v:shape id="_x0000_i1063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2668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F12668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B53DDC">
        <w:rPr>
          <w:rFonts w:ascii="Times New Roman" w:hAnsi="Times New Roman"/>
          <w:sz w:val="24"/>
          <w:szCs w:val="24"/>
          <w:lang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>
        <w:rPr>
          <w:rFonts w:ascii="Times New Roman" w:hAnsi="Times New Roman"/>
          <w:sz w:val="24"/>
          <w:szCs w:val="24"/>
          <w:lang w:val="en-US" w:eastAsia="en-US"/>
        </w:rPr>
        <w:t>0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>,</w:t>
      </w:r>
      <w:r>
        <w:rPr>
          <w:rFonts w:ascii="Times New Roman" w:hAnsi="Times New Roman"/>
          <w:sz w:val="24"/>
          <w:szCs w:val="24"/>
          <w:lang w:val="en-US" w:eastAsia="en-US"/>
        </w:rPr>
        <w:t>2</w:t>
      </w:r>
      <w:r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A41526">
        <w:rPr>
          <w:rFonts w:ascii="Times New Roman" w:hAnsi="Times New Roman"/>
          <w:sz w:val="24"/>
          <w:szCs w:val="24"/>
        </w:rPr>
        <w:t>дБа</w:t>
      </w:r>
    </w:p>
    <w:p w:rsidR="00CC2B04" w:rsidRPr="00A41526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64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473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88473B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65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473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88473B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66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546C1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4546C1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67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546C1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4546C1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+ </w: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en-US" w:eastAsia="en-US"/>
        </w:rPr>
        <w:instrText xml:space="preserve"> QUOTE </w:instrText>
      </w:r>
      <w:r w:rsidRPr="00FC285E">
        <w:pict>
          <v:shape id="_x0000_i1068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A37EC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7A37EC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fldChar w:fldCharType="separate"/>
      </w:r>
      <w:r w:rsidRPr="00FC285E">
        <w:pict>
          <v:shape id="_x0000_i1069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A37EC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7A37EC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</w:t>
      </w:r>
      <w:r>
        <w:rPr>
          <w:rFonts w:ascii="Times New Roman" w:hAnsi="Times New Roman"/>
          <w:sz w:val="24"/>
          <w:szCs w:val="24"/>
          <w:lang w:val="uk-UA" w:eastAsia="en-US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en-US"/>
        </w:rPr>
        <w:t>78</w:t>
      </w:r>
      <w:r>
        <w:rPr>
          <w:rFonts w:ascii="Times New Roman" w:hAnsi="Times New Roman"/>
          <w:sz w:val="24"/>
          <w:szCs w:val="24"/>
          <w:lang w:val="uk-UA" w:eastAsia="en-US"/>
        </w:rPr>
        <w:t>,</w:t>
      </w:r>
      <w:r>
        <w:rPr>
          <w:rFonts w:ascii="Times New Roman" w:hAnsi="Times New Roman"/>
          <w:sz w:val="24"/>
          <w:szCs w:val="24"/>
          <w:lang w:val="en-US" w:eastAsia="en-US"/>
        </w:rPr>
        <w:t xml:space="preserve">2 </w:t>
      </w:r>
      <w:r w:rsidRPr="00A41526">
        <w:rPr>
          <w:rFonts w:ascii="Times New Roman" w:hAnsi="Times New Roman"/>
          <w:sz w:val="24"/>
          <w:szCs w:val="24"/>
        </w:rPr>
        <w:t>дБа</w:t>
      </w:r>
    </w:p>
    <w:p w:rsidR="00CC2B04" w:rsidRPr="00A41526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QUOTE </w:instrText>
      </w:r>
      <w:r w:rsidRPr="00FC285E">
        <w:pict>
          <v:shape id="_x0000_i1070" type="#_x0000_t75" style="width:48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971EC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971EC&quot;&gt;&lt;m:oMathPara&gt;&lt;m:oMath&gt;&lt;m:d&gt;&lt;m:dPr&gt;&lt;m:begChr m:val=&quot;|&quot;/&gt;&lt;m:endChr m:val=&quot;|&quot;/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dPr&gt;&lt;m:e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&lt;/m:t&gt;&lt;/m:r&gt;&lt;/m:sup&gt;&lt;/m:sSubSup&gt;&lt;m:r&gt;&lt;m:rPr&gt;&lt;m:sty m:val=&quot;p&quot;/&gt;&lt;/m:rPr&gt;&lt;w:rPr&gt;&lt;w:rFonts w:ascii=&quot;Cambria Math&quot; w:h-ansi=&quot;Times New Roman&quot;/&gt;&lt;wx:font wx:val=&quot;Cambria Math&quot;/&gt;&lt;w:sz w:val=&quot;24&quot;/&gt;&lt;w:sz-cs w:val=&quot;24&quot;/&gt;&lt;w:lang w:val=&quot;UK&quot;/&gt;&lt;/w:rPr&gt;&lt;m:t&gt;  &lt;/m:t&gt;&lt;/m:r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m:t&gt;3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separate"/>
      </w:r>
      <w:r w:rsidRPr="00FC285E">
        <w:pict>
          <v:shape id="_x0000_i1071" type="#_x0000_t75" style="width:48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971EC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B971EC&quot;&gt;&lt;m:oMathPara&gt;&lt;m:oMath&gt;&lt;m:d&gt;&lt;m:dPr&gt;&lt;m:begChr m:val=&quot;|&quot;/&gt;&lt;m:endChr m:val=&quot;|&quot;/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dPr&gt;&lt;m:e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&lt;/m:t&gt;&lt;/m:r&gt;&lt;/m:sup&gt;&lt;/m:sSubSup&gt;&lt;m:r&gt;&lt;m:rPr&gt;&lt;m:sty m:val=&quot;p&quot;/&gt;&lt;/m:rPr&gt;&lt;w:rPr&gt;&lt;w:rFonts w:ascii=&quot;Cambria Math&quot; w:h-ansi=&quot;Times New Roman&quot;/&gt;&lt;wx:font wx:val=&quot;Cambria Math&quot;/&gt;&lt;w:sz w:val=&quot;24&quot;/&gt;&lt;w:sz-cs w:val=&quot;24&quot;/&gt;&lt;w:lang w:val=&quot;UK&quot;/&gt;&lt;/w:rPr&gt;&lt;m:t&gt;  &lt;/m:t&gt;&lt;/m:r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-&lt;/m:t&gt;&lt;/m:r&gt;&lt;m:sSub&gt;&lt;m:sSubPr&gt;&lt;m:ctrlP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4&quot;/&gt;&lt;w:sz-cs w:val=&quot;24&quot;/&gt;&lt;w:lang w:fareast=&quot;EN-US&quot;/&gt;&lt;/w:rPr&gt;&lt;m:t&gt;L&lt;/m:t&gt;&lt;/m:r&gt;&lt;/m:e&gt;&lt;m:sub&gt;&lt;m:r&gt;&lt;w:rPr&gt;&lt;w:rFonts w:ascii=&quot;Cambria Math&quot; w:fareast=&quot;Calibri&quot; w:h-ansi=&quot;Times New Roman&quot;/&gt;&lt;wx:font wx:val=&quot;Cambria Math&quot;/&gt;&lt;w:i/&gt;&lt;w:sz w:val=&quot;24&quot;/&gt;&lt;w:sz-cs w:val=&quot;24&quot;/&gt;&lt;w:lang w:fareast=&quot;EN-US&quot;/&gt;&lt;/w:rPr&gt;&lt;m:t&gt;3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Pr="00CF25D2">
        <w:rPr>
          <w:rFonts w:ascii="Times New Roman" w:hAnsi="Times New Roman"/>
          <w:sz w:val="24"/>
          <w:szCs w:val="24"/>
          <w:lang w:eastAsia="en-US"/>
        </w:rPr>
        <w:t>|</w:t>
      </w:r>
      <w:r>
        <w:rPr>
          <w:rFonts w:ascii="Times New Roman" w:hAnsi="Times New Roman"/>
          <w:sz w:val="24"/>
          <w:szCs w:val="24"/>
          <w:lang w:eastAsia="en-US"/>
        </w:rPr>
        <w:t>78</w:t>
      </w:r>
      <w:r>
        <w:rPr>
          <w:rFonts w:ascii="Times New Roman" w:hAnsi="Times New Roman"/>
          <w:sz w:val="24"/>
          <w:szCs w:val="24"/>
          <w:lang w:val="en-US" w:eastAsia="en-US"/>
        </w:rPr>
        <w:t>,2-63</w:t>
      </w:r>
      <w:r w:rsidRPr="00CF25D2">
        <w:rPr>
          <w:rFonts w:ascii="Times New Roman" w:hAnsi="Times New Roman"/>
          <w:sz w:val="24"/>
          <w:szCs w:val="24"/>
          <w:lang w:eastAsia="en-US"/>
        </w:rPr>
        <w:t>|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>
        <w:rPr>
          <w:rFonts w:ascii="Times New Roman" w:hAnsi="Times New Roman"/>
          <w:sz w:val="24"/>
          <w:szCs w:val="24"/>
          <w:lang w:eastAsia="en-US"/>
        </w:rPr>
        <w:t>1</w:t>
      </w:r>
      <w:r>
        <w:rPr>
          <w:rFonts w:ascii="Times New Roman" w:hAnsi="Times New Roman"/>
          <w:sz w:val="24"/>
          <w:szCs w:val="24"/>
          <w:lang w:val="en-US" w:eastAsia="en-US"/>
        </w:rPr>
        <w:t>5,2</w:t>
      </w:r>
      <w:r w:rsidRPr="00A41526">
        <w:rPr>
          <w:rFonts w:ascii="Times New Roman" w:hAnsi="Times New Roman"/>
          <w:sz w:val="24"/>
          <w:szCs w:val="24"/>
          <w:lang w:eastAsia="en-US"/>
        </w:rPr>
        <w:t xml:space="preserve"> =&gt; 15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=&gt; </w:t>
      </w:r>
      <w:r w:rsidRPr="00CF25D2">
        <w:rPr>
          <w:rFonts w:ascii="Times New Roman" w:hAnsi="Times New Roman"/>
          <w:sz w:val="24"/>
          <w:szCs w:val="24"/>
          <w:lang w:eastAsia="en-US"/>
        </w:rPr>
        <w:fldChar w:fldCharType="begin"/>
      </w:r>
      <w:r w:rsidRPr="00CF25D2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instrText>QUOTE</w:instrText>
      </w:r>
      <w:r w:rsidRPr="00CF25D2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pict>
          <v:shape id="_x0000_i1072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2222B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92222B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25D2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CF25D2">
        <w:rPr>
          <w:rFonts w:ascii="Times New Roman" w:hAnsi="Times New Roman"/>
          <w:sz w:val="24"/>
          <w:szCs w:val="24"/>
          <w:lang w:eastAsia="en-US"/>
        </w:rPr>
        <w:fldChar w:fldCharType="separate"/>
      </w:r>
      <w:r w:rsidRPr="00FC285E">
        <w:pict>
          <v:shape id="_x0000_i1073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2222B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92222B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25D2">
        <w:rPr>
          <w:rFonts w:ascii="Times New Roman" w:hAnsi="Times New Roman"/>
          <w:sz w:val="24"/>
          <w:szCs w:val="24"/>
          <w:lang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 w:rsidRPr="00A41526">
        <w:rPr>
          <w:rFonts w:ascii="Times New Roman" w:hAnsi="Times New Roman"/>
          <w:sz w:val="24"/>
          <w:szCs w:val="24"/>
          <w:lang w:eastAsia="en-US"/>
        </w:rPr>
        <w:t>0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>,</w:t>
      </w:r>
      <w:r w:rsidRPr="00A41526">
        <w:rPr>
          <w:rFonts w:ascii="Times New Roman" w:hAnsi="Times New Roman"/>
          <w:sz w:val="24"/>
          <w:szCs w:val="24"/>
          <w:lang w:eastAsia="en-US"/>
        </w:rPr>
        <w:t xml:space="preserve">2 </w:t>
      </w:r>
      <w:r w:rsidRPr="00A41526">
        <w:rPr>
          <w:rFonts w:ascii="Times New Roman" w:hAnsi="Times New Roman"/>
          <w:sz w:val="24"/>
          <w:szCs w:val="24"/>
        </w:rPr>
        <w:t>дБа</w:t>
      </w:r>
    </w:p>
    <w:p w:rsidR="00CC2B04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74" type="#_x0000_t75" style="width:15.7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2714B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92714B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75" type="#_x0000_t75" style="width:15.7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2714B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92714B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5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= </w: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begin"/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QUOTE </w:instrText>
      </w:r>
      <w:r w:rsidRPr="00FC285E">
        <w:pict>
          <v:shape id="_x0000_i1076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46664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946664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Pr="00FC285E">
        <w:pict>
          <v:shape id="_x0000_i1077" type="#_x0000_t75" style="width:13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46664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946664&quot;&gt;&lt;m:oMathPara&gt;&lt;m:oMath&gt;&lt;m:sSubSup&gt;&lt;m:sSubSupPr&gt;&lt;m:ctrlPr&gt;&lt;w:rPr&gt;&lt;w:rFonts w:ascii=&quot;Cambria Math&quot; w:h-ansi=&quot;Times New Roman&quot;/&gt;&lt;wx:font wx:val=&quot;Cambria Math&quot;/&gt;&lt;w:i/&gt;&lt;w:sz w:val=&quot;24&quot;/&gt;&lt;w:sz-cs w:val=&quot;24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L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w:lang w:val=&quot;UK&quot;/&gt;&lt;/w:rPr&gt;&lt;m:t&gt;1&lt;/m:t&gt;&lt;/m:r&gt;&lt;/m:sub&gt;&lt;m:sup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/&gt;&lt;/w:rPr&gt;&lt;m:t&gt;''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FC285E">
        <w:rPr>
          <w:rFonts w:ascii="Times New Roman" w:hAnsi="Times New Roman"/>
          <w:sz w:val="24"/>
          <w:szCs w:val="24"/>
          <w:lang w:val="uk-UA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uk-UA"/>
        </w:rPr>
        <w:t xml:space="preserve"> + </w:t>
      </w:r>
      <w:r w:rsidRPr="00CF25D2">
        <w:rPr>
          <w:rFonts w:ascii="Times New Roman" w:hAnsi="Times New Roman"/>
          <w:sz w:val="24"/>
          <w:szCs w:val="24"/>
          <w:lang w:eastAsia="en-US"/>
        </w:rPr>
        <w:fldChar w:fldCharType="begin"/>
      </w:r>
      <w:r w:rsidRPr="00CF25D2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rPr>
          <w:rFonts w:ascii="Times New Roman" w:hAnsi="Times New Roman"/>
          <w:sz w:val="24"/>
          <w:szCs w:val="24"/>
          <w:lang w:val="en-US" w:eastAsia="en-US"/>
        </w:rPr>
        <w:instrText>QUOTE</w:instrText>
      </w:r>
      <w:r w:rsidRPr="00CF25D2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FC285E">
        <w:pict>
          <v:shape id="_x0000_i1078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63070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363070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25D2">
        <w:rPr>
          <w:rFonts w:ascii="Times New Roman" w:hAnsi="Times New Roman"/>
          <w:sz w:val="24"/>
          <w:szCs w:val="24"/>
          <w:lang w:eastAsia="en-US"/>
        </w:rPr>
        <w:instrText xml:space="preserve"> </w:instrText>
      </w:r>
      <w:r w:rsidRPr="00CF25D2">
        <w:rPr>
          <w:rFonts w:ascii="Times New Roman" w:hAnsi="Times New Roman"/>
          <w:sz w:val="24"/>
          <w:szCs w:val="24"/>
          <w:lang w:eastAsia="en-US"/>
        </w:rPr>
        <w:fldChar w:fldCharType="separate"/>
      </w:r>
      <w:r w:rsidRPr="00FC285E">
        <w:pict>
          <v:shape id="_x0000_i1079" type="#_x0000_t75" style="width:11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82825&quot;/&gt;&lt;wsp:rsid wsp:val=&quot;00003332&quot;/&gt;&lt;wsp:rsid wsp:val=&quot;00010049&quot;/&gt;&lt;wsp:rsid wsp:val=&quot;00032F42&quot;/&gt;&lt;wsp:rsid wsp:val=&quot;000953A6&quot;/&gt;&lt;wsp:rsid wsp:val=&quot;000B59B5&quot;/&gt;&lt;wsp:rsid wsp:val=&quot;000C269A&quot;/&gt;&lt;wsp:rsid wsp:val=&quot;000D706D&quot;/&gt;&lt;wsp:rsid wsp:val=&quot;001B37D7&quot;/&gt;&lt;wsp:rsid wsp:val=&quot;001D46A3&quot;/&gt;&lt;wsp:rsid wsp:val=&quot;001F4E58&quot;/&gt;&lt;wsp:rsid wsp:val=&quot;001F615C&quot;/&gt;&lt;wsp:rsid wsp:val=&quot;002058AC&quot;/&gt;&lt;wsp:rsid wsp:val=&quot;00272E32&quot;/&gt;&lt;wsp:rsid wsp:val=&quot;00292686&quot;/&gt;&lt;wsp:rsid wsp:val=&quot;002A215A&quot;/&gt;&lt;wsp:rsid wsp:val=&quot;002D5186&quot;/&gt;&lt;wsp:rsid wsp:val=&quot;002F293B&quot;/&gt;&lt;wsp:rsid wsp:val=&quot;00313196&quot;/&gt;&lt;wsp:rsid wsp:val=&quot;0033768C&quot;/&gt;&lt;wsp:rsid wsp:val=&quot;00343DEE&quot;/&gt;&lt;wsp:rsid wsp:val=&quot;00363070&quot;/&gt;&lt;wsp:rsid wsp:val=&quot;0037200A&quot;/&gt;&lt;wsp:rsid wsp:val=&quot;003F1FF6&quot;/&gt;&lt;wsp:rsid wsp:val=&quot;0041091B&quot;/&gt;&lt;wsp:rsid wsp:val=&quot;00424A09&quot;/&gt;&lt;wsp:rsid wsp:val=&quot;0044620A&quot;/&gt;&lt;wsp:rsid wsp:val=&quot;00477B01&quot;/&gt;&lt;wsp:rsid wsp:val=&quot;005428F3&quot;/&gt;&lt;wsp:rsid wsp:val=&quot;00567D77&quot;/&gt;&lt;wsp:rsid wsp:val=&quot;0059058B&quot;/&gt;&lt;wsp:rsid wsp:val=&quot;005E5C26&quot;/&gt;&lt;wsp:rsid wsp:val=&quot;0063545E&quot;/&gt;&lt;wsp:rsid wsp:val=&quot;0063745B&quot;/&gt;&lt;wsp:rsid wsp:val=&quot;006F397E&quot;/&gt;&lt;wsp:rsid wsp:val=&quot;0073131E&quot;/&gt;&lt;wsp:rsid wsp:val=&quot;00763246&quot;/&gt;&lt;wsp:rsid wsp:val=&quot;00790F32&quot;/&gt;&lt;wsp:rsid wsp:val=&quot;00794F8E&quot;/&gt;&lt;wsp:rsid wsp:val=&quot;007E6C13&quot;/&gt;&lt;wsp:rsid wsp:val=&quot;007F68DD&quot;/&gt;&lt;wsp:rsid wsp:val=&quot;008803EB&quot;/&gt;&lt;wsp:rsid wsp:val=&quot;0088558A&quot;/&gt;&lt;wsp:rsid wsp:val=&quot;00890AC8&quot;/&gt;&lt;wsp:rsid wsp:val=&quot;008A179E&quot;/&gt;&lt;wsp:rsid wsp:val=&quot;00917ACA&quot;/&gt;&lt;wsp:rsid wsp:val=&quot;00952206&quot;/&gt;&lt;wsp:rsid wsp:val=&quot;00963972&quot;/&gt;&lt;wsp:rsid wsp:val=&quot;00963EE9&quot;/&gt;&lt;wsp:rsid wsp:val=&quot;00982825&quot;/&gt;&lt;wsp:rsid wsp:val=&quot;00986908&quot;/&gt;&lt;wsp:rsid wsp:val=&quot;00997A03&quot;/&gt;&lt;wsp:rsid wsp:val=&quot;009C77F8&quot;/&gt;&lt;wsp:rsid wsp:val=&quot;009E3095&quot;/&gt;&lt;wsp:rsid wsp:val=&quot;00A41526&quot;/&gt;&lt;wsp:rsid wsp:val=&quot;00A661A9&quot;/&gt;&lt;wsp:rsid wsp:val=&quot;00A963B1&quot;/&gt;&lt;wsp:rsid wsp:val=&quot;00AB30CC&quot;/&gt;&lt;wsp:rsid wsp:val=&quot;00AE5312&quot;/&gt;&lt;wsp:rsid wsp:val=&quot;00AF1757&quot;/&gt;&lt;wsp:rsid wsp:val=&quot;00AF2136&quot;/&gt;&lt;wsp:rsid wsp:val=&quot;00AF2B06&quot;/&gt;&lt;wsp:rsid wsp:val=&quot;00B0285A&quot;/&gt;&lt;wsp:rsid wsp:val=&quot;00B56FE9&quot;/&gt;&lt;wsp:rsid wsp:val=&quot;00B642D3&quot;/&gt;&lt;wsp:rsid wsp:val=&quot;00B82E22&quot;/&gt;&lt;wsp:rsid wsp:val=&quot;00B86337&quot;/&gt;&lt;wsp:rsid wsp:val=&quot;00BD0074&quot;/&gt;&lt;wsp:rsid wsp:val=&quot;00BE4F8A&quot;/&gt;&lt;wsp:rsid wsp:val=&quot;00BF314F&quot;/&gt;&lt;wsp:rsid wsp:val=&quot;00BF7CE1&quot;/&gt;&lt;wsp:rsid wsp:val=&quot;00C00363&quot;/&gt;&lt;wsp:rsid wsp:val=&quot;00C11A29&quot;/&gt;&lt;wsp:rsid wsp:val=&quot;00C91472&quot;/&gt;&lt;wsp:rsid wsp:val=&quot;00D12C94&quot;/&gt;&lt;wsp:rsid wsp:val=&quot;00D31D7F&quot;/&gt;&lt;wsp:rsid wsp:val=&quot;00D410BC&quot;/&gt;&lt;wsp:rsid wsp:val=&quot;00D454B5&quot;/&gt;&lt;wsp:rsid wsp:val=&quot;00D85B9C&quot;/&gt;&lt;wsp:rsid wsp:val=&quot;00D8767C&quot;/&gt;&lt;wsp:rsid wsp:val=&quot;00D915AB&quot;/&gt;&lt;wsp:rsid wsp:val=&quot;00DB67E9&quot;/&gt;&lt;wsp:rsid wsp:val=&quot;00DD3067&quot;/&gt;&lt;wsp:rsid wsp:val=&quot;00DF2664&quot;/&gt;&lt;wsp:rsid wsp:val=&quot;00E11031&quot;/&gt;&lt;wsp:rsid wsp:val=&quot;00E35D3A&quot;/&gt;&lt;wsp:rsid wsp:val=&quot;00EC5077&quot;/&gt;&lt;wsp:rsid wsp:val=&quot;00F14F10&quot;/&gt;&lt;wsp:rsid wsp:val=&quot;00F16608&quot;/&gt;&lt;wsp:rsid wsp:val=&quot;00F41456&quot;/&gt;&lt;wsp:rsid wsp:val=&quot;00F6439C&quot;/&gt;&lt;wsp:rsid wsp:val=&quot;00FC285E&quot;/&gt;&lt;/wsp:rsids&gt;&lt;/w:docPr&gt;&lt;w:body&gt;&lt;w:p wsp:rsidR=&quot;00000000&quot; wsp:rsidRDefault=&quot;00363070&quot;&gt;&lt;m:oMathPara&gt;&lt;m:oMath&gt;&lt;m:r&gt;&lt;w:rPr&gt;&lt;w:rFonts w:ascii=&quot;Cambria Math&quot; w:h-ansi=&quot;Times New Roman&quot;/&gt;&lt;wx:font wx:val=&quot;Times New Roman&quot;/&gt;&lt;w:i/&gt;&lt;w:sz w:val=&quot;24&quot;/&gt;&lt;w:sz-cs w:val=&quot;24&quot;/&gt;&lt;w:lang w:val=&quot;UK&quot; w:fareast=&quot;EN-US&quot;/&gt;&lt;/w:rPr&gt;&lt;m:t&gt;в€†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25D2">
        <w:rPr>
          <w:rFonts w:ascii="Times New Roman" w:hAnsi="Times New Roman"/>
          <w:sz w:val="24"/>
          <w:szCs w:val="24"/>
          <w:lang w:eastAsia="en-US"/>
        </w:rPr>
        <w:fldChar w:fldCharType="end"/>
      </w:r>
      <w:r w:rsidRPr="00A41526">
        <w:rPr>
          <w:rFonts w:ascii="Times New Roman" w:hAnsi="Times New Roman"/>
          <w:sz w:val="24"/>
          <w:szCs w:val="24"/>
          <w:lang w:val="en-US" w:eastAsia="en-US"/>
        </w:rPr>
        <w:t>L</w:t>
      </w:r>
      <w:r>
        <w:rPr>
          <w:rFonts w:ascii="Times New Roman" w:hAnsi="Times New Roman"/>
          <w:sz w:val="24"/>
          <w:szCs w:val="24"/>
          <w:lang w:val="uk-UA" w:eastAsia="en-US"/>
        </w:rPr>
        <w:t xml:space="preserve"> = </w:t>
      </w:r>
      <w:r>
        <w:rPr>
          <w:rFonts w:ascii="Times New Roman" w:hAnsi="Times New Roman"/>
          <w:sz w:val="24"/>
          <w:szCs w:val="24"/>
          <w:lang w:val="en-US" w:eastAsia="en-US"/>
        </w:rPr>
        <w:t>7</w:t>
      </w:r>
      <w:r w:rsidRPr="00A41526">
        <w:rPr>
          <w:rFonts w:ascii="Times New Roman" w:hAnsi="Times New Roman"/>
          <w:sz w:val="24"/>
          <w:szCs w:val="24"/>
          <w:lang w:eastAsia="en-US"/>
        </w:rPr>
        <w:t>8</w:t>
      </w:r>
      <w:r w:rsidRPr="00A41526">
        <w:rPr>
          <w:rFonts w:ascii="Times New Roman" w:hAnsi="Times New Roman"/>
          <w:sz w:val="24"/>
          <w:szCs w:val="24"/>
          <w:lang w:val="uk-UA" w:eastAsia="en-US"/>
        </w:rPr>
        <w:t>,</w:t>
      </w:r>
      <w:r>
        <w:rPr>
          <w:rFonts w:ascii="Times New Roman" w:hAnsi="Times New Roman"/>
          <w:sz w:val="24"/>
          <w:szCs w:val="24"/>
          <w:lang w:val="en-US" w:eastAsia="en-US"/>
        </w:rPr>
        <w:t>4</w:t>
      </w:r>
      <w:r w:rsidRPr="00A41526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A41526">
        <w:rPr>
          <w:rFonts w:ascii="Times New Roman" w:hAnsi="Times New Roman"/>
          <w:sz w:val="24"/>
          <w:szCs w:val="24"/>
        </w:rPr>
        <w:t>дБа</w:t>
      </w:r>
    </w:p>
    <w:p w:rsidR="00CC2B04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2B04" w:rsidRPr="00496A47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Висновки</w:t>
      </w:r>
    </w:p>
    <w:p w:rsidR="00CC2B04" w:rsidRPr="0033768C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Результати отримані в обох випадках співпадають, тому помилки в обчисленнях нема. Можна стверджувати, що сумарний рівень шуму на робочому місці не відповідає ДСН (L</w:t>
      </w:r>
      <w:r w:rsidRPr="0033768C">
        <w:rPr>
          <w:rFonts w:ascii="Times New Roman" w:hAnsi="Times New Roman"/>
          <w:sz w:val="24"/>
          <w:szCs w:val="24"/>
          <w:vertAlign w:val="subscript"/>
          <w:lang w:val="uk-UA"/>
        </w:rPr>
        <w:t>сум</w:t>
      </w:r>
      <w:r w:rsidRPr="0033768C">
        <w:rPr>
          <w:rFonts w:ascii="Times New Roman" w:hAnsi="Times New Roman"/>
          <w:sz w:val="24"/>
          <w:szCs w:val="24"/>
        </w:rPr>
        <w:t xml:space="preserve"> &gt; 60 </w:t>
      </w:r>
      <w:r w:rsidRPr="0033768C">
        <w:rPr>
          <w:rFonts w:ascii="Times New Roman" w:hAnsi="Times New Roman"/>
          <w:sz w:val="24"/>
          <w:szCs w:val="24"/>
          <w:lang w:val="uk-UA"/>
        </w:rPr>
        <w:t>дБА). Тому потрібно провести заходи для боротьби з шумом:</w:t>
      </w:r>
    </w:p>
    <w:p w:rsidR="00CC2B04" w:rsidRPr="0033768C" w:rsidRDefault="00CC2B04" w:rsidP="00496A4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Захисні бар’єри: стіни, лісосмуги, об’їзні дороги для міст.</w:t>
      </w:r>
    </w:p>
    <w:p w:rsidR="00CC2B04" w:rsidRPr="0033768C" w:rsidRDefault="00CC2B04" w:rsidP="00496A4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Індивідуальні засоби захисту: протишумові навушники, вкладиші, шоломи, каски</w:t>
      </w:r>
    </w:p>
    <w:p w:rsidR="00CC2B04" w:rsidRPr="0033768C" w:rsidRDefault="00CC2B04" w:rsidP="00496A4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Протишумові вікна, двері, шумопоглинаючі плити, ізоляційна піна.</w:t>
      </w:r>
    </w:p>
    <w:p w:rsidR="00CC2B04" w:rsidRPr="0033768C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Умови праці: зменшення часу робіт, атестація робочих місць на шум, нормування шуму.</w:t>
      </w:r>
    </w:p>
    <w:p w:rsidR="00CC2B04" w:rsidRPr="00A41526" w:rsidRDefault="00CC2B04" w:rsidP="00496A4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33768C">
        <w:rPr>
          <w:rFonts w:ascii="Times New Roman" w:hAnsi="Times New Roman"/>
          <w:sz w:val="24"/>
          <w:szCs w:val="24"/>
          <w:lang w:val="uk-UA"/>
        </w:rPr>
        <w:t>Пільги: скорочення робочого дня, додаткові відпустки, грошова компенсація, достроковий вихід на пенсію.</w:t>
      </w:r>
    </w:p>
    <w:sectPr w:rsidR="00CC2B04" w:rsidRPr="00A41526" w:rsidSect="00496A47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E5D6F"/>
    <w:multiLevelType w:val="hybridMultilevel"/>
    <w:tmpl w:val="C6BA605C"/>
    <w:lvl w:ilvl="0" w:tplc="158AB7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9A347CD"/>
    <w:multiLevelType w:val="hybridMultilevel"/>
    <w:tmpl w:val="F6C0C6A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12C3273"/>
    <w:multiLevelType w:val="hybridMultilevel"/>
    <w:tmpl w:val="24C6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2825"/>
    <w:rsid w:val="00003332"/>
    <w:rsid w:val="00010049"/>
    <w:rsid w:val="00032F42"/>
    <w:rsid w:val="000953A6"/>
    <w:rsid w:val="000B59B5"/>
    <w:rsid w:val="000C269A"/>
    <w:rsid w:val="000D706D"/>
    <w:rsid w:val="001B37D7"/>
    <w:rsid w:val="001D46A3"/>
    <w:rsid w:val="001F4E58"/>
    <w:rsid w:val="001F615C"/>
    <w:rsid w:val="002058AC"/>
    <w:rsid w:val="00272E32"/>
    <w:rsid w:val="00292686"/>
    <w:rsid w:val="002A215A"/>
    <w:rsid w:val="002C2E87"/>
    <w:rsid w:val="002D5186"/>
    <w:rsid w:val="002F293B"/>
    <w:rsid w:val="00313196"/>
    <w:rsid w:val="00326BAE"/>
    <w:rsid w:val="0033768C"/>
    <w:rsid w:val="00343DEE"/>
    <w:rsid w:val="0037200A"/>
    <w:rsid w:val="0038505B"/>
    <w:rsid w:val="003F1FF6"/>
    <w:rsid w:val="0041091B"/>
    <w:rsid w:val="00424A09"/>
    <w:rsid w:val="0044620A"/>
    <w:rsid w:val="00477B01"/>
    <w:rsid w:val="00496A47"/>
    <w:rsid w:val="004D616E"/>
    <w:rsid w:val="004F7ED2"/>
    <w:rsid w:val="005428F3"/>
    <w:rsid w:val="00567D77"/>
    <w:rsid w:val="0059058B"/>
    <w:rsid w:val="005E5C26"/>
    <w:rsid w:val="0063545E"/>
    <w:rsid w:val="0063745B"/>
    <w:rsid w:val="006D235A"/>
    <w:rsid w:val="006F397E"/>
    <w:rsid w:val="0073131E"/>
    <w:rsid w:val="00763246"/>
    <w:rsid w:val="00790F32"/>
    <w:rsid w:val="00794F8E"/>
    <w:rsid w:val="007E6C13"/>
    <w:rsid w:val="007F68DD"/>
    <w:rsid w:val="00866637"/>
    <w:rsid w:val="008803EB"/>
    <w:rsid w:val="0088558A"/>
    <w:rsid w:val="00890AC8"/>
    <w:rsid w:val="008A179E"/>
    <w:rsid w:val="00917ACA"/>
    <w:rsid w:val="00952206"/>
    <w:rsid w:val="00963972"/>
    <w:rsid w:val="00963EE9"/>
    <w:rsid w:val="00982825"/>
    <w:rsid w:val="00986908"/>
    <w:rsid w:val="00997A03"/>
    <w:rsid w:val="009C77F8"/>
    <w:rsid w:val="009E3095"/>
    <w:rsid w:val="00A41526"/>
    <w:rsid w:val="00A661A9"/>
    <w:rsid w:val="00A963B1"/>
    <w:rsid w:val="00AB30CC"/>
    <w:rsid w:val="00AE5312"/>
    <w:rsid w:val="00AF1757"/>
    <w:rsid w:val="00AF2136"/>
    <w:rsid w:val="00AF2B06"/>
    <w:rsid w:val="00B0285A"/>
    <w:rsid w:val="00B2517F"/>
    <w:rsid w:val="00B53DDC"/>
    <w:rsid w:val="00B56FE9"/>
    <w:rsid w:val="00B642D3"/>
    <w:rsid w:val="00B82E22"/>
    <w:rsid w:val="00B86337"/>
    <w:rsid w:val="00B9130E"/>
    <w:rsid w:val="00BA75C6"/>
    <w:rsid w:val="00BD0074"/>
    <w:rsid w:val="00BE4F8A"/>
    <w:rsid w:val="00BF314F"/>
    <w:rsid w:val="00BF7CE1"/>
    <w:rsid w:val="00C00363"/>
    <w:rsid w:val="00C11A29"/>
    <w:rsid w:val="00C41296"/>
    <w:rsid w:val="00C47725"/>
    <w:rsid w:val="00C91472"/>
    <w:rsid w:val="00CC2B04"/>
    <w:rsid w:val="00CF25D2"/>
    <w:rsid w:val="00D12C94"/>
    <w:rsid w:val="00D31D7F"/>
    <w:rsid w:val="00D410BC"/>
    <w:rsid w:val="00D454B5"/>
    <w:rsid w:val="00D85B9C"/>
    <w:rsid w:val="00D8767C"/>
    <w:rsid w:val="00D915AB"/>
    <w:rsid w:val="00DB67E9"/>
    <w:rsid w:val="00DD3067"/>
    <w:rsid w:val="00DF2664"/>
    <w:rsid w:val="00E11031"/>
    <w:rsid w:val="00E35D3A"/>
    <w:rsid w:val="00EC5077"/>
    <w:rsid w:val="00F05358"/>
    <w:rsid w:val="00F14F10"/>
    <w:rsid w:val="00F16608"/>
    <w:rsid w:val="00F41456"/>
    <w:rsid w:val="00F6439C"/>
    <w:rsid w:val="00FC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25"/>
    <w:pPr>
      <w:spacing w:after="200" w:line="276" w:lineRule="auto"/>
    </w:pPr>
    <w:rPr>
      <w:rFonts w:eastAsia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531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82825"/>
    <w:pPr>
      <w:keepNext/>
      <w:widowControl w:val="0"/>
      <w:tabs>
        <w:tab w:val="left" w:pos="6285"/>
      </w:tabs>
      <w:autoSpaceDE w:val="0"/>
      <w:autoSpaceDN w:val="0"/>
      <w:adjustRightInd w:val="0"/>
      <w:spacing w:after="0" w:line="360" w:lineRule="auto"/>
      <w:outlineLvl w:val="1"/>
    </w:pPr>
    <w:rPr>
      <w:rFonts w:ascii="Times New Roman" w:hAnsi="Times New Roman"/>
      <w:b/>
      <w:bCs/>
      <w:i/>
      <w:iCs/>
      <w:smallCap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8282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531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2825"/>
    <w:rPr>
      <w:rFonts w:ascii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82825"/>
    <w:rPr>
      <w:rFonts w:ascii="Cambria" w:hAnsi="Cambria" w:cs="Times New Roman"/>
      <w:b/>
      <w:bCs/>
      <w:color w:val="4F81BD"/>
      <w:lang w:eastAsia="ru-RU"/>
    </w:rPr>
  </w:style>
  <w:style w:type="paragraph" w:styleId="BodyText">
    <w:name w:val="Body Text"/>
    <w:basedOn w:val="Normal"/>
    <w:link w:val="BodyTextChar"/>
    <w:uiPriority w:val="99"/>
    <w:rsid w:val="0041091B"/>
    <w:pPr>
      <w:spacing w:after="0" w:line="240" w:lineRule="auto"/>
    </w:pPr>
    <w:rPr>
      <w:rFonts w:ascii="Times New Roman" w:hAnsi="Times New Roman"/>
      <w:sz w:val="28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1091B"/>
    <w:rPr>
      <w:rFonts w:ascii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rsid w:val="002058A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058A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A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21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215A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2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91</TotalTime>
  <Pages>3</Pages>
  <Words>518</Words>
  <Characters>2954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Myshko</cp:lastModifiedBy>
  <cp:revision>21</cp:revision>
  <dcterms:created xsi:type="dcterms:W3CDTF">2012-09-25T11:39:00Z</dcterms:created>
  <dcterms:modified xsi:type="dcterms:W3CDTF">2012-10-02T12:51:00Z</dcterms:modified>
</cp:coreProperties>
</file>