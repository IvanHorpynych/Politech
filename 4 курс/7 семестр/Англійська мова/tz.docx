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6E" w:rsidRPr="00760D2F" w:rsidRDefault="00C4606E" w:rsidP="006B73C5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Group KV-92</w:t>
      </w:r>
    </w:p>
    <w:p w:rsidR="00C4606E" w:rsidRPr="00760D2F" w:rsidRDefault="00C4606E" w:rsidP="006B73C5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Mykhailo Stepaniuk</w:t>
      </w:r>
    </w:p>
    <w:p w:rsidR="00C4606E" w:rsidRPr="00760D2F" w:rsidRDefault="00C4606E" w:rsidP="006B73C5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Technical characteristics for advanced text editor ( like Microsoft Office Word )</w:t>
      </w:r>
    </w:p>
    <w:p w:rsidR="00C4606E" w:rsidRPr="00760D2F" w:rsidRDefault="00C4606E" w:rsidP="006B7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Support: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deleting text fragments 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inserting text fragments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copying text fragments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finding and changing fragments of text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connection with printers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standard fonts</w:t>
      </w:r>
    </w:p>
    <w:p w:rsidR="00C4606E" w:rsidRPr="00760D2F" w:rsidRDefault="00C4606E" w:rsidP="006B7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Ability to change text’s: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color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height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font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background color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 align</w:t>
      </w:r>
    </w:p>
    <w:p w:rsidR="00C4606E" w:rsidRDefault="00C4606E" w:rsidP="006B7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Ability to creating and formatting </w:t>
      </w:r>
    </w:p>
    <w:p w:rsidR="00C4606E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lists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tables</w:t>
      </w:r>
    </w:p>
    <w:p w:rsidR="00C4606E" w:rsidRPr="00760D2F" w:rsidRDefault="00C4606E" w:rsidP="006B7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Mechanism of keeping backup copies of the document</w:t>
      </w:r>
    </w:p>
    <w:p w:rsidR="00C4606E" w:rsidRPr="00760D2F" w:rsidRDefault="00C4606E" w:rsidP="006B7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Remembering the last changes of the document: Ability to cancel limited number of actions and repeating them</w:t>
      </w:r>
    </w:p>
    <w:p w:rsidR="00C4606E" w:rsidRDefault="00C4606E" w:rsidP="006B7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 xml:space="preserve">Ability </w:t>
      </w:r>
    </w:p>
    <w:p w:rsidR="00C4606E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working</w:t>
      </w:r>
      <w:r w:rsidRPr="00760D2F">
        <w:rPr>
          <w:rFonts w:ascii="Times New Roman" w:hAnsi="Times New Roman"/>
          <w:sz w:val="24"/>
          <w:szCs w:val="24"/>
          <w:lang w:val="en-US"/>
        </w:rPr>
        <w:t xml:space="preserve"> with graphical objects</w:t>
      </w:r>
    </w:p>
    <w:p w:rsidR="00C4606E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creat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Pr="00760D2F">
        <w:rPr>
          <w:rFonts w:ascii="Times New Roman" w:hAnsi="Times New Roman"/>
          <w:sz w:val="24"/>
          <w:szCs w:val="24"/>
          <w:lang w:val="en-US"/>
        </w:rPr>
        <w:t xml:space="preserve"> diagrams</w:t>
      </w:r>
    </w:p>
    <w:p w:rsidR="00C4606E" w:rsidRPr="00760D2F" w:rsidRDefault="00C4606E" w:rsidP="006B73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hyperlinks recognition and connection with web-browsers</w:t>
      </w:r>
    </w:p>
    <w:p w:rsidR="00C4606E" w:rsidRPr="00760D2F" w:rsidRDefault="00C4606E" w:rsidP="006B7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Grammar mistakes correction</w:t>
      </w:r>
    </w:p>
    <w:p w:rsidR="00C4606E" w:rsidRPr="00760D2F" w:rsidRDefault="00C4606E" w:rsidP="006B7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Present buttons: change size, hide, minimize</w:t>
      </w:r>
      <w:r w:rsidRPr="00760D2F">
        <w:rPr>
          <w:rFonts w:ascii="Times New Roman" w:hAnsi="Times New Roman"/>
          <w:sz w:val="24"/>
          <w:szCs w:val="24"/>
          <w:lang w:val="en-US"/>
        </w:rPr>
        <w:t>, close the window.</w:t>
      </w:r>
    </w:p>
    <w:p w:rsidR="00C4606E" w:rsidRPr="00760D2F" w:rsidRDefault="00C4606E" w:rsidP="006B73C5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C4606E" w:rsidRPr="00760D2F" w:rsidRDefault="00C4606E" w:rsidP="006B73C5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Platform: cross-platformed</w:t>
      </w:r>
    </w:p>
    <w:p w:rsidR="00C4606E" w:rsidRPr="00760D2F" w:rsidRDefault="00C4606E" w:rsidP="006B73C5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60D2F">
        <w:rPr>
          <w:rFonts w:ascii="Times New Roman" w:hAnsi="Times New Roman"/>
          <w:sz w:val="24"/>
          <w:szCs w:val="24"/>
          <w:lang w:val="en-US"/>
        </w:rPr>
        <w:t>Type: application</w:t>
      </w:r>
    </w:p>
    <w:sectPr w:rsidR="00C4606E" w:rsidRPr="00760D2F" w:rsidSect="00133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E71FB"/>
    <w:multiLevelType w:val="multilevel"/>
    <w:tmpl w:val="695C84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C12"/>
    <w:rsid w:val="00124E15"/>
    <w:rsid w:val="0013322E"/>
    <w:rsid w:val="001B6B30"/>
    <w:rsid w:val="001C4827"/>
    <w:rsid w:val="00261C12"/>
    <w:rsid w:val="002F3D03"/>
    <w:rsid w:val="003E0F95"/>
    <w:rsid w:val="006101ED"/>
    <w:rsid w:val="0068443F"/>
    <w:rsid w:val="006B73C5"/>
    <w:rsid w:val="006E6288"/>
    <w:rsid w:val="00744799"/>
    <w:rsid w:val="00760D2F"/>
    <w:rsid w:val="007B1BD2"/>
    <w:rsid w:val="007B6F50"/>
    <w:rsid w:val="008114FA"/>
    <w:rsid w:val="008359DC"/>
    <w:rsid w:val="00944BAE"/>
    <w:rsid w:val="0096003B"/>
    <w:rsid w:val="00A456E4"/>
    <w:rsid w:val="00AB25DC"/>
    <w:rsid w:val="00AD3F35"/>
    <w:rsid w:val="00AE283C"/>
    <w:rsid w:val="00B86636"/>
    <w:rsid w:val="00C4606E"/>
    <w:rsid w:val="00CA264D"/>
    <w:rsid w:val="00CB5559"/>
    <w:rsid w:val="00D4516C"/>
    <w:rsid w:val="00DE448D"/>
    <w:rsid w:val="00E51CE7"/>
    <w:rsid w:val="00E83ADE"/>
    <w:rsid w:val="00FE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2E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61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92</TotalTime>
  <Pages>1</Pages>
  <Words>121</Words>
  <Characters>692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Myshko</cp:lastModifiedBy>
  <cp:revision>28</cp:revision>
  <dcterms:created xsi:type="dcterms:W3CDTF">2012-09-23T19:25:00Z</dcterms:created>
  <dcterms:modified xsi:type="dcterms:W3CDTF">2012-09-25T22:49:00Z</dcterms:modified>
</cp:coreProperties>
</file>