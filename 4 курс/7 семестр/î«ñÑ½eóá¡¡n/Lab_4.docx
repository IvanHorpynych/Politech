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81C" w:rsidRDefault="0084081C" w:rsidP="003377F9">
      <w:pPr>
        <w:jc w:val="center"/>
      </w:pPr>
      <w:r>
        <w:t>Міністерство освітиі науки України</w:t>
      </w:r>
      <w:r>
        <w:br/>
        <w:t>Національний технічний університет України</w:t>
      </w:r>
    </w:p>
    <w:p w:rsidR="0084081C" w:rsidRDefault="0084081C" w:rsidP="003377F9">
      <w:pPr>
        <w:jc w:val="center"/>
      </w:pPr>
      <w:r>
        <w:t>«Київський політехнічний інститут»</w:t>
      </w:r>
      <w:r>
        <w:br/>
        <w:t>Факультет прикладної математики</w:t>
      </w:r>
      <w:r>
        <w:br/>
        <w:t>Кафедра спеціалізованих комп</w:t>
      </w:r>
      <w:r w:rsidRPr="003A318E">
        <w:t>’</w:t>
      </w:r>
      <w:r>
        <w:t>ютерних систем</w:t>
      </w:r>
    </w:p>
    <w:p w:rsidR="0084081C" w:rsidRPr="003377F9" w:rsidRDefault="0084081C" w:rsidP="003377F9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 w:rsidRPr="003A318E">
        <w:rPr>
          <w:b/>
          <w:sz w:val="36"/>
          <w:szCs w:val="36"/>
        </w:rPr>
        <w:t>Лабораторна робота</w:t>
      </w:r>
      <w:r>
        <w:rPr>
          <w:b/>
          <w:sz w:val="36"/>
          <w:szCs w:val="36"/>
        </w:rPr>
        <w:t xml:space="preserve"> №</w:t>
      </w:r>
      <w:r>
        <w:rPr>
          <w:b/>
          <w:sz w:val="36"/>
          <w:szCs w:val="36"/>
          <w:lang w:val="ru-RU"/>
        </w:rPr>
        <w:t>4</w:t>
      </w:r>
    </w:p>
    <w:p w:rsidR="0084081C" w:rsidRDefault="0084081C" w:rsidP="003377F9">
      <w:pPr>
        <w:jc w:val="center"/>
        <w:rPr>
          <w:sz w:val="36"/>
          <w:szCs w:val="36"/>
        </w:rPr>
      </w:pPr>
      <w:r>
        <w:rPr>
          <w:sz w:val="36"/>
          <w:szCs w:val="36"/>
        </w:rPr>
        <w:t>з дисципліни</w:t>
      </w:r>
    </w:p>
    <w:p w:rsidR="0084081C" w:rsidRDefault="0084081C" w:rsidP="003377F9">
      <w:pPr>
        <w:jc w:val="center"/>
        <w:rPr>
          <w:sz w:val="36"/>
          <w:szCs w:val="36"/>
        </w:rPr>
      </w:pPr>
      <w:r>
        <w:rPr>
          <w:sz w:val="36"/>
          <w:szCs w:val="36"/>
        </w:rPr>
        <w:t>«Моделювання»</w:t>
      </w:r>
    </w:p>
    <w:p w:rsidR="0084081C" w:rsidRDefault="0084081C" w:rsidP="003377F9">
      <w:pPr>
        <w:jc w:val="center"/>
        <w:rPr>
          <w:sz w:val="36"/>
          <w:szCs w:val="36"/>
        </w:rPr>
        <w:sectPr w:rsidR="008408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:rsidR="0084081C" w:rsidRDefault="0084081C" w:rsidP="003377F9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84081C" w:rsidRDefault="0084081C" w:rsidP="003377F9">
      <w:pPr>
        <w:jc w:val="center"/>
      </w:pPr>
    </w:p>
    <w:p w:rsidR="0084081C" w:rsidRDefault="0084081C" w:rsidP="003377F9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Перевірив:</w:t>
      </w:r>
    </w:p>
    <w:p w:rsidR="0084081C" w:rsidRDefault="0084081C" w:rsidP="003377F9">
      <w:pPr>
        <w:jc w:val="center"/>
      </w:pPr>
      <w:r>
        <w:t>НаливайчукМ.В.</w:t>
      </w:r>
    </w:p>
    <w:p w:rsidR="0084081C" w:rsidRDefault="0084081C" w:rsidP="003377F9">
      <w:pPr>
        <w:jc w:val="center"/>
        <w:sectPr w:rsidR="0084081C" w:rsidSect="00877FA3">
          <w:type w:val="continuous"/>
          <w:pgSz w:w="11906" w:h="16838"/>
          <w:pgMar w:top="1134" w:right="850" w:bottom="1134" w:left="1701" w:header="708" w:footer="708" w:gutter="0"/>
          <w:cols w:num="2" w:space="3397"/>
          <w:docGrid w:linePitch="360"/>
        </w:sectPr>
      </w:pPr>
      <w:r>
        <w:t>_______________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84081C" w:rsidRPr="000405D0" w:rsidRDefault="0084081C" w:rsidP="003377F9">
      <w:pPr>
        <w:jc w:val="center"/>
        <w:rPr>
          <w:b/>
        </w:rPr>
      </w:pPr>
      <w:r>
        <w:br/>
      </w:r>
      <w:r>
        <w:br/>
      </w:r>
    </w:p>
    <w:p w:rsidR="0084081C" w:rsidRPr="000405D0" w:rsidRDefault="0084081C" w:rsidP="003377F9">
      <w:pPr>
        <w:jc w:val="center"/>
        <w:rPr>
          <w:b/>
        </w:rPr>
      </w:pPr>
    </w:p>
    <w:p w:rsidR="0084081C" w:rsidRPr="000405D0" w:rsidRDefault="0084081C" w:rsidP="003377F9">
      <w:pPr>
        <w:jc w:val="center"/>
        <w:rPr>
          <w:b/>
        </w:rPr>
      </w:pPr>
    </w:p>
    <w:p w:rsidR="0084081C" w:rsidRPr="000405D0" w:rsidRDefault="0084081C" w:rsidP="003377F9">
      <w:pPr>
        <w:jc w:val="center"/>
        <w:rPr>
          <w:b/>
        </w:rPr>
      </w:pPr>
    </w:p>
    <w:p w:rsidR="0084081C" w:rsidRDefault="0084081C" w:rsidP="003377F9">
      <w:pPr>
        <w:jc w:val="center"/>
        <w:rPr>
          <w:b/>
        </w:rPr>
      </w:pPr>
      <w:r>
        <w:rPr>
          <w:b/>
        </w:rPr>
        <w:t>Київ 2012</w:t>
      </w:r>
    </w:p>
    <w:p w:rsidR="0084081C" w:rsidRPr="009C78CB" w:rsidRDefault="0084081C" w:rsidP="003377F9">
      <w:pPr>
        <w:jc w:val="center"/>
        <w:rPr>
          <w:b/>
        </w:rPr>
        <w:sectPr w:rsidR="0084081C" w:rsidRPr="009C78CB" w:rsidSect="005B736C">
          <w:type w:val="continuous"/>
          <w:pgSz w:w="11906" w:h="16838"/>
          <w:pgMar w:top="1134" w:right="850" w:bottom="1134" w:left="1701" w:header="708" w:footer="708" w:gutter="0"/>
          <w:cols w:space="3397"/>
          <w:docGrid w:linePitch="360"/>
        </w:sectPr>
      </w:pPr>
      <w:r>
        <w:rPr>
          <w:b/>
        </w:rPr>
        <w:br w:type="page"/>
      </w:r>
    </w:p>
    <w:p w:rsidR="0084081C" w:rsidRPr="005615D3" w:rsidRDefault="0084081C" w:rsidP="005538A5">
      <w:pPr>
        <w:pageBreakBefore/>
        <w:jc w:val="center"/>
        <w:rPr>
          <w:b/>
          <w:sz w:val="30"/>
          <w:szCs w:val="36"/>
        </w:rPr>
      </w:pPr>
      <w:r w:rsidRPr="005615D3">
        <w:rPr>
          <w:b/>
          <w:sz w:val="30"/>
          <w:szCs w:val="36"/>
        </w:rPr>
        <w:t>Завдання:</w:t>
      </w:r>
    </w:p>
    <w:p w:rsidR="0084081C" w:rsidRDefault="0084081C" w:rsidP="00987E73"/>
    <w:p w:rsidR="0084081C" w:rsidRPr="00ED07D8" w:rsidRDefault="0084081C" w:rsidP="008740AE">
      <w:pPr>
        <w:autoSpaceDE w:val="0"/>
        <w:rPr>
          <w:sz w:val="28"/>
          <w:szCs w:val="28"/>
        </w:rPr>
      </w:pPr>
    </w:p>
    <w:p w:rsidR="0084081C" w:rsidRPr="008740AE" w:rsidRDefault="0084081C" w:rsidP="008740AE">
      <w:pPr>
        <w:widowControl w:val="0"/>
        <w:numPr>
          <w:ilvl w:val="0"/>
          <w:numId w:val="1"/>
        </w:numPr>
        <w:tabs>
          <w:tab w:val="num" w:pos="720"/>
        </w:tabs>
        <w:suppressAutoHyphens/>
        <w:autoSpaceDE w:val="0"/>
        <w:rPr>
          <w:rFonts w:eastAsia="Times New Roman"/>
        </w:rPr>
      </w:pPr>
      <w:r w:rsidRPr="008740AE">
        <w:rPr>
          <w:rFonts w:eastAsia="Times New Roman"/>
        </w:rPr>
        <w:t xml:space="preserve">Розробити алгоритм та написати програму в системі </w:t>
      </w:r>
      <w:r w:rsidRPr="008740AE">
        <w:rPr>
          <w:rFonts w:eastAsia="Times New Roman"/>
          <w:lang w:val="en-US"/>
        </w:rPr>
        <w:t>Matlab</w:t>
      </w:r>
      <w:r w:rsidRPr="008740AE">
        <w:rPr>
          <w:rFonts w:eastAsia="Times New Roman"/>
        </w:rPr>
        <w:t xml:space="preserve"> для розв'язання рівняння</w:t>
      </w:r>
    </w:p>
    <w:p w:rsidR="0084081C" w:rsidRPr="008740AE" w:rsidRDefault="0084081C" w:rsidP="008740AE">
      <w:pPr>
        <w:autoSpaceDE w:val="0"/>
        <w:ind w:left="360"/>
        <w:rPr>
          <w:rFonts w:eastAsia="Times New Roman"/>
        </w:rPr>
      </w:pPr>
    </w:p>
    <w:p w:rsidR="0084081C" w:rsidRPr="008740AE" w:rsidRDefault="0084081C" w:rsidP="008740AE">
      <w:pPr>
        <w:autoSpaceDE w:val="0"/>
        <w:ind w:left="360"/>
        <w:jc w:val="center"/>
        <w:rPr>
          <w:rFonts w:eastAsia="Times New Roman"/>
          <w:lang w:val="en-US"/>
        </w:rPr>
      </w:pPr>
      <w:r w:rsidRPr="008740AE">
        <w:rPr>
          <w:rFonts w:eastAsia="Times New Roman"/>
          <w:lang w:val="en-US"/>
        </w:rPr>
        <w:t>x</w:t>
      </w:r>
      <w:r w:rsidRPr="008740AE">
        <w:rPr>
          <w:rFonts w:eastAsia="Times New Roman"/>
          <w:vertAlign w:val="subscript"/>
          <w:lang w:val="en-US"/>
        </w:rPr>
        <w:t xml:space="preserve">n+1  </w:t>
      </w:r>
      <w:r w:rsidRPr="008740AE">
        <w:rPr>
          <w:rFonts w:eastAsia="Times New Roman"/>
          <w:lang w:val="en-US"/>
        </w:rPr>
        <w:t>= 4x</w:t>
      </w:r>
      <w:r w:rsidRPr="008740AE">
        <w:rPr>
          <w:rFonts w:eastAsia="Times New Roman"/>
          <w:vertAlign w:val="subscript"/>
          <w:lang w:val="en-US"/>
        </w:rPr>
        <w:t>n</w:t>
      </w:r>
      <w:r w:rsidRPr="008740AE">
        <w:rPr>
          <w:rFonts w:eastAsia="Times New Roman"/>
          <w:lang w:val="en-US"/>
        </w:rPr>
        <w:t>(1+x</w:t>
      </w:r>
      <w:r w:rsidRPr="008740AE">
        <w:rPr>
          <w:rFonts w:eastAsia="Times New Roman"/>
          <w:vertAlign w:val="subscript"/>
          <w:lang w:val="en-US"/>
        </w:rPr>
        <w:t>n</w:t>
      </w:r>
      <w:r w:rsidRPr="008740AE">
        <w:rPr>
          <w:rFonts w:eastAsia="Times New Roman"/>
          <w:lang w:val="en-US"/>
        </w:rPr>
        <w:t>)</w:t>
      </w:r>
    </w:p>
    <w:p w:rsidR="0084081C" w:rsidRPr="008740AE" w:rsidRDefault="0084081C" w:rsidP="008740AE">
      <w:pPr>
        <w:autoSpaceDE w:val="0"/>
        <w:jc w:val="center"/>
      </w:pPr>
    </w:p>
    <w:p w:rsidR="0084081C" w:rsidRPr="008740AE" w:rsidRDefault="0084081C" w:rsidP="008740AE">
      <w:pPr>
        <w:widowControl w:val="0"/>
        <w:numPr>
          <w:ilvl w:val="0"/>
          <w:numId w:val="1"/>
        </w:numPr>
        <w:tabs>
          <w:tab w:val="num" w:pos="720"/>
        </w:tabs>
        <w:suppressAutoHyphens/>
        <w:autoSpaceDE w:val="0"/>
        <w:rPr>
          <w:rFonts w:eastAsia="Times New Roman"/>
        </w:rPr>
      </w:pPr>
      <w:r w:rsidRPr="008740AE">
        <w:rPr>
          <w:rFonts w:eastAsia="Times New Roman"/>
        </w:rPr>
        <w:t>Побудувати діаграму Ламерея</w:t>
      </w:r>
      <w:r w:rsidRPr="008740AE">
        <w:rPr>
          <w:rFonts w:eastAsia="Times New Roman"/>
          <w:lang w:val="ru-RU"/>
        </w:rPr>
        <w:t xml:space="preserve"> та знайтинерухом</w:t>
      </w:r>
      <w:r w:rsidRPr="008740AE">
        <w:rPr>
          <w:rFonts w:eastAsia="Times New Roman"/>
        </w:rPr>
        <w:t xml:space="preserve">і стійкіточки </w:t>
      </w:r>
      <w:r>
        <w:rPr>
          <w:rFonts w:eastAsia="Times New Roman"/>
          <w:lang w:val="ru-RU"/>
        </w:rPr>
        <w:t>.</w:t>
      </w:r>
    </w:p>
    <w:p w:rsidR="0084081C" w:rsidRPr="008740AE" w:rsidRDefault="0084081C" w:rsidP="008740AE">
      <w:pPr>
        <w:autoSpaceDE w:val="0"/>
        <w:ind w:left="720"/>
        <w:rPr>
          <w:rFonts w:eastAsia="Times New Roman"/>
        </w:rPr>
      </w:pPr>
    </w:p>
    <w:p w:rsidR="0084081C" w:rsidRPr="008740AE" w:rsidRDefault="0084081C" w:rsidP="008740AE">
      <w:pPr>
        <w:widowControl w:val="0"/>
        <w:numPr>
          <w:ilvl w:val="0"/>
          <w:numId w:val="1"/>
        </w:numPr>
        <w:tabs>
          <w:tab w:val="num" w:pos="720"/>
        </w:tabs>
        <w:suppressAutoHyphens/>
        <w:autoSpaceDE w:val="0"/>
        <w:rPr>
          <w:rFonts w:eastAsia="Times New Roman"/>
        </w:rPr>
      </w:pPr>
      <w:r w:rsidRPr="008740AE">
        <w:rPr>
          <w:rFonts w:eastAsia="Times New Roman"/>
        </w:rPr>
        <w:t xml:space="preserve">Вивчити  основні </w:t>
      </w:r>
      <w:bookmarkStart w:id="0" w:name="OLE_LINK8"/>
      <w:bookmarkStart w:id="1" w:name="OLE_LINK9"/>
      <w:r w:rsidRPr="008740AE">
        <w:rPr>
          <w:rFonts w:eastAsia="Times New Roman"/>
        </w:rPr>
        <w:t xml:space="preserve">типи нейронів, які представлені  в підсистемі </w:t>
      </w:r>
      <w:bookmarkStart w:id="2" w:name="OLE_LINK1"/>
      <w:bookmarkStart w:id="3" w:name="OLE_LINK2"/>
      <w:bookmarkStart w:id="4" w:name="OLE_LINK3"/>
      <w:r w:rsidRPr="008740AE">
        <w:rPr>
          <w:rFonts w:eastAsia="Times New Roman"/>
          <w:lang w:val="en-US"/>
        </w:rPr>
        <w:t>NeuralNetworks</w:t>
      </w:r>
      <w:bookmarkEnd w:id="2"/>
      <w:bookmarkEnd w:id="3"/>
      <w:bookmarkEnd w:id="4"/>
      <w:r w:rsidRPr="008740AE">
        <w:rPr>
          <w:rFonts w:eastAsia="Times New Roman"/>
        </w:rPr>
        <w:t xml:space="preserve">пакету </w:t>
      </w:r>
      <w:r w:rsidRPr="008740AE">
        <w:rPr>
          <w:rFonts w:eastAsia="Times New Roman"/>
          <w:lang w:val="en-US"/>
        </w:rPr>
        <w:t>Matlab</w:t>
      </w:r>
      <w:r w:rsidRPr="008740AE">
        <w:rPr>
          <w:rFonts w:eastAsia="Times New Roman"/>
        </w:rPr>
        <w:t>.</w:t>
      </w:r>
    </w:p>
    <w:bookmarkEnd w:id="0"/>
    <w:bookmarkEnd w:id="1"/>
    <w:p w:rsidR="0084081C" w:rsidRPr="008740AE" w:rsidRDefault="0084081C">
      <w:pPr>
        <w:spacing w:after="200" w:line="276" w:lineRule="auto"/>
      </w:pPr>
      <w:r w:rsidRPr="008740AE">
        <w:br w:type="page"/>
      </w:r>
    </w:p>
    <w:p w:rsidR="0084081C" w:rsidRDefault="0084081C" w:rsidP="00763857">
      <w:pPr>
        <w:numPr>
          <w:ilvl w:val="2"/>
          <w:numId w:val="0"/>
        </w:numPr>
        <w:ind w:left="1440" w:hanging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Лістинги та р</w:t>
      </w:r>
      <w:r w:rsidRPr="00763857">
        <w:rPr>
          <w:b/>
          <w:sz w:val="32"/>
          <w:szCs w:val="32"/>
        </w:rPr>
        <w:t>езультати:</w:t>
      </w:r>
    </w:p>
    <w:p w:rsidR="0084081C" w:rsidRDefault="0084081C" w:rsidP="00C657B0">
      <w:pPr>
        <w:spacing w:after="200" w:line="276" w:lineRule="auto"/>
        <w:ind w:firstLine="708"/>
        <w:rPr>
          <w:noProof/>
          <w:lang w:val="ru-RU" w:eastAsia="ru-RU"/>
        </w:rPr>
      </w:pPr>
    </w:p>
    <w:p w:rsidR="0084081C" w:rsidRDefault="0084081C" w:rsidP="008740AE">
      <w:pPr>
        <w:autoSpaceDE w:val="0"/>
        <w:rPr>
          <w:rFonts w:eastAsia="Times New Roman"/>
          <w:sz w:val="28"/>
          <w:szCs w:val="28"/>
          <w:lang w:val="ru-RU"/>
        </w:rPr>
      </w:pPr>
      <w:r w:rsidRPr="003377F9">
        <w:rPr>
          <w:noProof/>
          <w:lang w:val="ru-RU" w:eastAsia="ru-RU"/>
        </w:rPr>
        <w:t>1.</w:t>
      </w:r>
    </w:p>
    <w:p w:rsidR="0084081C" w:rsidRPr="003377F9" w:rsidRDefault="0084081C" w:rsidP="008740AE">
      <w:pPr>
        <w:autoSpaceDE w:val="0"/>
        <w:rPr>
          <w:rFonts w:eastAsia="Times New Roman"/>
          <w:lang w:val="ru-RU"/>
        </w:rPr>
      </w:pPr>
      <w:r w:rsidRPr="003377F9">
        <w:rPr>
          <w:rFonts w:eastAsia="Times New Roman"/>
          <w:lang w:val="ru-RU"/>
        </w:rPr>
        <w:t>&gt;&gt;</w:t>
      </w:r>
      <w:r w:rsidRPr="008740AE">
        <w:rPr>
          <w:rFonts w:eastAsia="Times New Roman"/>
          <w:lang w:val="en-US"/>
        </w:rPr>
        <w:t>x</w:t>
      </w:r>
      <w:r w:rsidRPr="003377F9">
        <w:rPr>
          <w:rFonts w:eastAsia="Times New Roman"/>
          <w:lang w:val="ru-RU"/>
        </w:rPr>
        <w:t>=[1:6];</w:t>
      </w:r>
      <w:r w:rsidRPr="008740AE">
        <w:rPr>
          <w:rFonts w:eastAsia="Times New Roman"/>
          <w:lang w:val="en-US"/>
        </w:rPr>
        <w:t>l</w:t>
      </w:r>
      <w:r w:rsidRPr="003377F9">
        <w:rPr>
          <w:rFonts w:eastAsia="Times New Roman"/>
          <w:lang w:val="ru-RU"/>
        </w:rPr>
        <w:t>=[1:6];</w:t>
      </w:r>
    </w:p>
    <w:p w:rsidR="0084081C" w:rsidRPr="008740AE" w:rsidRDefault="0084081C" w:rsidP="008740AE">
      <w:pPr>
        <w:autoSpaceDE w:val="0"/>
        <w:rPr>
          <w:rFonts w:eastAsia="Times New Roman"/>
          <w:lang w:val="en-US"/>
        </w:rPr>
      </w:pPr>
      <w:r w:rsidRPr="008740AE">
        <w:rPr>
          <w:rFonts w:eastAsia="Times New Roman"/>
          <w:lang w:val="en-US"/>
        </w:rPr>
        <w:t>l(1)=0.001;</w:t>
      </w:r>
    </w:p>
    <w:p w:rsidR="0084081C" w:rsidRPr="008740AE" w:rsidRDefault="0084081C" w:rsidP="008740AE">
      <w:pPr>
        <w:autoSpaceDE w:val="0"/>
        <w:rPr>
          <w:rFonts w:eastAsia="Times New Roman"/>
          <w:lang w:val="en-US"/>
        </w:rPr>
      </w:pPr>
      <w:r w:rsidRPr="008740AE">
        <w:rPr>
          <w:rFonts w:eastAsia="Times New Roman"/>
          <w:lang w:val="en-US"/>
        </w:rPr>
        <w:t>for i=2:6;</w:t>
      </w:r>
    </w:p>
    <w:p w:rsidR="0084081C" w:rsidRPr="008740AE" w:rsidRDefault="0084081C" w:rsidP="008740AE">
      <w:pPr>
        <w:autoSpaceDE w:val="0"/>
        <w:rPr>
          <w:rFonts w:eastAsia="Times New Roman"/>
          <w:lang w:val="en-US"/>
        </w:rPr>
      </w:pPr>
      <w:r w:rsidRPr="008740AE">
        <w:rPr>
          <w:rFonts w:eastAsia="Times New Roman"/>
          <w:lang w:val="en-US"/>
        </w:rPr>
        <w:t>l(i)=4.*l(i-1).*(1.+l(i-1));</w:t>
      </w:r>
    </w:p>
    <w:p w:rsidR="0084081C" w:rsidRPr="008740AE" w:rsidRDefault="0084081C" w:rsidP="008740AE">
      <w:pPr>
        <w:autoSpaceDE w:val="0"/>
        <w:rPr>
          <w:rFonts w:eastAsia="Times New Roman"/>
          <w:lang w:val="en-US"/>
        </w:rPr>
      </w:pPr>
      <w:r w:rsidRPr="008740AE">
        <w:rPr>
          <w:rFonts w:eastAsia="Times New Roman"/>
          <w:lang w:val="en-US"/>
        </w:rPr>
        <w:t>end;</w:t>
      </w:r>
    </w:p>
    <w:p w:rsidR="0084081C" w:rsidRPr="008740AE" w:rsidRDefault="0084081C" w:rsidP="008740AE">
      <w:pPr>
        <w:autoSpaceDE w:val="0"/>
        <w:rPr>
          <w:rFonts w:eastAsia="Times New Roman"/>
          <w:lang w:val="en-US"/>
        </w:rPr>
      </w:pPr>
      <w:r w:rsidRPr="008740AE">
        <w:rPr>
          <w:rFonts w:eastAsia="Times New Roman"/>
          <w:lang w:val="en-US"/>
        </w:rPr>
        <w:t>plot(x,l,'o',x,l,'R'),grid</w:t>
      </w:r>
    </w:p>
    <w:p w:rsidR="0084081C" w:rsidRDefault="0084081C" w:rsidP="00C657B0">
      <w:pPr>
        <w:spacing w:after="200" w:line="276" w:lineRule="auto"/>
        <w:ind w:firstLine="708"/>
        <w:rPr>
          <w:b/>
          <w:lang w:val="ru-RU"/>
        </w:rPr>
      </w:pPr>
      <w:r>
        <w:rPr>
          <w:noProof/>
          <w:lang w:val="en-US" w:eastAsia="en-US"/>
        </w:rPr>
        <w:pict>
          <v:group id="_x0000_s1026" style="position:absolute;left:0;text-align:left;margin-left:26.6pt;margin-top:130.1pt;width:200.65pt;height:189.95pt;z-index:251658240" coordorigin="1651,3975" coordsize="4013,379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5286;top:7354;width:378;height:4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" stroked="f">
              <v:textbox style="mso-fit-shape-to-text:t">
                <w:txbxContent>
                  <w:p w:rsidR="0084081C" w:rsidRDefault="0084081C" w:rsidP="008740AE">
                    <w:r>
                      <w:rPr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028" type="#_x0000_t202" style="position:absolute;left:1651;top:3975;width:571;height:4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c6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LLAe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o+Lc6QAIAAFQEAAAOAAAA&#10;AAAAAAAAAAAAAC4CAABkcnMvZTJvRG9jLnhtbFBLAQItABQABgAIAAAAIQD9LzLW2wAAAAUBAAAP&#10;AAAAAAAAAAAAAAAAAJoEAABkcnMvZG93bnJldi54bWxQSwUGAAAAAAQABADzAAAAogUAAAAA&#10;" stroked="f">
              <v:textbox style="layout-flow:vertical;mso-layout-flow-alt:bottom-to-top;mso-fit-shape-to-text:t">
                <w:txbxContent>
                  <w:p w:rsidR="0084081C" w:rsidRDefault="0084081C" w:rsidP="008740AE">
                    <w:r>
                      <w:rPr>
                        <w:lang w:val="en-US"/>
                      </w:rPr>
                      <w:t>Xn</w:t>
                    </w:r>
                  </w:p>
                </w:txbxContent>
              </v:textbox>
            </v:shape>
          </v:group>
        </w:pict>
      </w:r>
      <w:r w:rsidRPr="0091497E">
        <w:rPr>
          <w:rFonts w:eastAsia="Times New Roman"/>
          <w:noProof/>
          <w:sz w:val="28"/>
          <w:szCs w:val="28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i1025" type="#_x0000_t75" style="width:357pt;height:315pt;visibility:visible">
            <v:imagedata r:id="rId7" o:title="" cropleft="4915f" cropright="3745f"/>
          </v:shape>
        </w:pict>
      </w:r>
    </w:p>
    <w:p w:rsidR="0084081C" w:rsidRDefault="0084081C" w:rsidP="00935C8D">
      <w:pPr>
        <w:spacing w:after="200" w:line="276" w:lineRule="auto"/>
      </w:pPr>
      <w:r>
        <w:t>2.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functioncobweb(x0,tol,a,b,n)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%functioncobweb(x0,tol,a,b,n)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%x0=starting iterationvaluefor x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%tol=howsmallyouwantthedifferencetobebetweenadjacentiterationvalues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%a=lower x bound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%b=upper x bound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%n=numberof x valuesyouwanttohavebetween a and b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%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% EX: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 xml:space="preserve">% 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%cobweb(0.001,1e-20,0,1,100)</w:t>
      </w:r>
    </w:p>
    <w:p w:rsidR="0084081C" w:rsidRPr="00D350B2" w:rsidRDefault="0084081C" w:rsidP="00D350B2">
      <w:pPr>
        <w:autoSpaceDE w:val="0"/>
        <w:rPr>
          <w:rFonts w:eastAsia="Times New Roman"/>
        </w:rPr>
      </w:pP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formatcompact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fs=25;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lw=2;</w:t>
      </w:r>
    </w:p>
    <w:p w:rsidR="0084081C" w:rsidRPr="00D350B2" w:rsidRDefault="0084081C" w:rsidP="00D350B2">
      <w:pPr>
        <w:autoSpaceDE w:val="0"/>
        <w:rPr>
          <w:rFonts w:eastAsia="Times New Roman"/>
        </w:rPr>
      </w:pP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xx=linspace(a,b,n);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%cub=inline('(3.*x-x.^3)./2');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%cub=inline('2*x.*(1-x)');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 xml:space="preserve">cub=inline('4*x.*(1+x)'); </w:t>
      </w:r>
      <w:r w:rsidRPr="00D350B2">
        <w:rPr>
          <w:rFonts w:eastAsia="Times New Roman"/>
        </w:rPr>
        <w:tab/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w=cub(xx);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yy=xx;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figure(1);%clf;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holdon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set(gca,'DefaultLineLineWidth',lw)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set(gca,'FontSize',fs)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xlabel('x_n')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ylabel('x_{n+1}')</w:t>
      </w:r>
    </w:p>
    <w:p w:rsidR="0084081C" w:rsidRPr="00D350B2" w:rsidRDefault="0084081C" w:rsidP="00D350B2">
      <w:pPr>
        <w:autoSpaceDE w:val="0"/>
        <w:rPr>
          <w:rFonts w:eastAsia="Times New Roman"/>
        </w:rPr>
      </w:pPr>
    </w:p>
    <w:p w:rsidR="0084081C" w:rsidRPr="00D350B2" w:rsidRDefault="0084081C" w:rsidP="00D350B2">
      <w:pPr>
        <w:autoSpaceDE w:val="0"/>
        <w:rPr>
          <w:rFonts w:eastAsia="Times New Roman"/>
        </w:rPr>
      </w:pP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plot(xx,w,xx,yy)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plot(xx,xx*0,'k')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plot(xx*0,xx,'k')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i=1;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x(i)=x0;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x(i+1)=cub(x(i));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plot([x(i),x(i)],[0,x(i+1)],'r')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fprintf('x(%d)=%1.20f\n',i,x(i));</w:t>
      </w:r>
    </w:p>
    <w:p w:rsidR="0084081C" w:rsidRPr="00D350B2" w:rsidRDefault="0084081C" w:rsidP="00D350B2">
      <w:pPr>
        <w:autoSpaceDE w:val="0"/>
        <w:rPr>
          <w:rFonts w:eastAsia="Times New Roman"/>
        </w:rPr>
      </w:pP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while (((abs(x(i+1)-x(i))&gt;tol&amp;abs(x(i+1))&lt;3) | i&lt;5) &amp;min(abs(x(end)-x(1:end-1)))&gt;tol)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 xml:space="preserve">    i=i+1;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 xml:space="preserve">    x(i+1)=cub(x(i));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plot([x(i-1),x(i)],[x(i),x(i)],'r')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plot([x(i),x(i)],[x(i),x(i+1)],'r')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fprintf('x(%d)=%1.20f\n',i,x(i));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axistight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stop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end</w:t>
      </w:r>
    </w:p>
    <w:p w:rsidR="0084081C" w:rsidRPr="00D350B2" w:rsidRDefault="0084081C" w:rsidP="00D350B2">
      <w:pPr>
        <w:autoSpaceDE w:val="0"/>
        <w:rPr>
          <w:rFonts w:eastAsia="Times New Roman"/>
        </w:rPr>
      </w:pPr>
      <w:r w:rsidRPr="00D350B2">
        <w:rPr>
          <w:rFonts w:eastAsia="Times New Roman"/>
        </w:rPr>
        <w:t>%funcvalues=x'</w:t>
      </w:r>
    </w:p>
    <w:p w:rsidR="0084081C" w:rsidRPr="00617EAD" w:rsidRDefault="0084081C" w:rsidP="00D350B2">
      <w:pPr>
        <w:autoSpaceDE w:val="0"/>
        <w:rPr>
          <w:rFonts w:eastAsia="Times New Roman"/>
          <w:lang w:val="en-GB"/>
        </w:rPr>
      </w:pPr>
      <w:r w:rsidRPr="00D350B2">
        <w:rPr>
          <w:rFonts w:eastAsia="Times New Roman"/>
        </w:rPr>
        <w:t>%iter=length(x)</w:t>
      </w:r>
    </w:p>
    <w:p w:rsidR="0084081C" w:rsidRDefault="0084081C" w:rsidP="008740AE">
      <w:pPr>
        <w:autoSpaceDE w:val="0"/>
        <w:rPr>
          <w:rFonts w:eastAsia="Times New Roman"/>
        </w:rPr>
      </w:pPr>
    </w:p>
    <w:p w:rsidR="0084081C" w:rsidRPr="00835430" w:rsidRDefault="0084081C" w:rsidP="008740AE">
      <w:pPr>
        <w:autoSpaceDE w:val="0"/>
        <w:rPr>
          <w:rFonts w:eastAsia="Times New Roman"/>
          <w:lang w:val="ru-RU"/>
        </w:rPr>
      </w:pPr>
      <w:r w:rsidRPr="00184CAA">
        <w:rPr>
          <w:rFonts w:eastAsia="Times New Roman"/>
        </w:rPr>
        <w:t>cobweb(0.01,1e-20,0,0.1,100)</w:t>
      </w:r>
      <w:bookmarkStart w:id="5" w:name="_GoBack"/>
      <w:bookmarkEnd w:id="5"/>
    </w:p>
    <w:p w:rsidR="0084081C" w:rsidRPr="00D350B2" w:rsidRDefault="0084081C" w:rsidP="008740AE">
      <w:pPr>
        <w:autoSpaceDE w:val="0"/>
        <w:rPr>
          <w:rFonts w:eastAsia="Times New Roman"/>
          <w:lang w:val="ru-RU"/>
        </w:rPr>
      </w:pPr>
    </w:p>
    <w:p w:rsidR="0084081C" w:rsidRDefault="0084081C" w:rsidP="00C657B0">
      <w:pPr>
        <w:spacing w:after="200" w:line="276" w:lineRule="auto"/>
        <w:ind w:firstLine="708"/>
      </w:pPr>
      <w:r>
        <w:rPr>
          <w:noProof/>
          <w:lang w:val="en-US" w:eastAsia="en-US"/>
        </w:rPr>
        <w:pict>
          <v:shape id="_x0000_s1029" type="#_x0000_t202" style="position:absolute;left:0;text-align:left;margin-left:158.55pt;margin-top:-17.7pt;width:144.25pt;height:23.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" stroked="f">
            <v:textbox>
              <w:txbxContent>
                <w:p w:rsidR="0084081C" w:rsidRPr="00935C8D" w:rsidRDefault="0084081C" w:rsidP="00935C8D">
                  <w:pPr>
                    <w:rPr>
                      <w:b/>
                      <w:lang w:val="ru-RU"/>
                    </w:rPr>
                  </w:pPr>
                  <w:r w:rsidRPr="00935C8D">
                    <w:rPr>
                      <w:b/>
                      <w:lang w:val="ru-RU"/>
                    </w:rPr>
                    <w:t>Лестница Ламерея</w:t>
                  </w:r>
                </w:p>
              </w:txbxContent>
            </v:textbox>
          </v:shape>
        </w:pict>
      </w:r>
      <w:r w:rsidRPr="0091497E">
        <w:rPr>
          <w:rFonts w:eastAsia="Times New Roman"/>
          <w:noProof/>
          <w:sz w:val="28"/>
          <w:szCs w:val="28"/>
          <w:lang w:val="en-US" w:eastAsia="en-US"/>
        </w:rPr>
        <w:pict>
          <v:shape id="Рисунок 1" o:spid="_x0000_i1026" type="#_x0000_t75" style="width:340.5pt;height:255pt;visibility:visible">
            <v:imagedata r:id="rId8" o:title=""/>
          </v:shape>
        </w:pict>
      </w:r>
    </w:p>
    <w:p w:rsidR="0084081C" w:rsidRDefault="0084081C" w:rsidP="00C657B0">
      <w:pPr>
        <w:spacing w:after="200" w:line="276" w:lineRule="auto"/>
        <w:ind w:firstLine="708"/>
      </w:pPr>
    </w:p>
    <w:p w:rsidR="0084081C" w:rsidRPr="00935C8D" w:rsidRDefault="0084081C" w:rsidP="00935C8D">
      <w:pPr>
        <w:autoSpaceDE w:val="0"/>
        <w:rPr>
          <w:rFonts w:eastAsia="Times New Roman"/>
          <w:lang w:val="ru-RU"/>
        </w:rPr>
      </w:pPr>
      <w:r w:rsidRPr="00935C8D">
        <w:rPr>
          <w:rFonts w:eastAsia="Times New Roman"/>
          <w:lang w:val="ru-RU"/>
        </w:rPr>
        <w:t xml:space="preserve">Точка  </w:t>
      </w:r>
      <w:r w:rsidRPr="00935C8D">
        <w:rPr>
          <w:rFonts w:eastAsia="Times New Roman"/>
          <w:lang w:val="en-US"/>
        </w:rPr>
        <w:t>x</w:t>
      </w:r>
      <w:r w:rsidRPr="00935C8D">
        <w:rPr>
          <w:rFonts w:eastAsia="Times New Roman"/>
          <w:lang w:val="ru-RU"/>
        </w:rPr>
        <w:t>=0 неподвижна и устойчива, так как |</w:t>
      </w:r>
      <w:r w:rsidRPr="00935C8D">
        <w:rPr>
          <w:rFonts w:eastAsia="Times New Roman"/>
          <w:lang w:val="en-US"/>
        </w:rPr>
        <w:t>f</w:t>
      </w:r>
      <w:r w:rsidRPr="00935C8D">
        <w:rPr>
          <w:rFonts w:eastAsia="Times New Roman"/>
          <w:lang w:val="ru-RU"/>
        </w:rPr>
        <w:t>’(</w:t>
      </w:r>
      <w:r w:rsidRPr="00935C8D">
        <w:rPr>
          <w:rFonts w:eastAsia="Times New Roman"/>
          <w:lang w:val="en-US"/>
        </w:rPr>
        <w:t>x</w:t>
      </w:r>
      <w:r w:rsidRPr="00935C8D">
        <w:rPr>
          <w:rFonts w:eastAsia="Times New Roman"/>
          <w:lang w:val="ru-RU"/>
        </w:rPr>
        <w:t xml:space="preserve">)|&lt;1 и </w:t>
      </w:r>
      <w:r w:rsidRPr="00935C8D">
        <w:rPr>
          <w:rFonts w:eastAsia="Times New Roman"/>
          <w:lang w:val="en-US"/>
        </w:rPr>
        <w:t>x</w:t>
      </w:r>
      <w:r w:rsidRPr="00935C8D">
        <w:rPr>
          <w:rFonts w:eastAsia="Times New Roman"/>
          <w:lang w:val="ru-RU"/>
        </w:rPr>
        <w:t>=</w:t>
      </w:r>
      <w:r w:rsidRPr="00935C8D">
        <w:rPr>
          <w:rFonts w:eastAsia="Times New Roman"/>
          <w:lang w:val="en-US"/>
        </w:rPr>
        <w:t>f</w:t>
      </w:r>
      <w:r w:rsidRPr="00935C8D">
        <w:rPr>
          <w:rFonts w:eastAsia="Times New Roman"/>
          <w:lang w:val="ru-RU"/>
        </w:rPr>
        <w:t>(</w:t>
      </w:r>
      <w:r w:rsidRPr="00935C8D">
        <w:rPr>
          <w:rFonts w:eastAsia="Times New Roman"/>
          <w:lang w:val="en-US"/>
        </w:rPr>
        <w:t>x</w:t>
      </w:r>
      <w:r w:rsidRPr="00935C8D">
        <w:rPr>
          <w:rFonts w:eastAsia="Times New Roman"/>
          <w:lang w:val="ru-RU"/>
        </w:rPr>
        <w:t>).</w:t>
      </w:r>
    </w:p>
    <w:p w:rsidR="0084081C" w:rsidRPr="00935C8D" w:rsidRDefault="0084081C" w:rsidP="00C657B0">
      <w:pPr>
        <w:spacing w:after="200" w:line="276" w:lineRule="auto"/>
        <w:ind w:firstLine="708"/>
        <w:rPr>
          <w:lang w:val="ru-RU"/>
        </w:rPr>
      </w:pPr>
    </w:p>
    <w:p w:rsidR="0084081C" w:rsidRPr="00ED1AEF" w:rsidRDefault="0084081C" w:rsidP="00935C8D">
      <w:pPr>
        <w:autoSpaceDE w:val="0"/>
        <w:rPr>
          <w:rFonts w:eastAsia="Times New Roman"/>
          <w:sz w:val="28"/>
          <w:szCs w:val="28"/>
          <w:lang w:val="ru-RU"/>
        </w:rPr>
      </w:pPr>
      <w:r>
        <w:t>3</w:t>
      </w:r>
      <w:r w:rsidRPr="00935C8D">
        <w:t>.</w:t>
      </w:r>
      <w:r w:rsidRPr="00935C8D">
        <w:rPr>
          <w:rFonts w:eastAsia="Times New Roman"/>
          <w:lang w:val="ru-RU"/>
        </w:rPr>
        <w:t xml:space="preserve"> Есть три разных типа нейронов: возбуждающие, тормозные и комбинированные(могут быть как возбуждающими так  и в тормозными одновременно).</w:t>
      </w:r>
    </w:p>
    <w:p w:rsidR="0084081C" w:rsidRPr="00935C8D" w:rsidRDefault="0084081C" w:rsidP="00935C8D">
      <w:pPr>
        <w:tabs>
          <w:tab w:val="left" w:pos="142"/>
        </w:tabs>
        <w:spacing w:after="200" w:line="276" w:lineRule="auto"/>
        <w:rPr>
          <w:lang w:val="ru-RU"/>
        </w:rPr>
      </w:pPr>
    </w:p>
    <w:sectPr w:rsidR="0084081C" w:rsidRPr="00935C8D" w:rsidSect="007B6C6C">
      <w:footerReference w:type="default" r:id="rId9"/>
      <w:pgSz w:w="11906" w:h="16838"/>
      <w:pgMar w:top="851" w:right="1134" w:bottom="993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81C" w:rsidRDefault="0084081C" w:rsidP="00ED65FA">
      <w:r>
        <w:separator/>
      </w:r>
    </w:p>
  </w:endnote>
  <w:endnote w:type="continuationSeparator" w:id="1">
    <w:p w:rsidR="0084081C" w:rsidRDefault="0084081C" w:rsidP="00ED65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atang">
    <w:altName w:val="©цUAA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81C" w:rsidRDefault="0084081C">
    <w:pPr>
      <w:pStyle w:val="Footer"/>
      <w:jc w:val="right"/>
    </w:pPr>
    <w:fldSimple w:instr=" PAGE   \* MERGEFORMAT ">
      <w:r>
        <w:rPr>
          <w:noProof/>
        </w:rPr>
        <w:t>6</w:t>
      </w:r>
    </w:fldSimple>
  </w:p>
  <w:p w:rsidR="0084081C" w:rsidRDefault="008408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81C" w:rsidRDefault="0084081C" w:rsidP="00ED65FA">
      <w:r>
        <w:separator/>
      </w:r>
    </w:p>
  </w:footnote>
  <w:footnote w:type="continuationSeparator" w:id="1">
    <w:p w:rsidR="0084081C" w:rsidRDefault="0084081C" w:rsidP="00ED65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15D3"/>
    <w:rsid w:val="000405D0"/>
    <w:rsid w:val="000668FC"/>
    <w:rsid w:val="0007711A"/>
    <w:rsid w:val="000F7ACD"/>
    <w:rsid w:val="00137516"/>
    <w:rsid w:val="001451E7"/>
    <w:rsid w:val="00150B12"/>
    <w:rsid w:val="001608E2"/>
    <w:rsid w:val="001723C9"/>
    <w:rsid w:val="001727A9"/>
    <w:rsid w:val="00184CAA"/>
    <w:rsid w:val="00197704"/>
    <w:rsid w:val="001F077E"/>
    <w:rsid w:val="001F1164"/>
    <w:rsid w:val="002316D7"/>
    <w:rsid w:val="002F08B1"/>
    <w:rsid w:val="002F624E"/>
    <w:rsid w:val="003163FB"/>
    <w:rsid w:val="00317032"/>
    <w:rsid w:val="003253C3"/>
    <w:rsid w:val="003377F9"/>
    <w:rsid w:val="003808A3"/>
    <w:rsid w:val="00390E84"/>
    <w:rsid w:val="00397470"/>
    <w:rsid w:val="003A318E"/>
    <w:rsid w:val="003C7388"/>
    <w:rsid w:val="00406B30"/>
    <w:rsid w:val="00413478"/>
    <w:rsid w:val="004260E9"/>
    <w:rsid w:val="00435D0A"/>
    <w:rsid w:val="00473A86"/>
    <w:rsid w:val="00493822"/>
    <w:rsid w:val="004C0F2A"/>
    <w:rsid w:val="004F11EC"/>
    <w:rsid w:val="005538A5"/>
    <w:rsid w:val="005615D3"/>
    <w:rsid w:val="005922BF"/>
    <w:rsid w:val="005A77E6"/>
    <w:rsid w:val="005B736C"/>
    <w:rsid w:val="005D0C51"/>
    <w:rsid w:val="005E13E0"/>
    <w:rsid w:val="006035A1"/>
    <w:rsid w:val="00617EAD"/>
    <w:rsid w:val="006228A3"/>
    <w:rsid w:val="006A41AA"/>
    <w:rsid w:val="006B3E50"/>
    <w:rsid w:val="006D3122"/>
    <w:rsid w:val="00742F84"/>
    <w:rsid w:val="00763857"/>
    <w:rsid w:val="00766062"/>
    <w:rsid w:val="007902F9"/>
    <w:rsid w:val="00794D48"/>
    <w:rsid w:val="007A0CD6"/>
    <w:rsid w:val="007B6C6C"/>
    <w:rsid w:val="007D148A"/>
    <w:rsid w:val="007E38BC"/>
    <w:rsid w:val="00812666"/>
    <w:rsid w:val="008215DE"/>
    <w:rsid w:val="00835430"/>
    <w:rsid w:val="0084081C"/>
    <w:rsid w:val="008740AE"/>
    <w:rsid w:val="00877FA3"/>
    <w:rsid w:val="008A5ECC"/>
    <w:rsid w:val="008F6250"/>
    <w:rsid w:val="008F7D1F"/>
    <w:rsid w:val="0091497E"/>
    <w:rsid w:val="00935C8D"/>
    <w:rsid w:val="00987E73"/>
    <w:rsid w:val="009C78CB"/>
    <w:rsid w:val="009D1CAD"/>
    <w:rsid w:val="009E4B28"/>
    <w:rsid w:val="009E6BA8"/>
    <w:rsid w:val="00A435F9"/>
    <w:rsid w:val="00A543C1"/>
    <w:rsid w:val="00A66D0D"/>
    <w:rsid w:val="00AA066B"/>
    <w:rsid w:val="00AA6281"/>
    <w:rsid w:val="00AB19B3"/>
    <w:rsid w:val="00B4029B"/>
    <w:rsid w:val="00B55C9C"/>
    <w:rsid w:val="00B61703"/>
    <w:rsid w:val="00BB6047"/>
    <w:rsid w:val="00BE22AA"/>
    <w:rsid w:val="00C550C3"/>
    <w:rsid w:val="00C57DCE"/>
    <w:rsid w:val="00C657B0"/>
    <w:rsid w:val="00CA375A"/>
    <w:rsid w:val="00D0531E"/>
    <w:rsid w:val="00D350B2"/>
    <w:rsid w:val="00D95438"/>
    <w:rsid w:val="00DA02F7"/>
    <w:rsid w:val="00DA5B76"/>
    <w:rsid w:val="00DC454F"/>
    <w:rsid w:val="00E55FEE"/>
    <w:rsid w:val="00E82E18"/>
    <w:rsid w:val="00EA3CDC"/>
    <w:rsid w:val="00ED07D8"/>
    <w:rsid w:val="00ED1AEF"/>
    <w:rsid w:val="00ED65FA"/>
    <w:rsid w:val="00F200BE"/>
    <w:rsid w:val="00F21383"/>
    <w:rsid w:val="00F27DAA"/>
    <w:rsid w:val="00FE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5D3"/>
    <w:rPr>
      <w:rFonts w:ascii="Times New Roman" w:eastAsia="Batang" w:hAnsi="Times New Roman"/>
      <w:sz w:val="24"/>
      <w:szCs w:val="24"/>
      <w:lang w:val="uk-UA" w:eastAsia="ko-KR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615D3"/>
    <w:pPr>
      <w:keepNext/>
      <w:tabs>
        <w:tab w:val="num" w:pos="720"/>
      </w:tabs>
      <w:suppressAutoHyphens/>
      <w:ind w:left="720" w:hanging="720"/>
      <w:jc w:val="right"/>
      <w:outlineLvl w:val="2"/>
    </w:pPr>
    <w:rPr>
      <w:rFonts w:ascii="Arial" w:eastAsia="Times New Roman" w:hAnsi="Arial" w:cs="Calibri"/>
      <w:sz w:val="28"/>
      <w:szCs w:val="20"/>
      <w:lang w:eastAsia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5615D3"/>
    <w:rPr>
      <w:rFonts w:ascii="Arial" w:hAnsi="Arial" w:cs="Calibri"/>
      <w:sz w:val="20"/>
      <w:szCs w:val="20"/>
      <w:lang w:val="uk-UA" w:eastAsia="ar-SA" w:bidi="ar-SA"/>
    </w:rPr>
  </w:style>
  <w:style w:type="paragraph" w:styleId="Title">
    <w:name w:val="Title"/>
    <w:basedOn w:val="Normal"/>
    <w:link w:val="TitleChar"/>
    <w:uiPriority w:val="99"/>
    <w:qFormat/>
    <w:rsid w:val="005615D3"/>
    <w:pPr>
      <w:spacing w:line="360" w:lineRule="auto"/>
      <w:jc w:val="center"/>
    </w:pPr>
    <w:rPr>
      <w:rFonts w:eastAsia="Times New Roman"/>
      <w:sz w:val="28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5615D3"/>
    <w:rPr>
      <w:rFonts w:ascii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56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15D3"/>
    <w:rPr>
      <w:rFonts w:ascii="Tahoma" w:eastAsia="Batang" w:hAnsi="Tahoma" w:cs="Tahoma"/>
      <w:sz w:val="16"/>
      <w:szCs w:val="16"/>
      <w:lang w:val="uk-UA" w:eastAsia="ko-KR"/>
    </w:rPr>
  </w:style>
  <w:style w:type="paragraph" w:styleId="Header">
    <w:name w:val="header"/>
    <w:basedOn w:val="Normal"/>
    <w:link w:val="HeaderChar"/>
    <w:uiPriority w:val="99"/>
    <w:semiHidden/>
    <w:rsid w:val="00ED65F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D65FA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Footer">
    <w:name w:val="footer"/>
    <w:basedOn w:val="Normal"/>
    <w:link w:val="FooterChar"/>
    <w:uiPriority w:val="99"/>
    <w:rsid w:val="00ED65F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D65FA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PlainText">
    <w:name w:val="Plain Text"/>
    <w:basedOn w:val="Normal"/>
    <w:link w:val="PlainTextChar"/>
    <w:uiPriority w:val="99"/>
    <w:rsid w:val="008215D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8215DE"/>
    <w:rPr>
      <w:rFonts w:ascii="Courier New" w:hAnsi="Courier New" w:cs="Courier New"/>
      <w:sz w:val="20"/>
      <w:szCs w:val="20"/>
      <w:lang w:eastAsia="ru-RU"/>
    </w:rPr>
  </w:style>
  <w:style w:type="paragraph" w:customStyle="1" w:styleId="a">
    <w:name w:val="комент"/>
    <w:basedOn w:val="Normal"/>
    <w:link w:val="a0"/>
    <w:uiPriority w:val="99"/>
    <w:rsid w:val="00766062"/>
    <w:pPr>
      <w:autoSpaceDE w:val="0"/>
      <w:autoSpaceDN w:val="0"/>
      <w:adjustRightInd w:val="0"/>
    </w:pPr>
    <w:rPr>
      <w:rFonts w:ascii="Courier New" w:eastAsia="Calibri" w:hAnsi="Courier New" w:cs="Courier New"/>
      <w:noProof/>
      <w:color w:val="008000"/>
      <w:sz w:val="20"/>
      <w:szCs w:val="20"/>
      <w:lang w:val="ru-RU" w:eastAsia="en-US"/>
    </w:rPr>
  </w:style>
  <w:style w:type="character" w:customStyle="1" w:styleId="a0">
    <w:name w:val="комент Знак"/>
    <w:basedOn w:val="DefaultParagraphFont"/>
    <w:link w:val="a"/>
    <w:uiPriority w:val="99"/>
    <w:locked/>
    <w:rsid w:val="00766062"/>
    <w:rPr>
      <w:rFonts w:ascii="Courier New" w:hAnsi="Courier New" w:cs="Courier New"/>
      <w:noProof/>
      <w:color w:val="008000"/>
      <w:sz w:val="20"/>
      <w:szCs w:val="20"/>
    </w:rPr>
  </w:style>
  <w:style w:type="paragraph" w:styleId="ListParagraph">
    <w:name w:val="List Paragraph"/>
    <w:basedOn w:val="Normal"/>
    <w:uiPriority w:val="99"/>
    <w:qFormat/>
    <w:rsid w:val="005538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11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129</TotalTime>
  <Pages>6</Pages>
  <Words>294</Words>
  <Characters>1679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PalGenadich</dc:creator>
  <cp:keywords/>
  <dc:description/>
  <cp:lastModifiedBy>Myshko</cp:lastModifiedBy>
  <cp:revision>33</cp:revision>
  <cp:lastPrinted>2010-10-15T05:31:00Z</cp:lastPrinted>
  <dcterms:created xsi:type="dcterms:W3CDTF">2010-02-22T16:23:00Z</dcterms:created>
  <dcterms:modified xsi:type="dcterms:W3CDTF">2012-11-29T09:11:00Z</dcterms:modified>
</cp:coreProperties>
</file>