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BF" w:rsidRDefault="00BF7EBF" w:rsidP="003A318E">
      <w:pPr>
        <w:jc w:val="center"/>
        <w:rPr>
          <w:lang w:val="uk-UA"/>
        </w:rPr>
      </w:pPr>
      <w:r>
        <w:rPr>
          <w:lang w:val="uk-UA"/>
        </w:rPr>
        <w:t>Міністерство освітиі науки України</w:t>
      </w:r>
      <w:r>
        <w:rPr>
          <w:lang w:val="uk-UA"/>
        </w:rPr>
        <w:br/>
        <w:t>Національний технічний університет України</w:t>
      </w:r>
    </w:p>
    <w:p w:rsidR="00BF7EBF" w:rsidRDefault="00BF7EBF" w:rsidP="003A318E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  <w:r>
        <w:rPr>
          <w:lang w:val="uk-UA"/>
        </w:rPr>
        <w:br/>
        <w:t>Факультет прикладної математики</w:t>
      </w:r>
      <w:r>
        <w:rPr>
          <w:lang w:val="uk-UA"/>
        </w:rPr>
        <w:br/>
        <w:t>Кафедра спеціалізованих комп</w:t>
      </w:r>
      <w:r w:rsidRPr="003A318E">
        <w:t>’</w:t>
      </w:r>
      <w:r>
        <w:rPr>
          <w:lang w:val="uk-UA"/>
        </w:rPr>
        <w:t>ютерних систем</w:t>
      </w:r>
    </w:p>
    <w:p w:rsidR="00BF7EBF" w:rsidRPr="00C63F2A" w:rsidRDefault="00BF7EBF" w:rsidP="003A318E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/>
      </w:r>
      <w:r>
        <w:rPr>
          <w:b/>
          <w:sz w:val="36"/>
          <w:szCs w:val="36"/>
          <w:lang w:val="uk-UA"/>
        </w:rPr>
        <w:br/>
      </w:r>
      <w:r>
        <w:rPr>
          <w:b/>
          <w:sz w:val="36"/>
          <w:szCs w:val="36"/>
          <w:lang w:val="uk-UA"/>
        </w:rPr>
        <w:br/>
      </w:r>
      <w:r w:rsidRPr="003A318E">
        <w:rPr>
          <w:b/>
          <w:sz w:val="36"/>
          <w:szCs w:val="36"/>
          <w:lang w:val="uk-UA"/>
        </w:rPr>
        <w:t>Лабораторна робота</w:t>
      </w:r>
      <w:r>
        <w:rPr>
          <w:b/>
          <w:sz w:val="36"/>
          <w:szCs w:val="36"/>
          <w:lang w:val="uk-UA"/>
        </w:rPr>
        <w:t xml:space="preserve"> №2</w:t>
      </w:r>
    </w:p>
    <w:p w:rsidR="00BF7EBF" w:rsidRDefault="00BF7EBF" w:rsidP="003A318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</w:t>
      </w:r>
    </w:p>
    <w:p w:rsidR="00BF7EBF" w:rsidRDefault="00BF7EBF" w:rsidP="003A318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«Моделювання»</w:t>
      </w:r>
    </w:p>
    <w:p w:rsidR="00BF7EBF" w:rsidRDefault="00BF7EBF" w:rsidP="00664A99">
      <w:pPr>
        <w:jc w:val="center"/>
        <w:rPr>
          <w:sz w:val="36"/>
          <w:szCs w:val="36"/>
          <w:lang w:val="uk-UA"/>
        </w:rPr>
        <w:sectPr w:rsidR="00BF7E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  <w:r>
        <w:rPr>
          <w:sz w:val="36"/>
          <w:szCs w:val="36"/>
          <w:lang w:val="uk-UA"/>
        </w:rPr>
        <w:br/>
      </w:r>
    </w:p>
    <w:p w:rsidR="00BF7EBF" w:rsidRDefault="00BF7EBF" w:rsidP="005B736C">
      <w:pPr>
        <w:jc w:val="center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:rsidR="00BF7EBF" w:rsidRDefault="00BF7EBF" w:rsidP="005B736C">
      <w:pPr>
        <w:jc w:val="center"/>
        <w:rPr>
          <w:lang w:val="uk-UA"/>
        </w:rPr>
      </w:pPr>
    </w:p>
    <w:p w:rsidR="00BF7EBF" w:rsidRPr="00A56B72" w:rsidRDefault="00BF7EBF" w:rsidP="005B736C">
      <w:pPr>
        <w:jc w:val="center"/>
      </w:pPr>
      <w:r>
        <w:rPr>
          <w:lang w:val="uk-UA"/>
        </w:rPr>
        <w:t>Виконав:</w:t>
      </w:r>
      <w:r>
        <w:rPr>
          <w:lang w:val="uk-UA"/>
        </w:rPr>
        <w:br/>
        <w:t>студент групи КВ-9</w:t>
      </w:r>
      <w:r w:rsidRPr="00A56B72">
        <w:t>2</w:t>
      </w:r>
    </w:p>
    <w:p w:rsidR="00BF7EBF" w:rsidRDefault="00BF7EBF" w:rsidP="005B736C">
      <w:pPr>
        <w:jc w:val="center"/>
        <w:rPr>
          <w:lang w:val="uk-UA"/>
        </w:rPr>
      </w:pPr>
      <w:r>
        <w:rPr>
          <w:lang w:val="uk-UA"/>
        </w:rPr>
        <w:t>Степанюк М.Ф.</w:t>
      </w:r>
    </w:p>
    <w:p w:rsidR="00BF7EBF" w:rsidRDefault="00BF7EBF" w:rsidP="005B736C">
      <w:pPr>
        <w:jc w:val="center"/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  <w:t>Перевірив:</w:t>
      </w:r>
    </w:p>
    <w:p w:rsidR="00BF7EBF" w:rsidRDefault="00BF7EBF" w:rsidP="005B736C">
      <w:pPr>
        <w:jc w:val="center"/>
        <w:rPr>
          <w:lang w:val="uk-UA"/>
        </w:rPr>
        <w:sectPr w:rsidR="00BF7EBF" w:rsidSect="00877FA3">
          <w:type w:val="continuous"/>
          <w:pgSz w:w="11906" w:h="16838"/>
          <w:pgMar w:top="1134" w:right="850" w:bottom="1134" w:left="1701" w:header="708" w:footer="708" w:gutter="0"/>
          <w:cols w:num="2" w:space="3397"/>
          <w:docGrid w:linePitch="360"/>
        </w:sectPr>
      </w:pPr>
      <w:r>
        <w:rPr>
          <w:lang w:val="uk-UA"/>
        </w:rPr>
        <w:t>НаливайчукМ.В.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:rsidR="00BF7EBF" w:rsidRPr="000405D0" w:rsidRDefault="00BF7EBF" w:rsidP="00BD6D04">
      <w:pPr>
        <w:jc w:val="center"/>
        <w:rPr>
          <w:b/>
        </w:rPr>
      </w:pPr>
      <w:r>
        <w:rPr>
          <w:lang w:val="uk-UA"/>
        </w:rPr>
        <w:br/>
      </w:r>
      <w:r>
        <w:rPr>
          <w:lang w:val="uk-UA"/>
        </w:rPr>
        <w:br/>
      </w:r>
    </w:p>
    <w:p w:rsidR="00BF7EBF" w:rsidRPr="000405D0" w:rsidRDefault="00BF7EBF" w:rsidP="00BD6D04">
      <w:pPr>
        <w:jc w:val="center"/>
        <w:rPr>
          <w:b/>
        </w:rPr>
      </w:pPr>
    </w:p>
    <w:p w:rsidR="00BF7EBF" w:rsidRPr="000405D0" w:rsidRDefault="00BF7EBF" w:rsidP="00BD6D04">
      <w:pPr>
        <w:jc w:val="center"/>
        <w:rPr>
          <w:b/>
        </w:rPr>
      </w:pPr>
    </w:p>
    <w:p w:rsidR="00BF7EBF" w:rsidRPr="000405D0" w:rsidRDefault="00BF7EBF" w:rsidP="00BD6D04">
      <w:pPr>
        <w:jc w:val="center"/>
        <w:rPr>
          <w:b/>
        </w:rPr>
      </w:pPr>
    </w:p>
    <w:p w:rsidR="00BF7EBF" w:rsidRDefault="00BF7EBF" w:rsidP="00BD6D04">
      <w:pPr>
        <w:jc w:val="center"/>
        <w:rPr>
          <w:b/>
          <w:lang w:val="uk-UA"/>
        </w:rPr>
      </w:pPr>
      <w:r>
        <w:rPr>
          <w:b/>
          <w:lang w:val="uk-UA"/>
        </w:rPr>
        <w:t>Київ 2012</w:t>
      </w:r>
      <w:bookmarkStart w:id="0" w:name="_GoBack"/>
      <w:bookmarkEnd w:id="0"/>
    </w:p>
    <w:p w:rsidR="00BF7EBF" w:rsidRPr="005615D3" w:rsidRDefault="00BF7EBF" w:rsidP="00A56B72">
      <w:pPr>
        <w:ind w:left="360"/>
        <w:jc w:val="both"/>
        <w:rPr>
          <w:b/>
          <w:sz w:val="30"/>
          <w:szCs w:val="36"/>
        </w:rPr>
      </w:pPr>
      <w:r>
        <w:rPr>
          <w:b/>
          <w:lang w:val="uk-UA"/>
        </w:rPr>
        <w:br w:type="page"/>
      </w:r>
      <w:r w:rsidRPr="005615D3">
        <w:rPr>
          <w:b/>
          <w:sz w:val="30"/>
          <w:szCs w:val="36"/>
        </w:rPr>
        <w:t>Завдання:</w:t>
      </w:r>
    </w:p>
    <w:p w:rsidR="00BF7EBF" w:rsidRDefault="00BF7EBF" w:rsidP="00C63F2A">
      <w:pPr>
        <w:numPr>
          <w:ilvl w:val="0"/>
          <w:numId w:val="14"/>
        </w:numPr>
        <w:tabs>
          <w:tab w:val="num" w:pos="720"/>
        </w:tabs>
        <w:suppressAutoHyphens/>
        <w:spacing w:before="280"/>
      </w:pPr>
      <w:r>
        <w:t>Побудувати</w:t>
      </w:r>
      <w:r>
        <w:rPr>
          <w:lang w:val="uk-UA"/>
        </w:rPr>
        <w:t xml:space="preserve"> </w:t>
      </w:r>
      <w:r>
        <w:t>схеми</w:t>
      </w:r>
      <w:r>
        <w:rPr>
          <w:lang w:val="uk-UA"/>
        </w:rPr>
        <w:t xml:space="preserve"> </w:t>
      </w:r>
      <w:r>
        <w:t>рішення</w:t>
      </w:r>
      <w:r>
        <w:rPr>
          <w:lang w:val="uk-UA"/>
        </w:rPr>
        <w:t xml:space="preserve"> </w:t>
      </w:r>
      <w:r>
        <w:t>розглянутих задач в системі</w:t>
      </w:r>
      <w:r>
        <w:rPr>
          <w:lang w:val="uk-UA"/>
        </w:rPr>
        <w:t xml:space="preserve"> </w:t>
      </w:r>
      <w:r>
        <w:t>Simulink, отримати</w:t>
      </w:r>
      <w:r>
        <w:rPr>
          <w:lang w:val="uk-UA"/>
        </w:rPr>
        <w:t xml:space="preserve"> </w:t>
      </w:r>
      <w:r>
        <w:t>графік</w:t>
      </w:r>
      <w:r>
        <w:rPr>
          <w:lang w:val="uk-UA"/>
        </w:rPr>
        <w:t xml:space="preserve"> </w:t>
      </w:r>
      <w:r>
        <w:t>рішення. Порівняти з рішенням задач в MatLab за допомогою</w:t>
      </w:r>
      <w:r>
        <w:rPr>
          <w:lang w:val="uk-UA"/>
        </w:rPr>
        <w:t xml:space="preserve"> </w:t>
      </w:r>
      <w:r>
        <w:t xml:space="preserve">функції ode45. </w:t>
      </w:r>
    </w:p>
    <w:p w:rsidR="00BF7EBF" w:rsidRDefault="00BF7EBF" w:rsidP="00C63F2A">
      <w:pPr>
        <w:numPr>
          <w:ilvl w:val="0"/>
          <w:numId w:val="14"/>
        </w:numPr>
        <w:tabs>
          <w:tab w:val="num" w:pos="720"/>
        </w:tabs>
        <w:suppressAutoHyphens/>
      </w:pPr>
      <w:r>
        <w:t>Розв’язати</w:t>
      </w:r>
      <w:r>
        <w:rPr>
          <w:lang w:val="uk-UA"/>
        </w:rPr>
        <w:t xml:space="preserve"> </w:t>
      </w:r>
      <w:r>
        <w:t>ці</w:t>
      </w:r>
      <w:r>
        <w:rPr>
          <w:lang w:val="uk-UA"/>
        </w:rPr>
        <w:t xml:space="preserve"> </w:t>
      </w:r>
      <w:r>
        <w:t>задачі в MatLab, побудувати</w:t>
      </w:r>
      <w:r>
        <w:rPr>
          <w:lang w:val="uk-UA"/>
        </w:rPr>
        <w:t xml:space="preserve"> </w:t>
      </w:r>
      <w:r>
        <w:t>графік</w:t>
      </w:r>
      <w:r>
        <w:rPr>
          <w:lang w:val="uk-UA"/>
        </w:rPr>
        <w:t xml:space="preserve"> </w:t>
      </w:r>
      <w:r>
        <w:t xml:space="preserve">рішень. </w:t>
      </w:r>
    </w:p>
    <w:p w:rsidR="00BF7EBF" w:rsidRDefault="00BF7EBF" w:rsidP="00C63F2A">
      <w:pPr>
        <w:numPr>
          <w:ilvl w:val="0"/>
          <w:numId w:val="14"/>
        </w:numPr>
        <w:tabs>
          <w:tab w:val="num" w:pos="720"/>
        </w:tabs>
        <w:suppressAutoHyphens/>
        <w:spacing w:after="280"/>
      </w:pPr>
      <w:r>
        <w:t>Побудувати схему рішення в Simulink і отримати</w:t>
      </w:r>
      <w:r>
        <w:rPr>
          <w:lang w:val="uk-UA"/>
        </w:rPr>
        <w:t xml:space="preserve"> </w:t>
      </w:r>
      <w:r>
        <w:t>графік</w:t>
      </w:r>
      <w:r>
        <w:rPr>
          <w:lang w:val="uk-UA"/>
        </w:rPr>
        <w:t xml:space="preserve"> </w:t>
      </w:r>
      <w:r>
        <w:t>рішення</w:t>
      </w:r>
      <w:r>
        <w:rPr>
          <w:lang w:val="uk-UA"/>
        </w:rPr>
        <w:t xml:space="preserve"> </w:t>
      </w:r>
      <w:r>
        <w:t xml:space="preserve">наступних задач: </w:t>
      </w:r>
    </w:p>
    <w:p w:rsidR="00BF7EBF" w:rsidRDefault="00BF7EBF" w:rsidP="00A56B72">
      <w:pPr>
        <w:spacing w:before="280" w:after="280"/>
        <w:ind w:left="720"/>
        <w:jc w:val="both"/>
      </w:pPr>
      <w:r w:rsidRPr="00257480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72.5pt;height:341.25pt;visibility:visible" filled="t">
            <v:imagedata r:id="rId5" o:title=""/>
          </v:shape>
        </w:pict>
      </w:r>
    </w:p>
    <w:p w:rsidR="00BF7EBF" w:rsidRDefault="00BF7EBF" w:rsidP="00287F98">
      <w:pPr>
        <w:jc w:val="center"/>
        <w:rPr>
          <w:b/>
          <w:lang w:val="uk-UA"/>
        </w:rPr>
      </w:pPr>
    </w:p>
    <w:p w:rsidR="00BF7EBF" w:rsidRDefault="00BF7EBF" w:rsidP="00A56B72">
      <w:pPr>
        <w:jc w:val="both"/>
        <w:rPr>
          <w:b/>
          <w:lang w:val="uk-UA"/>
        </w:rPr>
      </w:pPr>
      <w:r>
        <w:rPr>
          <w:b/>
          <w:lang w:val="uk-UA"/>
        </w:rPr>
        <w:t>Результат виконаного</w:t>
      </w:r>
      <w:r>
        <w:rPr>
          <w:b/>
          <w:lang w:val="en-US"/>
        </w:rPr>
        <w:t>:</w:t>
      </w:r>
    </w:p>
    <w:p w:rsidR="00BF7EBF" w:rsidRPr="00A56B72" w:rsidRDefault="00BF7EBF" w:rsidP="00287F98">
      <w:pPr>
        <w:jc w:val="center"/>
        <w:rPr>
          <w:b/>
          <w:lang w:val="uk-UA"/>
        </w:rPr>
      </w:pPr>
    </w:p>
    <w:p w:rsidR="00BF7EBF" w:rsidRDefault="00BF7EBF" w:rsidP="00BF4F52">
      <w:pPr>
        <w:rPr>
          <w:b/>
          <w:lang w:val="uk-UA"/>
        </w:rPr>
      </w:pPr>
      <w:r w:rsidRPr="00257480">
        <w:rPr>
          <w:b/>
          <w:noProof/>
          <w:lang w:val="en-US" w:eastAsia="en-US"/>
        </w:rPr>
        <w:pict>
          <v:shape id="Рисунок 3" o:spid="_x0000_i1026" type="#_x0000_t75" style="width:268.5pt;height:214.5pt;visibility:visible">
            <v:imagedata r:id="rId6" o:title=""/>
          </v:shape>
        </w:pict>
      </w:r>
    </w:p>
    <w:p w:rsidR="00BF7EBF" w:rsidRDefault="00BF7EBF" w:rsidP="00BF4F52">
      <w:pPr>
        <w:rPr>
          <w:b/>
          <w:lang w:val="uk-UA"/>
        </w:rPr>
      </w:pPr>
    </w:p>
    <w:p w:rsidR="00BF7EBF" w:rsidRDefault="00BF7EBF" w:rsidP="00BF4F52">
      <w:pPr>
        <w:rPr>
          <w:b/>
          <w:lang w:val="uk-UA"/>
        </w:rPr>
      </w:pPr>
      <w:r w:rsidRPr="00257480">
        <w:rPr>
          <w:noProof/>
          <w:lang w:val="en-US" w:eastAsia="en-US"/>
        </w:rPr>
        <w:pict>
          <v:shape id="_x0000_i1027" type="#_x0000_t75" style="width:249pt;height:225pt;visibility:visible">
            <v:imagedata r:id="rId7" o:title=""/>
          </v:shape>
        </w:pict>
      </w:r>
    </w:p>
    <w:p w:rsidR="00BF7EBF" w:rsidRDefault="00BF7EBF" w:rsidP="00BF4F52">
      <w:pPr>
        <w:rPr>
          <w:b/>
          <w:lang w:val="uk-UA"/>
        </w:rPr>
      </w:pPr>
    </w:p>
    <w:p w:rsidR="00BF7EBF" w:rsidRDefault="00BF7EBF" w:rsidP="00BF4F52">
      <w:pPr>
        <w:rPr>
          <w:b/>
          <w:lang w:val="uk-UA"/>
        </w:rPr>
      </w:pPr>
    </w:p>
    <w:p w:rsidR="00BF7EBF" w:rsidRDefault="00BF7EBF" w:rsidP="00BF4F52">
      <w:pPr>
        <w:rPr>
          <w:b/>
          <w:lang w:val="en-US"/>
        </w:rPr>
      </w:pPr>
      <w:r>
        <w:rPr>
          <w:b/>
          <w:lang w:val="uk-UA"/>
        </w:rPr>
        <w:t>Завдання</w:t>
      </w:r>
      <w:r>
        <w:rPr>
          <w:b/>
          <w:lang w:val="en-US"/>
        </w:rPr>
        <w:t xml:space="preserve"> 3:</w:t>
      </w:r>
    </w:p>
    <w:p w:rsidR="00BF7EBF" w:rsidRDefault="00BF7EBF" w:rsidP="00BF4F52">
      <w:pPr>
        <w:rPr>
          <w:b/>
          <w:lang w:val="en-US"/>
        </w:rPr>
      </w:pPr>
      <w:r>
        <w:rPr>
          <w:b/>
          <w:lang w:val="en-US"/>
        </w:rPr>
        <w:t>1)</w:t>
      </w:r>
    </w:p>
    <w:p w:rsidR="00BF7EBF" w:rsidRDefault="00BF7EBF" w:rsidP="00BF4F52">
      <w:pPr>
        <w:rPr>
          <w:noProof/>
          <w:lang w:val="en-US"/>
        </w:rPr>
      </w:pPr>
      <w:r w:rsidRPr="00257480">
        <w:rPr>
          <w:noProof/>
          <w:lang w:val="en-US" w:eastAsia="en-US"/>
        </w:rPr>
        <w:pict>
          <v:shape id="Рисунок 4" o:spid="_x0000_i1028" type="#_x0000_t75" style="width:302.25pt;height:258.75pt;visibility:visible">
            <v:imagedata r:id="rId8" o:title=""/>
          </v:shape>
        </w:pict>
      </w:r>
    </w:p>
    <w:p w:rsidR="00BF7EBF" w:rsidRPr="00076052" w:rsidRDefault="00BF7EBF" w:rsidP="00BF4F52">
      <w:pPr>
        <w:rPr>
          <w:noProof/>
          <w:lang w:val="en-US"/>
        </w:rPr>
      </w:pP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5" o:spid="_x0000_i1029" type="#_x0000_t75" style="width:225.75pt;height:177.75pt;visibility:visible">
            <v:imagedata r:id="rId9" o:title=""/>
          </v:shape>
        </w:pict>
      </w:r>
    </w:p>
    <w:p w:rsidR="00BF7EBF" w:rsidRDefault="00BF7EBF" w:rsidP="00BF4F52">
      <w:pPr>
        <w:rPr>
          <w:b/>
          <w:lang w:val="en-US"/>
        </w:rPr>
      </w:pPr>
      <w:r>
        <w:rPr>
          <w:b/>
          <w:lang w:val="en-US"/>
        </w:rPr>
        <w:t>2)</w:t>
      </w: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9" o:spid="_x0000_i1030" type="#_x0000_t75" style="width:346.5pt;height:175.5pt;visibility:visible">
            <v:imagedata r:id="rId10" o:title=""/>
          </v:shape>
        </w:pict>
      </w:r>
    </w:p>
    <w:p w:rsidR="00BF7EBF" w:rsidRDefault="00BF7EBF" w:rsidP="00BF4F52">
      <w:pPr>
        <w:rPr>
          <w:b/>
          <w:lang w:val="en-US"/>
        </w:rPr>
      </w:pP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10" o:spid="_x0000_i1031" type="#_x0000_t75" style="width:252pt;height:255pt;visibility:visible">
            <v:imagedata r:id="rId11" o:title=""/>
          </v:shape>
        </w:pict>
      </w:r>
    </w:p>
    <w:p w:rsidR="00BF7EBF" w:rsidRDefault="00BF7EBF" w:rsidP="00BF4F52">
      <w:pPr>
        <w:rPr>
          <w:b/>
          <w:lang w:val="en-US"/>
        </w:rPr>
      </w:pPr>
    </w:p>
    <w:p w:rsidR="00BF7EBF" w:rsidRDefault="00BF7EBF" w:rsidP="00BF4F52">
      <w:pPr>
        <w:rPr>
          <w:b/>
          <w:lang w:val="en-US"/>
        </w:rPr>
      </w:pPr>
      <w:r>
        <w:rPr>
          <w:b/>
          <w:lang w:val="en-US"/>
        </w:rPr>
        <w:t>3)</w:t>
      </w: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13" o:spid="_x0000_i1032" type="#_x0000_t75" style="width:393pt;height:201pt;visibility:visible">
            <v:imagedata r:id="rId12" o:title=""/>
          </v:shape>
        </w:pict>
      </w: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14" o:spid="_x0000_i1033" type="#_x0000_t75" style="width:238.5pt;height:242.25pt;visibility:visible">
            <v:imagedata r:id="rId13" o:title=""/>
          </v:shape>
        </w:pict>
      </w:r>
    </w:p>
    <w:p w:rsidR="00BF7EBF" w:rsidRDefault="00BF7EBF" w:rsidP="00BF4F52">
      <w:pPr>
        <w:rPr>
          <w:b/>
          <w:lang w:val="en-US"/>
        </w:rPr>
      </w:pPr>
    </w:p>
    <w:p w:rsidR="00BF7EBF" w:rsidRDefault="00BF7EBF" w:rsidP="00BF4F52">
      <w:pPr>
        <w:rPr>
          <w:b/>
          <w:lang w:val="en-US"/>
        </w:rPr>
      </w:pPr>
      <w:r>
        <w:rPr>
          <w:b/>
          <w:lang w:val="en-US"/>
        </w:rPr>
        <w:t>4)</w:t>
      </w:r>
    </w:p>
    <w:p w:rsidR="00BF7EBF" w:rsidRDefault="00BF7EBF" w:rsidP="00BF4F52">
      <w:pPr>
        <w:rPr>
          <w:b/>
          <w:noProof/>
          <w:lang w:val="uk-UA" w:eastAsia="en-US"/>
        </w:rPr>
      </w:pPr>
      <w:r w:rsidRPr="00257480">
        <w:rPr>
          <w:b/>
          <w:noProof/>
          <w:lang w:val="en-US" w:eastAsia="en-US"/>
        </w:rPr>
        <w:pict>
          <v:shape id="Рисунок 17" o:spid="_x0000_i1034" type="#_x0000_t75" style="width:405pt;height:219pt;visibility:visible">
            <v:imagedata r:id="rId14" o:title=""/>
          </v:shape>
        </w:pict>
      </w:r>
    </w:p>
    <w:p w:rsidR="00BF7EBF" w:rsidRDefault="00BF7EBF" w:rsidP="00BF4F52">
      <w:pPr>
        <w:rPr>
          <w:b/>
          <w:noProof/>
          <w:lang w:val="uk-UA" w:eastAsia="en-US"/>
        </w:rPr>
      </w:pPr>
      <w:r w:rsidRPr="00257480">
        <w:rPr>
          <w:b/>
          <w:noProof/>
          <w:lang w:val="en-US" w:eastAsia="en-US"/>
        </w:rPr>
        <w:pict>
          <v:shape id="Рисунок 19" o:spid="_x0000_i1035" type="#_x0000_t75" style="width:278.25pt;height:242.25pt;visibility:visible">
            <v:imagedata r:id="rId15" o:title=""/>
          </v:shape>
        </w:pict>
      </w:r>
    </w:p>
    <w:p w:rsidR="00BF7EBF" w:rsidRDefault="00BF7EBF" w:rsidP="00BF4F52">
      <w:pPr>
        <w:rPr>
          <w:b/>
          <w:lang w:val="en-US"/>
        </w:rPr>
      </w:pPr>
      <w:r>
        <w:rPr>
          <w:b/>
          <w:lang w:val="en-US"/>
        </w:rPr>
        <w:t>5)</w:t>
      </w:r>
    </w:p>
    <w:p w:rsidR="00BF7EBF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23" o:spid="_x0000_i1036" type="#_x0000_t75" style="width:404.25pt;height:181.5pt;visibility:visible">
            <v:imagedata r:id="rId16" o:title=""/>
          </v:shape>
        </w:pict>
      </w:r>
    </w:p>
    <w:p w:rsidR="00BF7EBF" w:rsidRPr="00C63F2A" w:rsidRDefault="00BF7EBF" w:rsidP="00BF4F52">
      <w:pPr>
        <w:rPr>
          <w:b/>
          <w:lang w:val="en-US"/>
        </w:rPr>
      </w:pPr>
      <w:r w:rsidRPr="00257480">
        <w:rPr>
          <w:b/>
          <w:noProof/>
          <w:lang w:val="en-US" w:eastAsia="en-US"/>
        </w:rPr>
        <w:pict>
          <v:shape id="Рисунок 24" o:spid="_x0000_i1037" type="#_x0000_t75" style="width:279pt;height:304.5pt;visibility:visible">
            <v:imagedata r:id="rId17" o:title=""/>
          </v:shape>
        </w:pict>
      </w:r>
    </w:p>
    <w:sectPr w:rsidR="00BF7EBF" w:rsidRPr="00C63F2A" w:rsidSect="0030099A">
      <w:type w:val="continuous"/>
      <w:pgSz w:w="11906" w:h="16838"/>
      <w:pgMar w:top="1134" w:right="850" w:bottom="899" w:left="1701" w:header="708" w:footer="708" w:gutter="0"/>
      <w:cols w:space="339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</w:pPr>
      <w:rPr>
        <w:rFonts w:cs="Times New Roman"/>
      </w:rPr>
    </w:lvl>
  </w:abstractNum>
  <w:abstractNum w:abstractNumId="2">
    <w:nsid w:val="0D2A2BF8"/>
    <w:multiLevelType w:val="hybridMultilevel"/>
    <w:tmpl w:val="23F869D2"/>
    <w:lvl w:ilvl="0" w:tplc="8342E94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>
    <w:nsid w:val="11B20B95"/>
    <w:multiLevelType w:val="hybridMultilevel"/>
    <w:tmpl w:val="207E00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FA0026B"/>
    <w:multiLevelType w:val="hybridMultilevel"/>
    <w:tmpl w:val="E4A079C2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3E246C5"/>
    <w:multiLevelType w:val="hybridMultilevel"/>
    <w:tmpl w:val="606A1C2E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C126640"/>
    <w:multiLevelType w:val="hybridMultilevel"/>
    <w:tmpl w:val="EBCC9FF0"/>
    <w:lvl w:ilvl="0" w:tplc="D76E50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6510BA1"/>
    <w:multiLevelType w:val="hybridMultilevel"/>
    <w:tmpl w:val="8C727222"/>
    <w:lvl w:ilvl="0" w:tplc="B798B21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B6288B50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EC6437D8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B568E00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4F083EE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3D868E4E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C602CD2A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6A92FCDC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1BC0E2A4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8">
    <w:nsid w:val="449E2498"/>
    <w:multiLevelType w:val="multilevel"/>
    <w:tmpl w:val="4F246BF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9">
    <w:nsid w:val="4FE42A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543301B0"/>
    <w:multiLevelType w:val="hybridMultilevel"/>
    <w:tmpl w:val="6BB6C392"/>
    <w:lvl w:ilvl="0" w:tplc="3E8A89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81A1B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1E04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C0EA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B4E50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EBA9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9D0D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58AB1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818D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E2A122D"/>
    <w:multiLevelType w:val="hybridMultilevel"/>
    <w:tmpl w:val="188E6954"/>
    <w:lvl w:ilvl="0" w:tplc="53B23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BF4A3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59899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6E1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9126D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FCAA1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1E86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66AEA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0DA4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E70300"/>
    <w:multiLevelType w:val="hybridMultilevel"/>
    <w:tmpl w:val="96A002C2"/>
    <w:lvl w:ilvl="0" w:tplc="0419001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7F9849BF"/>
    <w:multiLevelType w:val="singleLevel"/>
    <w:tmpl w:val="D324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18E"/>
    <w:rsid w:val="00005616"/>
    <w:rsid w:val="00021AAE"/>
    <w:rsid w:val="00036C70"/>
    <w:rsid w:val="000405D0"/>
    <w:rsid w:val="00043A38"/>
    <w:rsid w:val="00076052"/>
    <w:rsid w:val="0008640E"/>
    <w:rsid w:val="000901CB"/>
    <w:rsid w:val="000F1184"/>
    <w:rsid w:val="00165F55"/>
    <w:rsid w:val="001872F1"/>
    <w:rsid w:val="001A491D"/>
    <w:rsid w:val="002013F7"/>
    <w:rsid w:val="00216783"/>
    <w:rsid w:val="002362D3"/>
    <w:rsid w:val="00257480"/>
    <w:rsid w:val="00287F98"/>
    <w:rsid w:val="002A630C"/>
    <w:rsid w:val="002D6950"/>
    <w:rsid w:val="002F5850"/>
    <w:rsid w:val="0030099A"/>
    <w:rsid w:val="00300D7E"/>
    <w:rsid w:val="00313471"/>
    <w:rsid w:val="003A318E"/>
    <w:rsid w:val="0043001C"/>
    <w:rsid w:val="00452DF1"/>
    <w:rsid w:val="004A7296"/>
    <w:rsid w:val="004A7A4C"/>
    <w:rsid w:val="004C1E28"/>
    <w:rsid w:val="0051253A"/>
    <w:rsid w:val="005615D3"/>
    <w:rsid w:val="005B736C"/>
    <w:rsid w:val="00664A99"/>
    <w:rsid w:val="00691836"/>
    <w:rsid w:val="00696A59"/>
    <w:rsid w:val="006E2D2C"/>
    <w:rsid w:val="00737199"/>
    <w:rsid w:val="00754F0A"/>
    <w:rsid w:val="00764A00"/>
    <w:rsid w:val="00780E29"/>
    <w:rsid w:val="00877FA3"/>
    <w:rsid w:val="00885438"/>
    <w:rsid w:val="0088724D"/>
    <w:rsid w:val="008B52F3"/>
    <w:rsid w:val="008C3316"/>
    <w:rsid w:val="008C6E19"/>
    <w:rsid w:val="008F78A2"/>
    <w:rsid w:val="00966FF6"/>
    <w:rsid w:val="00983EE3"/>
    <w:rsid w:val="00997B33"/>
    <w:rsid w:val="009C78CB"/>
    <w:rsid w:val="00A45CF7"/>
    <w:rsid w:val="00A50593"/>
    <w:rsid w:val="00A56B72"/>
    <w:rsid w:val="00A87181"/>
    <w:rsid w:val="00AA5B9B"/>
    <w:rsid w:val="00AC2FC4"/>
    <w:rsid w:val="00AD006F"/>
    <w:rsid w:val="00AE6678"/>
    <w:rsid w:val="00B43CCA"/>
    <w:rsid w:val="00B864B4"/>
    <w:rsid w:val="00B90246"/>
    <w:rsid w:val="00B90DCC"/>
    <w:rsid w:val="00BC46E6"/>
    <w:rsid w:val="00BD6D04"/>
    <w:rsid w:val="00BF4F52"/>
    <w:rsid w:val="00BF5556"/>
    <w:rsid w:val="00BF7682"/>
    <w:rsid w:val="00BF7EBF"/>
    <w:rsid w:val="00C63A7A"/>
    <w:rsid w:val="00C63D67"/>
    <w:rsid w:val="00C63F2A"/>
    <w:rsid w:val="00C73E34"/>
    <w:rsid w:val="00CD4D9F"/>
    <w:rsid w:val="00D11DEF"/>
    <w:rsid w:val="00D428F8"/>
    <w:rsid w:val="00D556D9"/>
    <w:rsid w:val="00DD2EA4"/>
    <w:rsid w:val="00DE43AC"/>
    <w:rsid w:val="00DF310D"/>
    <w:rsid w:val="00E0165A"/>
    <w:rsid w:val="00E01DD0"/>
    <w:rsid w:val="00E16982"/>
    <w:rsid w:val="00E21159"/>
    <w:rsid w:val="00E33E1E"/>
    <w:rsid w:val="00E65AD5"/>
    <w:rsid w:val="00E71673"/>
    <w:rsid w:val="00E834AE"/>
    <w:rsid w:val="00E8411D"/>
    <w:rsid w:val="00E936E6"/>
    <w:rsid w:val="00EB2309"/>
    <w:rsid w:val="00EF536A"/>
    <w:rsid w:val="00EF5FB1"/>
    <w:rsid w:val="00F24F2B"/>
    <w:rsid w:val="00FA3F38"/>
    <w:rsid w:val="00FA51E9"/>
    <w:rsid w:val="00FD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7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6E1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E33E1E"/>
    <w:pPr>
      <w:suppressAutoHyphens/>
      <w:ind w:left="360"/>
      <w:jc w:val="both"/>
    </w:pPr>
    <w:rPr>
      <w:sz w:val="28"/>
      <w:szCs w:val="20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33E1E"/>
    <w:rPr>
      <w:sz w:val="28"/>
      <w:lang w:eastAsia="ar-SA" w:bidi="ar-SA"/>
    </w:rPr>
  </w:style>
  <w:style w:type="paragraph" w:customStyle="1" w:styleId="1">
    <w:name w:val="???????1"/>
    <w:uiPriority w:val="99"/>
    <w:rsid w:val="000405D0"/>
    <w:pPr>
      <w:autoSpaceDE w:val="0"/>
      <w:autoSpaceDN w:val="0"/>
    </w:pPr>
    <w:rPr>
      <w:sz w:val="20"/>
      <w:szCs w:val="20"/>
      <w:lang w:val="ru-RU" w:eastAsia="ru-RU"/>
    </w:rPr>
  </w:style>
  <w:style w:type="paragraph" w:customStyle="1" w:styleId="a">
    <w:name w:val="Пункт"/>
    <w:basedOn w:val="Normal"/>
    <w:uiPriority w:val="99"/>
    <w:rsid w:val="00E01DD0"/>
    <w:pPr>
      <w:autoSpaceDE w:val="0"/>
      <w:autoSpaceDN w:val="0"/>
      <w:spacing w:before="240" w:after="120"/>
      <w:jc w:val="both"/>
      <w:outlineLvl w:val="0"/>
    </w:pPr>
    <w:rPr>
      <w:b/>
      <w:bCs/>
      <w:lang w:val="uk-UA"/>
    </w:rPr>
  </w:style>
  <w:style w:type="paragraph" w:customStyle="1" w:styleId="a0">
    <w:name w:val="Задания"/>
    <w:basedOn w:val="Normal"/>
    <w:uiPriority w:val="99"/>
    <w:rsid w:val="00C63D67"/>
    <w:pPr>
      <w:autoSpaceDE w:val="0"/>
      <w:autoSpaceDN w:val="0"/>
      <w:spacing w:before="120" w:after="120"/>
      <w:jc w:val="both"/>
    </w:pPr>
    <w:rPr>
      <w:noProof/>
      <w:szCs w:val="20"/>
    </w:rPr>
  </w:style>
  <w:style w:type="paragraph" w:styleId="BalloonText">
    <w:name w:val="Balloon Text"/>
    <w:basedOn w:val="Normal"/>
    <w:link w:val="BalloonTextChar"/>
    <w:uiPriority w:val="99"/>
    <w:rsid w:val="00BF4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F4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6</Pages>
  <Words>113</Words>
  <Characters>646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і освіти України</dc:title>
  <dc:subject/>
  <dc:creator>vGamBIT</dc:creator>
  <cp:keywords/>
  <dc:description/>
  <cp:lastModifiedBy>Myshko</cp:lastModifiedBy>
  <cp:revision>4</cp:revision>
  <cp:lastPrinted>2009-02-24T21:24:00Z</cp:lastPrinted>
  <dcterms:created xsi:type="dcterms:W3CDTF">2010-10-19T19:40:00Z</dcterms:created>
  <dcterms:modified xsi:type="dcterms:W3CDTF">2012-10-17T01:23:00Z</dcterms:modified>
</cp:coreProperties>
</file>