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CC" w:rsidRDefault="00352BCC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352BCC" w:rsidRDefault="00352BCC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352BCC" w:rsidRDefault="00352BCC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352BCC" w:rsidRDefault="00352BCC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352BCC" w:rsidRDefault="00352BCC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Системного програмування і Спеціалізованих комп’ютерних систем</w:t>
      </w:r>
    </w:p>
    <w:p w:rsidR="00352BCC" w:rsidRDefault="00352BCC" w:rsidP="007B288E">
      <w:pPr>
        <w:spacing w:after="0"/>
        <w:jc w:val="center"/>
        <w:rPr>
          <w:lang w:val="uk-UA"/>
        </w:rPr>
      </w:pPr>
    </w:p>
    <w:p w:rsidR="00352BCC" w:rsidRDefault="00352BCC" w:rsidP="007B288E">
      <w:pPr>
        <w:jc w:val="center"/>
        <w:rPr>
          <w:lang w:val="uk-UA"/>
        </w:rPr>
      </w:pPr>
    </w:p>
    <w:p w:rsidR="00352BCC" w:rsidRDefault="00352BCC" w:rsidP="007B288E">
      <w:pPr>
        <w:jc w:val="center"/>
        <w:rPr>
          <w:lang w:val="uk-UA"/>
        </w:rPr>
      </w:pPr>
    </w:p>
    <w:p w:rsidR="00352BCC" w:rsidRDefault="00352BCC" w:rsidP="007B288E">
      <w:pPr>
        <w:jc w:val="center"/>
        <w:rPr>
          <w:lang w:val="uk-UA"/>
        </w:rPr>
      </w:pPr>
    </w:p>
    <w:p w:rsidR="00352BCC" w:rsidRDefault="00352BCC" w:rsidP="007B288E">
      <w:pPr>
        <w:jc w:val="center"/>
        <w:rPr>
          <w:lang w:val="uk-UA"/>
        </w:rPr>
      </w:pPr>
    </w:p>
    <w:p w:rsidR="00352BCC" w:rsidRDefault="00352BCC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352BCC" w:rsidRDefault="00352BCC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Pr="00E87FA0">
        <w:rPr>
          <w:sz w:val="28"/>
          <w:szCs w:val="28"/>
          <w:lang w:val="uk-UA"/>
        </w:rPr>
        <w:t>Технологія проектування комп'ютерних систем</w:t>
      </w:r>
      <w:r>
        <w:rPr>
          <w:sz w:val="28"/>
          <w:szCs w:val="28"/>
          <w:lang w:val="uk-UA"/>
        </w:rPr>
        <w:t>»:</w:t>
      </w:r>
    </w:p>
    <w:p w:rsidR="00352BCC" w:rsidRDefault="00352BCC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«Реалізація моделі логічного елементу </w:t>
      </w:r>
      <w:r w:rsidRPr="00E87FA0">
        <w:rPr>
          <w:sz w:val="28"/>
          <w:szCs w:val="28"/>
          <w:lang w:val="uk-UA"/>
        </w:rPr>
        <w:t>and, or, xor, nand, nor, nxor</w:t>
      </w:r>
      <w:r>
        <w:rPr>
          <w:sz w:val="28"/>
          <w:szCs w:val="28"/>
          <w:lang w:val="uk-UA"/>
        </w:rPr>
        <w:t>»</w:t>
      </w:r>
    </w:p>
    <w:p w:rsidR="00352BCC" w:rsidRPr="00CB1F51" w:rsidRDefault="00352BCC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№1</w:t>
      </w:r>
      <w:r w:rsidRPr="00CB1F51">
        <w:rPr>
          <w:sz w:val="28"/>
          <w:szCs w:val="28"/>
        </w:rPr>
        <w:t>6</w:t>
      </w:r>
    </w:p>
    <w:p w:rsidR="00352BCC" w:rsidRDefault="00352BCC" w:rsidP="007B288E">
      <w:pPr>
        <w:spacing w:after="0"/>
        <w:jc w:val="center"/>
        <w:rPr>
          <w:sz w:val="28"/>
          <w:szCs w:val="28"/>
          <w:lang w:val="uk-UA"/>
        </w:rPr>
      </w:pPr>
    </w:p>
    <w:p w:rsidR="00352BCC" w:rsidRDefault="00352BCC" w:rsidP="007B288E">
      <w:pPr>
        <w:jc w:val="center"/>
        <w:rPr>
          <w:sz w:val="28"/>
          <w:szCs w:val="28"/>
          <w:lang w:val="uk-UA"/>
        </w:rPr>
      </w:pPr>
    </w:p>
    <w:p w:rsidR="00352BCC" w:rsidRDefault="00352BCC" w:rsidP="007B288E">
      <w:pPr>
        <w:jc w:val="center"/>
        <w:rPr>
          <w:sz w:val="28"/>
          <w:szCs w:val="28"/>
          <w:lang w:val="uk-UA"/>
        </w:rPr>
      </w:pPr>
    </w:p>
    <w:p w:rsidR="00352BCC" w:rsidRDefault="00352BCC" w:rsidP="007B288E">
      <w:pPr>
        <w:jc w:val="center"/>
        <w:rPr>
          <w:sz w:val="28"/>
          <w:szCs w:val="28"/>
          <w:lang w:val="uk-UA"/>
        </w:rPr>
      </w:pPr>
    </w:p>
    <w:p w:rsidR="00352BCC" w:rsidRDefault="00352BCC" w:rsidP="007B288E">
      <w:pPr>
        <w:jc w:val="center"/>
        <w:rPr>
          <w:sz w:val="28"/>
          <w:szCs w:val="28"/>
          <w:lang w:val="uk-UA"/>
        </w:rPr>
      </w:pPr>
    </w:p>
    <w:p w:rsidR="00352BCC" w:rsidRDefault="00352BCC" w:rsidP="007B288E">
      <w:pPr>
        <w:jc w:val="center"/>
        <w:rPr>
          <w:sz w:val="28"/>
          <w:szCs w:val="28"/>
          <w:lang w:val="uk-UA"/>
        </w:rPr>
      </w:pPr>
    </w:p>
    <w:p w:rsidR="00352BCC" w:rsidRDefault="00352BCC" w:rsidP="007B288E">
      <w:pPr>
        <w:rPr>
          <w:sz w:val="28"/>
          <w:szCs w:val="28"/>
          <w:lang w:val="uk-UA"/>
        </w:rPr>
      </w:pPr>
    </w:p>
    <w:p w:rsidR="00352BCC" w:rsidRDefault="00352BCC" w:rsidP="007B288E">
      <w:pPr>
        <w:rPr>
          <w:sz w:val="28"/>
          <w:szCs w:val="28"/>
          <w:lang w:val="uk-UA"/>
        </w:rPr>
      </w:pPr>
    </w:p>
    <w:p w:rsidR="00352BCC" w:rsidRDefault="00352BCC" w:rsidP="007B288E">
      <w:pPr>
        <w:rPr>
          <w:sz w:val="28"/>
          <w:szCs w:val="28"/>
          <w:lang w:val="uk-UA"/>
        </w:rPr>
      </w:pPr>
    </w:p>
    <w:p w:rsidR="00352BCC" w:rsidRDefault="00352BCC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352BCC" w:rsidRDefault="00352BCC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КВ-92</w:t>
      </w:r>
    </w:p>
    <w:p w:rsidR="00352BCC" w:rsidRDefault="00352BCC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Степанюк М. Ф.</w:t>
      </w:r>
    </w:p>
    <w:p w:rsidR="00352BCC" w:rsidRPr="003869A3" w:rsidRDefault="00352BCC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Перевірив:</w:t>
      </w:r>
    </w:p>
    <w:p w:rsidR="00352BCC" w:rsidRPr="001773C9" w:rsidRDefault="00352BCC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</w:t>
      </w:r>
    </w:p>
    <w:p w:rsidR="00352BCC" w:rsidRDefault="00352BCC" w:rsidP="007B288E">
      <w:pPr>
        <w:spacing w:after="0" w:line="240" w:lineRule="auto"/>
        <w:rPr>
          <w:sz w:val="28"/>
          <w:szCs w:val="28"/>
          <w:lang w:val="uk-UA"/>
        </w:rPr>
      </w:pPr>
    </w:p>
    <w:p w:rsidR="00352BCC" w:rsidRDefault="00352BCC" w:rsidP="007B288E">
      <w:pPr>
        <w:spacing w:after="0" w:line="240" w:lineRule="auto"/>
        <w:rPr>
          <w:sz w:val="28"/>
          <w:szCs w:val="28"/>
          <w:lang w:val="uk-UA"/>
        </w:rPr>
      </w:pPr>
    </w:p>
    <w:p w:rsidR="00352BCC" w:rsidRDefault="00352BCC" w:rsidP="007B288E">
      <w:pPr>
        <w:spacing w:after="0" w:line="240" w:lineRule="auto"/>
        <w:rPr>
          <w:sz w:val="28"/>
          <w:szCs w:val="28"/>
          <w:lang w:val="uk-UA"/>
        </w:rPr>
      </w:pPr>
    </w:p>
    <w:p w:rsidR="00352BCC" w:rsidRDefault="00352BCC" w:rsidP="007B288E">
      <w:pPr>
        <w:spacing w:after="0" w:line="240" w:lineRule="auto"/>
        <w:rPr>
          <w:sz w:val="28"/>
          <w:szCs w:val="28"/>
          <w:lang w:val="uk-UA"/>
        </w:rPr>
      </w:pPr>
    </w:p>
    <w:p w:rsidR="00352BCC" w:rsidRDefault="00352BCC" w:rsidP="00BB12B9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352BCC" w:rsidRPr="00196BE6" w:rsidRDefault="00352BCC" w:rsidP="00196B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352BCC" w:rsidRDefault="00352BCC" w:rsidP="00CB08FB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352BCC" w:rsidRDefault="00352BCC" w:rsidP="00CB08FB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 w:rsidRPr="00CB08FB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Завдання на роботу:</w:t>
      </w:r>
    </w:p>
    <w:p w:rsidR="00352BCC" w:rsidRPr="00CB08FB" w:rsidRDefault="00352BCC" w:rsidP="00CB08FB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</w:p>
    <w:p w:rsidR="00352BCC" w:rsidRPr="00CB08FB" w:rsidRDefault="00352BCC" w:rsidP="00CB08FB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B08FB">
        <w:rPr>
          <w:rFonts w:ascii="Times New Roman" w:hAnsi="Times New Roman"/>
          <w:sz w:val="28"/>
          <w:szCs w:val="28"/>
          <w:lang w:val="uk-UA"/>
        </w:rPr>
        <w:t xml:space="preserve">1) Описати логічний елемент на мові Active-VHDL (елементи та їх параметри обирають у відповідності з варіантом) </w:t>
      </w: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CB08FB">
        <w:rPr>
          <w:rFonts w:ascii="Times New Roman" w:hAnsi="Times New Roman"/>
          <w:sz w:val="28"/>
          <w:szCs w:val="28"/>
          <w:lang w:val="uk-UA"/>
        </w:rPr>
        <w:t>2) Побудувати часові діаграми роботи логічного елемента</w:t>
      </w:r>
    </w:p>
    <w:p w:rsidR="00352BCC" w:rsidRPr="00CB08FB" w:rsidRDefault="00352BCC" w:rsidP="000342E9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CB08FB">
        <w:rPr>
          <w:rFonts w:ascii="Times New Roman" w:hAnsi="Times New Roman"/>
          <w:b/>
          <w:sz w:val="28"/>
          <w:szCs w:val="28"/>
          <w:lang w:val="uk-UA"/>
        </w:rPr>
        <w:t>Варіант 16</w:t>
      </w:r>
      <w:r w:rsidRPr="00CB08FB">
        <w:rPr>
          <w:rFonts w:ascii="Times New Roman" w:hAnsi="Times New Roman"/>
          <w:sz w:val="28"/>
          <w:szCs w:val="28"/>
          <w:lang w:val="uk-UA"/>
        </w:rPr>
        <w:t>: 4І, 2АБО, 3НЕ</w:t>
      </w:r>
      <w:r>
        <w:rPr>
          <w:rFonts w:ascii="Times New Roman" w:hAnsi="Times New Roman"/>
          <w:sz w:val="28"/>
          <w:szCs w:val="28"/>
          <w:lang w:val="uk-UA"/>
        </w:rPr>
        <w:t>, t=30</w:t>
      </w:r>
      <w:r w:rsidRPr="00CB08FB">
        <w:rPr>
          <w:rFonts w:ascii="Times New Roman" w:hAnsi="Times New Roman"/>
          <w:sz w:val="28"/>
          <w:szCs w:val="28"/>
          <w:lang w:val="uk-UA"/>
        </w:rPr>
        <w:t>ns</w:t>
      </w:r>
    </w:p>
    <w:p w:rsidR="00352BCC" w:rsidRPr="00CB08FB" w:rsidRDefault="00352BCC" w:rsidP="000342E9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52BCC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4І:</w:t>
      </w: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>library IEEE;</w:t>
      </w: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>use IEEE.STD_LOGIC_1164.all;</w:t>
      </w: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>entity and4 is</w:t>
      </w:r>
    </w:p>
    <w:p w:rsidR="00352BCC" w:rsidRPr="00CB08FB" w:rsidRDefault="00352BCC" w:rsidP="00CB08FB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 xml:space="preserve"> port(</w:t>
      </w:r>
    </w:p>
    <w:p w:rsidR="00352BCC" w:rsidRPr="00CB08FB" w:rsidRDefault="00352BCC" w:rsidP="00CB08FB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ab/>
        <w:t xml:space="preserve"> in1 : in STD_LOGIC;</w:t>
      </w:r>
    </w:p>
    <w:p w:rsidR="00352BCC" w:rsidRPr="00CB08FB" w:rsidRDefault="00352BCC" w:rsidP="00CB08FB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ab/>
        <w:t xml:space="preserve"> in2 : in STD_LOGIC;</w:t>
      </w:r>
    </w:p>
    <w:p w:rsidR="00352BCC" w:rsidRPr="00CB08FB" w:rsidRDefault="00352BCC" w:rsidP="00CB08FB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ab/>
        <w:t xml:space="preserve"> in3 : in STD_LOGIC;</w:t>
      </w:r>
    </w:p>
    <w:p w:rsidR="00352BCC" w:rsidRPr="00CB08FB" w:rsidRDefault="00352BCC" w:rsidP="00CB08FB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ab/>
        <w:t xml:space="preserve"> in4 : in STD_LOGIC;</w:t>
      </w:r>
    </w:p>
    <w:p w:rsidR="00352BCC" w:rsidRPr="00CB08FB" w:rsidRDefault="00352BCC" w:rsidP="00CB08FB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ab/>
        <w:t xml:space="preserve"> out1 : out STD_LOGIC</w:t>
      </w:r>
    </w:p>
    <w:p w:rsidR="00352BCC" w:rsidRPr="00CB08FB" w:rsidRDefault="00352BCC" w:rsidP="00CB08FB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 xml:space="preserve">     );</w:t>
      </w: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>end and4;</w:t>
      </w: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>--}} End of automatically maintained section</w:t>
      </w:r>
    </w:p>
    <w:p w:rsidR="00352BCC" w:rsidRPr="00CB08FB" w:rsidRDefault="00352BCC" w:rsidP="00CB08FB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>architecture and4 of and4 is</w:t>
      </w: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>begin</w:t>
      </w:r>
    </w:p>
    <w:p w:rsidR="00352BCC" w:rsidRPr="00CB08FB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ab/>
        <w:t xml:space="preserve"> out1&lt;=in1 </w:t>
      </w:r>
      <w:r>
        <w:rPr>
          <w:rFonts w:ascii="Times New Roman" w:hAnsi="Times New Roman"/>
          <w:i/>
          <w:sz w:val="24"/>
          <w:szCs w:val="24"/>
          <w:lang w:val="uk-UA"/>
        </w:rPr>
        <w:t>and in2 and in3 and in4 after 30</w:t>
      </w:r>
      <w:r w:rsidRPr="00CB08FB">
        <w:rPr>
          <w:rFonts w:ascii="Times New Roman" w:hAnsi="Times New Roman"/>
          <w:i/>
          <w:sz w:val="24"/>
          <w:szCs w:val="24"/>
          <w:lang w:val="uk-UA"/>
        </w:rPr>
        <w:t xml:space="preserve"> ns;</w:t>
      </w:r>
    </w:p>
    <w:p w:rsidR="00352BCC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CB08FB">
        <w:rPr>
          <w:rFonts w:ascii="Times New Roman" w:hAnsi="Times New Roman"/>
          <w:i/>
          <w:sz w:val="24"/>
          <w:szCs w:val="24"/>
          <w:lang w:val="uk-UA"/>
        </w:rPr>
        <w:t>end and4;</w:t>
      </w:r>
    </w:p>
    <w:p w:rsidR="00352BCC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8A6195">
        <w:rPr>
          <w:rFonts w:ascii="Times New Roman" w:hAnsi="Times New Roman"/>
          <w:i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55.25pt">
            <v:imagedata r:id="rId5" o:title="" croptop="8710f" cropbottom="39669f" cropleft="9611f" cropright="3627f"/>
          </v:shape>
        </w:pict>
      </w:r>
    </w:p>
    <w:p w:rsidR="00352BCC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Default="00352BCC" w:rsidP="00CB08FB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8A6195">
        <w:rPr>
          <w:rFonts w:ascii="Times New Roman" w:hAnsi="Times New Roman"/>
          <w:i/>
          <w:sz w:val="24"/>
          <w:szCs w:val="24"/>
          <w:lang w:val="uk-UA"/>
        </w:rPr>
        <w:pict>
          <v:shape id="_x0000_i1026" type="#_x0000_t75" style="width:480.75pt;height:143.25pt">
            <v:imagedata r:id="rId6" o:title="" croptop="8710f" cropbottom="39993f" cropleft="9790f" cropright="3627f"/>
          </v:shape>
        </w:pict>
      </w:r>
    </w:p>
    <w:p w:rsidR="00352BCC" w:rsidRDefault="00352BCC" w:rsidP="00024EA9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2АБО:</w:t>
      </w:r>
    </w:p>
    <w:p w:rsidR="00352BCC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352BCC" w:rsidRPr="003109FE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>library IEEE;</w:t>
      </w:r>
    </w:p>
    <w:p w:rsidR="00352BCC" w:rsidRPr="003109FE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>use IEEE.STD_LOGIC_1164.all;</w:t>
      </w:r>
    </w:p>
    <w:p w:rsidR="00352BCC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Pr="003109FE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>entity or2 is</w:t>
      </w:r>
    </w:p>
    <w:p w:rsidR="00352BCC" w:rsidRPr="003109FE" w:rsidRDefault="00352BCC" w:rsidP="003109FE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 xml:space="preserve"> port(</w:t>
      </w:r>
    </w:p>
    <w:p w:rsidR="00352BCC" w:rsidRPr="003109FE" w:rsidRDefault="00352BCC" w:rsidP="003109FE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ab/>
        <w:t xml:space="preserve"> in1 : in STD_LOGIC;</w:t>
      </w:r>
    </w:p>
    <w:p w:rsidR="00352BCC" w:rsidRPr="003109FE" w:rsidRDefault="00352BCC" w:rsidP="003109FE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ab/>
        <w:t xml:space="preserve"> in2 : in STD_LOGIC;</w:t>
      </w:r>
    </w:p>
    <w:p w:rsidR="00352BCC" w:rsidRPr="003109FE" w:rsidRDefault="00352BCC" w:rsidP="003109FE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ab/>
        <w:t xml:space="preserve"> out1 : out STD_LOGIC</w:t>
      </w:r>
    </w:p>
    <w:p w:rsidR="00352BCC" w:rsidRPr="003109FE" w:rsidRDefault="00352BCC" w:rsidP="003109FE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 xml:space="preserve">     );</w:t>
      </w:r>
    </w:p>
    <w:p w:rsidR="00352BCC" w:rsidRPr="003109FE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>end or2;</w:t>
      </w:r>
    </w:p>
    <w:p w:rsidR="00352BCC" w:rsidRPr="003109FE" w:rsidRDefault="00352BCC" w:rsidP="003109FE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>--}} End of automatically maintained section</w:t>
      </w:r>
    </w:p>
    <w:p w:rsidR="00352BCC" w:rsidRPr="003109FE" w:rsidRDefault="00352BCC" w:rsidP="003109FE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Pr="003109FE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>architecture or2 of or2 is</w:t>
      </w:r>
    </w:p>
    <w:p w:rsidR="00352BCC" w:rsidRPr="003109FE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>begin</w:t>
      </w:r>
    </w:p>
    <w:p w:rsidR="00352BCC" w:rsidRPr="003109FE" w:rsidRDefault="00352BCC" w:rsidP="003109FE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 xml:space="preserve"> out1&lt;=in1 or in2 after </w:t>
      </w:r>
      <w:r>
        <w:rPr>
          <w:rFonts w:ascii="Times New Roman" w:hAnsi="Times New Roman"/>
          <w:i/>
          <w:sz w:val="24"/>
          <w:szCs w:val="24"/>
          <w:lang w:val="uk-UA"/>
        </w:rPr>
        <w:t>30</w:t>
      </w:r>
      <w:r w:rsidRPr="003109FE">
        <w:rPr>
          <w:rFonts w:ascii="Times New Roman" w:hAnsi="Times New Roman"/>
          <w:i/>
          <w:sz w:val="24"/>
          <w:szCs w:val="24"/>
          <w:lang w:val="uk-UA"/>
        </w:rPr>
        <w:t xml:space="preserve"> ns;</w:t>
      </w:r>
    </w:p>
    <w:p w:rsidR="00352BCC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3109FE">
        <w:rPr>
          <w:rFonts w:ascii="Times New Roman" w:hAnsi="Times New Roman"/>
          <w:i/>
          <w:sz w:val="24"/>
          <w:szCs w:val="24"/>
          <w:lang w:val="uk-UA"/>
        </w:rPr>
        <w:t>end or2;</w:t>
      </w:r>
    </w:p>
    <w:p w:rsidR="00352BCC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8A6195">
        <w:rPr>
          <w:rFonts w:ascii="Times New Roman" w:hAnsi="Times New Roman"/>
          <w:i/>
          <w:sz w:val="24"/>
          <w:szCs w:val="24"/>
          <w:lang w:val="uk-UA"/>
        </w:rPr>
        <w:pict>
          <v:shape id="_x0000_i1027" type="#_x0000_t75" style="width:480.75pt;height:143.25pt">
            <v:imagedata r:id="rId7" o:title="" croptop="9028f" cropbottom="39993f" cropleft="9790f" cropright="3627f"/>
          </v:shape>
        </w:pict>
      </w:r>
    </w:p>
    <w:p w:rsidR="00352BCC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8A6195">
        <w:rPr>
          <w:rFonts w:ascii="Times New Roman" w:hAnsi="Times New Roman"/>
          <w:i/>
          <w:sz w:val="24"/>
          <w:szCs w:val="24"/>
          <w:lang w:val="uk-UA"/>
        </w:rPr>
        <w:pict>
          <v:shape id="_x0000_i1028" type="#_x0000_t75" style="width:480.75pt;height:155.25pt">
            <v:imagedata r:id="rId8" o:title="" croptop="9028f" cropbottom="39993f" cropleft="9790f" cropright="3627f"/>
          </v:shape>
        </w:pict>
      </w:r>
    </w:p>
    <w:p w:rsidR="00352BCC" w:rsidRDefault="00352BCC" w:rsidP="003109FE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Pr="00C31B66" w:rsidRDefault="00352BCC" w:rsidP="00024EA9">
      <w:pPr>
        <w:pStyle w:val="ListParagraph"/>
        <w:spacing w:after="0" w:line="240" w:lineRule="auto"/>
        <w:ind w:left="0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Pr="00C31B66">
        <w:rPr>
          <w:rFonts w:ascii="Times New Roman" w:hAnsi="Times New Roman"/>
          <w:b/>
          <w:sz w:val="28"/>
          <w:szCs w:val="28"/>
          <w:lang w:val="uk-UA"/>
        </w:rPr>
        <w:t>Н</w:t>
      </w:r>
      <w:r>
        <w:rPr>
          <w:rFonts w:ascii="Times New Roman" w:hAnsi="Times New Roman"/>
          <w:b/>
          <w:sz w:val="28"/>
          <w:szCs w:val="28"/>
          <w:lang w:val="uk-UA"/>
        </w:rPr>
        <w:t>Е</w:t>
      </w:r>
    </w:p>
    <w:p w:rsidR="00352BCC" w:rsidRDefault="00352BCC" w:rsidP="00024EA9">
      <w:pPr>
        <w:pStyle w:val="ListParagraph"/>
        <w:spacing w:after="0" w:line="240" w:lineRule="auto"/>
        <w:ind w:left="0"/>
        <w:rPr>
          <w:rFonts w:ascii="Times New Roman" w:hAnsi="Times New Roman"/>
          <w:i/>
          <w:noProof/>
          <w:sz w:val="24"/>
          <w:szCs w:val="24"/>
          <w:lang w:val="uk-UA"/>
        </w:rPr>
      </w:pPr>
    </w:p>
    <w:p w:rsidR="00352BCC" w:rsidRPr="00B24C37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library IEEE;</w:t>
      </w:r>
    </w:p>
    <w:p w:rsidR="00352BCC" w:rsidRPr="00B24C37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use IEEE.STD_LOGIC_1164.all;</w:t>
      </w:r>
    </w:p>
    <w:p w:rsidR="00352BCC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Pr="00B24C37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entity not3 is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 xml:space="preserve"> port(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ab/>
        <w:t xml:space="preserve"> in1 : in STD_LOGIC;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ab/>
        <w:t xml:space="preserve"> in2 : in STD_LOGIC;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ab/>
        <w:t xml:space="preserve"> in3 : in STD_LOGIC;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ab/>
        <w:t xml:space="preserve"> out1 : out STD_LOGIC;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ab/>
        <w:t xml:space="preserve"> out2 : out STD_LOGIC;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ab/>
        <w:t xml:space="preserve"> out3 : out STD_LOGIC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 xml:space="preserve">     );</w:t>
      </w:r>
    </w:p>
    <w:p w:rsidR="00352BCC" w:rsidRPr="00B24C37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end not3;</w:t>
      </w:r>
    </w:p>
    <w:p w:rsidR="00352BCC" w:rsidRPr="00B24C37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--}} End of automatically maintained section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Pr="00B24C37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architecture not3 of not3 is</w:t>
      </w:r>
    </w:p>
    <w:p w:rsidR="00352BCC" w:rsidRPr="00B24C37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begin</w:t>
      </w:r>
      <w:r w:rsidRPr="00B24C37">
        <w:rPr>
          <w:rFonts w:ascii="Times New Roman" w:hAnsi="Times New Roman"/>
          <w:i/>
          <w:sz w:val="24"/>
          <w:szCs w:val="24"/>
          <w:lang w:val="uk-UA"/>
        </w:rPr>
        <w:tab/>
      </w:r>
      <w:r w:rsidRPr="00B24C37">
        <w:rPr>
          <w:rFonts w:ascii="Times New Roman" w:hAnsi="Times New Roman"/>
          <w:i/>
          <w:sz w:val="24"/>
          <w:szCs w:val="24"/>
          <w:lang w:val="uk-UA"/>
        </w:rPr>
        <w:tab/>
      </w:r>
      <w:r w:rsidRPr="00B24C37">
        <w:rPr>
          <w:rFonts w:ascii="Times New Roman" w:hAnsi="Times New Roman"/>
          <w:i/>
          <w:sz w:val="24"/>
          <w:szCs w:val="24"/>
          <w:lang w:val="uk-UA"/>
        </w:rPr>
        <w:tab/>
      </w:r>
      <w:r w:rsidRPr="00B24C37">
        <w:rPr>
          <w:rFonts w:ascii="Times New Roman" w:hAnsi="Times New Roman"/>
          <w:i/>
          <w:sz w:val="24"/>
          <w:szCs w:val="24"/>
          <w:lang w:val="uk-UA"/>
        </w:rPr>
        <w:tab/>
      </w:r>
      <w:r w:rsidRPr="00B24C37">
        <w:rPr>
          <w:rFonts w:ascii="Times New Roman" w:hAnsi="Times New Roman"/>
          <w:i/>
          <w:sz w:val="24"/>
          <w:szCs w:val="24"/>
          <w:lang w:val="uk-UA"/>
        </w:rPr>
        <w:tab/>
      </w:r>
      <w:r w:rsidRPr="00B24C37">
        <w:rPr>
          <w:rFonts w:ascii="Times New Roman" w:hAnsi="Times New Roman"/>
          <w:i/>
          <w:sz w:val="24"/>
          <w:szCs w:val="24"/>
          <w:lang w:val="uk-UA"/>
        </w:rPr>
        <w:tab/>
        <w:t xml:space="preserve"> 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 xml:space="preserve">out1&lt;=not in1 after 30ns; 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out2&lt;=not in2 after 30ns;</w:t>
      </w:r>
    </w:p>
    <w:p w:rsidR="00352BCC" w:rsidRPr="00B24C37" w:rsidRDefault="00352BCC" w:rsidP="00B24C37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out3&lt;=not in3 after 30ns;</w:t>
      </w:r>
      <w:r w:rsidRPr="00B24C37">
        <w:rPr>
          <w:rFonts w:ascii="Times New Roman" w:hAnsi="Times New Roman"/>
          <w:i/>
          <w:sz w:val="24"/>
          <w:szCs w:val="24"/>
          <w:lang w:val="uk-UA"/>
        </w:rPr>
        <w:tab/>
        <w:t xml:space="preserve"> </w:t>
      </w:r>
    </w:p>
    <w:p w:rsidR="00352BCC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B24C37">
        <w:rPr>
          <w:rFonts w:ascii="Times New Roman" w:hAnsi="Times New Roman"/>
          <w:i/>
          <w:sz w:val="24"/>
          <w:szCs w:val="24"/>
          <w:lang w:val="uk-UA"/>
        </w:rPr>
        <w:t>end not3;</w:t>
      </w:r>
    </w:p>
    <w:p w:rsidR="00352BCC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8A6195">
        <w:rPr>
          <w:rFonts w:ascii="Times New Roman" w:hAnsi="Times New Roman"/>
          <w:i/>
          <w:sz w:val="24"/>
          <w:szCs w:val="24"/>
          <w:lang w:val="uk-UA"/>
        </w:rPr>
        <w:pict>
          <v:shape id="_x0000_i1029" type="#_x0000_t75" style="width:480.75pt;height:155.25pt">
            <v:imagedata r:id="rId9" o:title="" croptop="9028f" cropbottom="39993f" cropleft="9790f" cropright="3627f"/>
          </v:shape>
        </w:pict>
      </w:r>
    </w:p>
    <w:p w:rsidR="00352BCC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8A6195">
        <w:rPr>
          <w:rFonts w:ascii="Times New Roman" w:hAnsi="Times New Roman"/>
          <w:i/>
          <w:sz w:val="24"/>
          <w:szCs w:val="24"/>
          <w:lang w:val="uk-UA"/>
        </w:rPr>
        <w:pict>
          <v:shape id="_x0000_i1030" type="#_x0000_t75" style="width:480.75pt;height:161.25pt">
            <v:imagedata r:id="rId10" o:title="" croptop="9028f" cropbottom="39993f" cropleft="9790f" cropright="3627f"/>
          </v:shape>
        </w:pict>
      </w:r>
    </w:p>
    <w:p w:rsidR="00352BCC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</w:p>
    <w:p w:rsidR="00352BCC" w:rsidRPr="00B24C37" w:rsidRDefault="00352BCC" w:rsidP="00B24C37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4"/>
          <w:szCs w:val="24"/>
          <w:lang w:val="uk-UA"/>
        </w:rPr>
      </w:pPr>
      <w:r w:rsidRPr="008A6195">
        <w:rPr>
          <w:rFonts w:ascii="Times New Roman" w:hAnsi="Times New Roman"/>
          <w:i/>
          <w:sz w:val="24"/>
          <w:szCs w:val="24"/>
          <w:lang w:val="uk-UA"/>
        </w:rPr>
        <w:pict>
          <v:shape id="_x0000_i1031" type="#_x0000_t75" style="width:480.75pt;height:143.25pt">
            <v:imagedata r:id="rId11" o:title="" croptop="9028f" cropbottom="39993f" cropleft="9790f" cropright="3627f"/>
          </v:shape>
        </w:pict>
      </w:r>
    </w:p>
    <w:sectPr w:rsidR="00352BCC" w:rsidRPr="00B24C37" w:rsidSect="003D6D7E">
      <w:pgSz w:w="11906" w:h="16838"/>
      <w:pgMar w:top="1079" w:right="1080" w:bottom="107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1004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724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444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164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884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604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24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044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764"/>
        </w:tabs>
      </w:pPr>
      <w:rPr>
        <w:rFonts w:cs="Times New Roman"/>
      </w:rPr>
    </w:lvl>
  </w:abstractNum>
  <w:abstractNum w:abstractNumId="1">
    <w:nsid w:val="43D740EC"/>
    <w:multiLevelType w:val="hybridMultilevel"/>
    <w:tmpl w:val="A01820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88E"/>
    <w:rsid w:val="00024EA9"/>
    <w:rsid w:val="000342E9"/>
    <w:rsid w:val="00057C7D"/>
    <w:rsid w:val="001773C9"/>
    <w:rsid w:val="00196BE6"/>
    <w:rsid w:val="001D09FE"/>
    <w:rsid w:val="00203E96"/>
    <w:rsid w:val="00205634"/>
    <w:rsid w:val="002565D0"/>
    <w:rsid w:val="002B460E"/>
    <w:rsid w:val="002C7E02"/>
    <w:rsid w:val="002F03C8"/>
    <w:rsid w:val="00300584"/>
    <w:rsid w:val="00304779"/>
    <w:rsid w:val="003109FE"/>
    <w:rsid w:val="00314586"/>
    <w:rsid w:val="00343BA9"/>
    <w:rsid w:val="00352BCC"/>
    <w:rsid w:val="00374A3F"/>
    <w:rsid w:val="003869A3"/>
    <w:rsid w:val="003954FC"/>
    <w:rsid w:val="003D6D7E"/>
    <w:rsid w:val="003E0513"/>
    <w:rsid w:val="003E52A4"/>
    <w:rsid w:val="00421368"/>
    <w:rsid w:val="0046081D"/>
    <w:rsid w:val="00470D4F"/>
    <w:rsid w:val="004B61A5"/>
    <w:rsid w:val="004C616C"/>
    <w:rsid w:val="004D38F0"/>
    <w:rsid w:val="004F0478"/>
    <w:rsid w:val="004F1403"/>
    <w:rsid w:val="004F27B5"/>
    <w:rsid w:val="00547167"/>
    <w:rsid w:val="005B34B9"/>
    <w:rsid w:val="00634545"/>
    <w:rsid w:val="0065011A"/>
    <w:rsid w:val="00674FC7"/>
    <w:rsid w:val="00680118"/>
    <w:rsid w:val="00683E23"/>
    <w:rsid w:val="006B7522"/>
    <w:rsid w:val="006D3D26"/>
    <w:rsid w:val="006E5CB6"/>
    <w:rsid w:val="00700088"/>
    <w:rsid w:val="00784997"/>
    <w:rsid w:val="007929B6"/>
    <w:rsid w:val="007B288E"/>
    <w:rsid w:val="007D6DEE"/>
    <w:rsid w:val="00837577"/>
    <w:rsid w:val="00840578"/>
    <w:rsid w:val="008A6195"/>
    <w:rsid w:val="008B1A41"/>
    <w:rsid w:val="00902C87"/>
    <w:rsid w:val="00927C0A"/>
    <w:rsid w:val="009645C7"/>
    <w:rsid w:val="009B3DC3"/>
    <w:rsid w:val="00A056A2"/>
    <w:rsid w:val="00A47082"/>
    <w:rsid w:val="00A733FC"/>
    <w:rsid w:val="00A77918"/>
    <w:rsid w:val="00A8652E"/>
    <w:rsid w:val="00AC1422"/>
    <w:rsid w:val="00B24C37"/>
    <w:rsid w:val="00B87BED"/>
    <w:rsid w:val="00BB0E12"/>
    <w:rsid w:val="00BB12B9"/>
    <w:rsid w:val="00BF5960"/>
    <w:rsid w:val="00C31B66"/>
    <w:rsid w:val="00C3767A"/>
    <w:rsid w:val="00C56ABA"/>
    <w:rsid w:val="00C95296"/>
    <w:rsid w:val="00CB08FB"/>
    <w:rsid w:val="00CB1F51"/>
    <w:rsid w:val="00DC7E3D"/>
    <w:rsid w:val="00DE12A7"/>
    <w:rsid w:val="00E11829"/>
    <w:rsid w:val="00E7274F"/>
    <w:rsid w:val="00E87FA0"/>
    <w:rsid w:val="00EC63B1"/>
    <w:rsid w:val="00ED2C03"/>
    <w:rsid w:val="00EE60D9"/>
    <w:rsid w:val="00F34590"/>
    <w:rsid w:val="00F47879"/>
    <w:rsid w:val="00F6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B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29B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773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3C9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73C9"/>
    <w:rPr>
      <w:rFonts w:ascii="Tahoma" w:hAnsi="Tahoma" w:cs="Tahoma"/>
      <w:sz w:val="16"/>
      <w:szCs w:val="16"/>
    </w:rPr>
  </w:style>
  <w:style w:type="paragraph" w:customStyle="1" w:styleId="1">
    <w:name w:val="???????1"/>
    <w:uiPriority w:val="99"/>
    <w:rsid w:val="00ED2C03"/>
    <w:pPr>
      <w:autoSpaceDE w:val="0"/>
      <w:autoSpaceDN w:val="0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BB12B9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B12B9"/>
    <w:rPr>
      <w:rFonts w:ascii="Times New Roman" w:hAnsi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125</TotalTime>
  <Pages>4</Pages>
  <Words>261</Words>
  <Characters>1489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Myshko</cp:lastModifiedBy>
  <cp:revision>40</cp:revision>
  <cp:lastPrinted>2009-10-04T08:30:00Z</cp:lastPrinted>
  <dcterms:created xsi:type="dcterms:W3CDTF">2010-09-29T18:11:00Z</dcterms:created>
  <dcterms:modified xsi:type="dcterms:W3CDTF">2012-10-24T22:49:00Z</dcterms:modified>
</cp:coreProperties>
</file>