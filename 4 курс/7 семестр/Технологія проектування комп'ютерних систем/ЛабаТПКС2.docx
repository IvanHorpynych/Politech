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C1D" w:rsidRDefault="00641C1D" w:rsidP="007B288E">
      <w:pPr>
        <w:spacing w:after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641C1D" w:rsidRDefault="00641C1D" w:rsidP="007B288E">
      <w:pPr>
        <w:spacing w:after="0"/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:rsidR="00641C1D" w:rsidRDefault="00641C1D" w:rsidP="007B288E">
      <w:pPr>
        <w:spacing w:after="0"/>
        <w:jc w:val="center"/>
        <w:rPr>
          <w:lang w:val="uk-UA"/>
        </w:rPr>
      </w:pPr>
      <w:r>
        <w:rPr>
          <w:lang w:val="uk-UA"/>
        </w:rPr>
        <w:t>«Київський Політехнічний Інститут»</w:t>
      </w:r>
    </w:p>
    <w:p w:rsidR="00641C1D" w:rsidRDefault="00641C1D" w:rsidP="007B288E">
      <w:pPr>
        <w:spacing w:after="0"/>
        <w:jc w:val="center"/>
        <w:rPr>
          <w:lang w:val="uk-UA"/>
        </w:rPr>
      </w:pPr>
      <w:r>
        <w:rPr>
          <w:lang w:val="uk-UA"/>
        </w:rPr>
        <w:t>Факультет прикладної математики</w:t>
      </w:r>
    </w:p>
    <w:p w:rsidR="00641C1D" w:rsidRDefault="00641C1D" w:rsidP="007B288E">
      <w:pPr>
        <w:spacing w:after="0"/>
        <w:jc w:val="center"/>
        <w:rPr>
          <w:lang w:val="uk-UA"/>
        </w:rPr>
      </w:pPr>
      <w:r>
        <w:rPr>
          <w:lang w:val="uk-UA"/>
        </w:rPr>
        <w:t>Кафедра Системного програмування і Спеціалізованих комп’ютерних систем</w:t>
      </w:r>
    </w:p>
    <w:p w:rsidR="00641C1D" w:rsidRDefault="00641C1D" w:rsidP="007B288E">
      <w:pPr>
        <w:spacing w:after="0"/>
        <w:jc w:val="center"/>
        <w:rPr>
          <w:lang w:val="uk-UA"/>
        </w:rPr>
      </w:pPr>
    </w:p>
    <w:p w:rsidR="00641C1D" w:rsidRDefault="00641C1D" w:rsidP="007B288E">
      <w:pPr>
        <w:jc w:val="center"/>
        <w:rPr>
          <w:lang w:val="uk-UA"/>
        </w:rPr>
      </w:pPr>
    </w:p>
    <w:p w:rsidR="00641C1D" w:rsidRDefault="00641C1D" w:rsidP="007B288E">
      <w:pPr>
        <w:jc w:val="center"/>
        <w:rPr>
          <w:lang w:val="uk-UA"/>
        </w:rPr>
      </w:pPr>
    </w:p>
    <w:p w:rsidR="00641C1D" w:rsidRDefault="00641C1D" w:rsidP="007B288E">
      <w:pPr>
        <w:jc w:val="center"/>
        <w:rPr>
          <w:lang w:val="uk-UA"/>
        </w:rPr>
      </w:pPr>
    </w:p>
    <w:p w:rsidR="00641C1D" w:rsidRDefault="00641C1D" w:rsidP="007B288E">
      <w:pPr>
        <w:jc w:val="center"/>
        <w:rPr>
          <w:lang w:val="uk-UA"/>
        </w:rPr>
      </w:pPr>
    </w:p>
    <w:p w:rsidR="00641C1D" w:rsidRPr="006F4B57" w:rsidRDefault="00641C1D" w:rsidP="007B288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 робота №</w:t>
      </w:r>
      <w:r w:rsidRPr="006F4B57">
        <w:rPr>
          <w:sz w:val="28"/>
          <w:szCs w:val="28"/>
        </w:rPr>
        <w:t>2</w:t>
      </w:r>
    </w:p>
    <w:p w:rsidR="00641C1D" w:rsidRDefault="00641C1D" w:rsidP="007B288E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Pr="00E87FA0">
        <w:rPr>
          <w:sz w:val="28"/>
          <w:szCs w:val="28"/>
          <w:lang w:val="uk-UA"/>
        </w:rPr>
        <w:t>Технологія проектування комп'ютерних систем</w:t>
      </w:r>
      <w:r>
        <w:rPr>
          <w:sz w:val="28"/>
          <w:szCs w:val="28"/>
          <w:lang w:val="uk-UA"/>
        </w:rPr>
        <w:t>»:</w:t>
      </w:r>
    </w:p>
    <w:p w:rsidR="00641C1D" w:rsidRDefault="00641C1D" w:rsidP="007B288E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«Побудова</w:t>
      </w:r>
      <w:r w:rsidRPr="00EF4874">
        <w:rPr>
          <w:sz w:val="28"/>
          <w:szCs w:val="28"/>
          <w:lang w:val="uk-UA"/>
        </w:rPr>
        <w:t xml:space="preserve"> комб</w:t>
      </w:r>
      <w:r>
        <w:rPr>
          <w:sz w:val="28"/>
          <w:szCs w:val="28"/>
          <w:lang w:val="uk-UA"/>
        </w:rPr>
        <w:t>і</w:t>
      </w:r>
      <w:r w:rsidRPr="00EF4874">
        <w:rPr>
          <w:sz w:val="28"/>
          <w:szCs w:val="28"/>
          <w:lang w:val="uk-UA"/>
        </w:rPr>
        <w:t>нац</w:t>
      </w:r>
      <w:r>
        <w:rPr>
          <w:sz w:val="28"/>
          <w:szCs w:val="28"/>
          <w:lang w:val="uk-UA"/>
        </w:rPr>
        <w:t>ій</w:t>
      </w:r>
      <w:r w:rsidRPr="00EF4874">
        <w:rPr>
          <w:sz w:val="28"/>
          <w:szCs w:val="28"/>
          <w:lang w:val="uk-UA"/>
        </w:rPr>
        <w:t>но</w:t>
      </w:r>
      <w:r>
        <w:rPr>
          <w:sz w:val="28"/>
          <w:szCs w:val="28"/>
          <w:lang w:val="uk-UA"/>
        </w:rPr>
        <w:t>ї схеми</w:t>
      </w:r>
      <w:r w:rsidRPr="00EF487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або</w:t>
      </w:r>
      <w:r w:rsidRPr="00EF4874">
        <w:rPr>
          <w:sz w:val="28"/>
          <w:szCs w:val="28"/>
          <w:lang w:val="uk-UA"/>
        </w:rPr>
        <w:t xml:space="preserve"> дешифратора</w:t>
      </w:r>
      <w:r>
        <w:rPr>
          <w:sz w:val="28"/>
          <w:szCs w:val="28"/>
          <w:lang w:val="uk-UA"/>
        </w:rPr>
        <w:t>»</w:t>
      </w:r>
    </w:p>
    <w:p w:rsidR="00641C1D" w:rsidRPr="00CB1F51" w:rsidRDefault="00641C1D" w:rsidP="007B288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Варіант №1</w:t>
      </w:r>
      <w:r w:rsidRPr="00CB1F51">
        <w:rPr>
          <w:sz w:val="28"/>
          <w:szCs w:val="28"/>
        </w:rPr>
        <w:t>6</w:t>
      </w:r>
    </w:p>
    <w:p w:rsidR="00641C1D" w:rsidRDefault="00641C1D" w:rsidP="007B288E">
      <w:pPr>
        <w:spacing w:after="0"/>
        <w:jc w:val="center"/>
        <w:rPr>
          <w:sz w:val="28"/>
          <w:szCs w:val="28"/>
          <w:lang w:val="uk-UA"/>
        </w:rPr>
      </w:pPr>
    </w:p>
    <w:p w:rsidR="00641C1D" w:rsidRDefault="00641C1D" w:rsidP="007B288E">
      <w:pPr>
        <w:jc w:val="center"/>
        <w:rPr>
          <w:sz w:val="28"/>
          <w:szCs w:val="28"/>
          <w:lang w:val="uk-UA"/>
        </w:rPr>
      </w:pPr>
    </w:p>
    <w:p w:rsidR="00641C1D" w:rsidRDefault="00641C1D" w:rsidP="007B288E">
      <w:pPr>
        <w:jc w:val="center"/>
        <w:rPr>
          <w:sz w:val="28"/>
          <w:szCs w:val="28"/>
          <w:lang w:val="uk-UA"/>
        </w:rPr>
      </w:pPr>
    </w:p>
    <w:p w:rsidR="00641C1D" w:rsidRDefault="00641C1D" w:rsidP="007B288E">
      <w:pPr>
        <w:jc w:val="center"/>
        <w:rPr>
          <w:sz w:val="28"/>
          <w:szCs w:val="28"/>
          <w:lang w:val="uk-UA"/>
        </w:rPr>
      </w:pPr>
    </w:p>
    <w:p w:rsidR="00641C1D" w:rsidRDefault="00641C1D" w:rsidP="007B288E">
      <w:pPr>
        <w:jc w:val="center"/>
        <w:rPr>
          <w:sz w:val="28"/>
          <w:szCs w:val="28"/>
          <w:lang w:val="uk-UA"/>
        </w:rPr>
      </w:pPr>
    </w:p>
    <w:p w:rsidR="00641C1D" w:rsidRDefault="00641C1D" w:rsidP="007B288E">
      <w:pPr>
        <w:jc w:val="center"/>
        <w:rPr>
          <w:sz w:val="28"/>
          <w:szCs w:val="28"/>
          <w:lang w:val="uk-UA"/>
        </w:rPr>
      </w:pPr>
    </w:p>
    <w:p w:rsidR="00641C1D" w:rsidRDefault="00641C1D" w:rsidP="007B288E">
      <w:pPr>
        <w:rPr>
          <w:sz w:val="28"/>
          <w:szCs w:val="28"/>
          <w:lang w:val="uk-UA"/>
        </w:rPr>
      </w:pPr>
    </w:p>
    <w:p w:rsidR="00641C1D" w:rsidRDefault="00641C1D" w:rsidP="007B288E">
      <w:pPr>
        <w:rPr>
          <w:sz w:val="28"/>
          <w:szCs w:val="28"/>
          <w:lang w:val="uk-UA"/>
        </w:rPr>
      </w:pPr>
    </w:p>
    <w:p w:rsidR="00641C1D" w:rsidRDefault="00641C1D" w:rsidP="007B288E">
      <w:pPr>
        <w:rPr>
          <w:sz w:val="28"/>
          <w:szCs w:val="28"/>
          <w:lang w:val="uk-UA"/>
        </w:rPr>
      </w:pPr>
    </w:p>
    <w:p w:rsidR="00641C1D" w:rsidRDefault="00641C1D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641C1D" w:rsidRDefault="00641C1D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КВ-92</w:t>
      </w:r>
    </w:p>
    <w:p w:rsidR="00641C1D" w:rsidRDefault="00641C1D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Степанюк М. Ф.</w:t>
      </w:r>
    </w:p>
    <w:p w:rsidR="00641C1D" w:rsidRPr="003869A3" w:rsidRDefault="00641C1D" w:rsidP="007B28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Перевірив:</w:t>
      </w:r>
    </w:p>
    <w:p w:rsidR="00641C1D" w:rsidRPr="001773C9" w:rsidRDefault="00641C1D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</w:t>
      </w:r>
    </w:p>
    <w:p w:rsidR="00641C1D" w:rsidRDefault="00641C1D" w:rsidP="007B288E">
      <w:pPr>
        <w:spacing w:after="0" w:line="240" w:lineRule="auto"/>
        <w:rPr>
          <w:sz w:val="28"/>
          <w:szCs w:val="28"/>
          <w:lang w:val="uk-UA"/>
        </w:rPr>
      </w:pPr>
    </w:p>
    <w:p w:rsidR="00641C1D" w:rsidRDefault="00641C1D" w:rsidP="007B288E">
      <w:pPr>
        <w:spacing w:after="0" w:line="240" w:lineRule="auto"/>
        <w:rPr>
          <w:sz w:val="28"/>
          <w:szCs w:val="28"/>
          <w:lang w:val="uk-UA"/>
        </w:rPr>
      </w:pPr>
    </w:p>
    <w:p w:rsidR="00641C1D" w:rsidRDefault="00641C1D" w:rsidP="007B288E">
      <w:pPr>
        <w:spacing w:after="0" w:line="240" w:lineRule="auto"/>
        <w:rPr>
          <w:sz w:val="28"/>
          <w:szCs w:val="28"/>
          <w:lang w:val="uk-UA"/>
        </w:rPr>
      </w:pPr>
    </w:p>
    <w:p w:rsidR="00641C1D" w:rsidRDefault="00641C1D" w:rsidP="007B288E">
      <w:pPr>
        <w:spacing w:after="0" w:line="240" w:lineRule="auto"/>
        <w:rPr>
          <w:sz w:val="28"/>
          <w:szCs w:val="28"/>
          <w:lang w:val="uk-UA"/>
        </w:rPr>
      </w:pPr>
    </w:p>
    <w:p w:rsidR="00641C1D" w:rsidRDefault="00641C1D" w:rsidP="00BB12B9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641C1D" w:rsidRPr="00196BE6" w:rsidRDefault="00641C1D" w:rsidP="00196B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2012</w:t>
      </w:r>
    </w:p>
    <w:p w:rsidR="00641C1D" w:rsidRDefault="00641C1D" w:rsidP="00CB08FB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  <w:lang w:val="uk-UA"/>
        </w:rPr>
      </w:pPr>
    </w:p>
    <w:p w:rsidR="00641C1D" w:rsidRDefault="00641C1D" w:rsidP="00CB08FB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  <w:lang w:val="uk-UA"/>
        </w:rPr>
      </w:pPr>
      <w:r w:rsidRPr="00CB08FB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Завдання на роботу:</w:t>
      </w:r>
    </w:p>
    <w:p w:rsidR="00641C1D" w:rsidRPr="00CB08FB" w:rsidRDefault="00641C1D" w:rsidP="00CB08FB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  <w:lang w:val="uk-UA"/>
        </w:rPr>
      </w:pPr>
    </w:p>
    <w:p w:rsidR="00641C1D" w:rsidRPr="002E6569" w:rsidRDefault="00641C1D" w:rsidP="002E656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2E6569">
        <w:rPr>
          <w:rFonts w:ascii="Times New Roman" w:hAnsi="Times New Roman"/>
          <w:sz w:val="28"/>
          <w:szCs w:val="28"/>
          <w:lang w:val="uk-UA"/>
        </w:rPr>
        <w:t>1) По</w:t>
      </w:r>
      <w:r>
        <w:rPr>
          <w:rFonts w:ascii="Times New Roman" w:hAnsi="Times New Roman"/>
          <w:sz w:val="28"/>
          <w:szCs w:val="28"/>
          <w:lang w:val="uk-UA"/>
        </w:rPr>
        <w:t>будувати</w:t>
      </w:r>
      <w:r w:rsidRPr="002E6569">
        <w:rPr>
          <w:rFonts w:ascii="Times New Roman" w:hAnsi="Times New Roman"/>
          <w:sz w:val="28"/>
          <w:szCs w:val="28"/>
          <w:lang w:val="uk-UA"/>
        </w:rPr>
        <w:t xml:space="preserve"> лог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2E6569">
        <w:rPr>
          <w:rFonts w:ascii="Times New Roman" w:hAnsi="Times New Roman"/>
          <w:sz w:val="28"/>
          <w:szCs w:val="28"/>
          <w:lang w:val="uk-UA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2E6569">
        <w:rPr>
          <w:rFonts w:ascii="Times New Roman" w:hAnsi="Times New Roman"/>
          <w:sz w:val="28"/>
          <w:szCs w:val="28"/>
          <w:lang w:val="uk-UA"/>
        </w:rPr>
        <w:t xml:space="preserve">у схему </w:t>
      </w:r>
      <w:r>
        <w:rPr>
          <w:rFonts w:ascii="Times New Roman" w:hAnsi="Times New Roman"/>
          <w:sz w:val="28"/>
          <w:szCs w:val="28"/>
          <w:lang w:val="uk-UA"/>
        </w:rPr>
        <w:t>або</w:t>
      </w:r>
      <w:r w:rsidRPr="002E6569">
        <w:rPr>
          <w:rFonts w:ascii="Times New Roman" w:hAnsi="Times New Roman"/>
          <w:sz w:val="28"/>
          <w:szCs w:val="28"/>
          <w:lang w:val="uk-UA"/>
        </w:rPr>
        <w:t xml:space="preserve"> дешифратор</w:t>
      </w:r>
      <w:r>
        <w:rPr>
          <w:rFonts w:ascii="Times New Roman" w:hAnsi="Times New Roman"/>
          <w:sz w:val="28"/>
          <w:szCs w:val="28"/>
          <w:lang w:val="uk-UA"/>
        </w:rPr>
        <w:t>, використовуючи</w:t>
      </w:r>
      <w:r w:rsidRPr="002E656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елементи</w:t>
      </w:r>
      <w:r w:rsidRPr="002E656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зроблені</w:t>
      </w:r>
      <w:r w:rsidRPr="002E6569">
        <w:rPr>
          <w:rFonts w:ascii="Times New Roman" w:hAnsi="Times New Roman"/>
          <w:sz w:val="28"/>
          <w:szCs w:val="28"/>
          <w:lang w:val="uk-UA"/>
        </w:rPr>
        <w:t xml:space="preserve"> в лабораторн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2E6569">
        <w:rPr>
          <w:rFonts w:ascii="Times New Roman" w:hAnsi="Times New Roman"/>
          <w:sz w:val="28"/>
          <w:szCs w:val="28"/>
          <w:lang w:val="uk-UA"/>
        </w:rPr>
        <w:t>й 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2E6569">
        <w:rPr>
          <w:rFonts w:ascii="Times New Roman" w:hAnsi="Times New Roman"/>
          <w:sz w:val="28"/>
          <w:szCs w:val="28"/>
          <w:lang w:val="uk-UA"/>
        </w:rPr>
        <w:t>бот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2E6569">
        <w:rPr>
          <w:rFonts w:ascii="Times New Roman" w:hAnsi="Times New Roman"/>
          <w:sz w:val="28"/>
          <w:szCs w:val="28"/>
          <w:lang w:val="uk-UA"/>
        </w:rPr>
        <w:t xml:space="preserve"> №1.</w:t>
      </w:r>
    </w:p>
    <w:p w:rsidR="00641C1D" w:rsidRPr="002E6569" w:rsidRDefault="00641C1D" w:rsidP="002E6569">
      <w:pPr>
        <w:pStyle w:val="ListParagraph"/>
        <w:spacing w:after="0"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2E6569">
        <w:rPr>
          <w:rFonts w:ascii="Times New Roman" w:hAnsi="Times New Roman"/>
          <w:sz w:val="28"/>
          <w:szCs w:val="28"/>
          <w:lang w:val="uk-UA"/>
        </w:rPr>
        <w:t>2) Описат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2E6569">
        <w:rPr>
          <w:rFonts w:ascii="Times New Roman" w:hAnsi="Times New Roman"/>
          <w:sz w:val="28"/>
          <w:szCs w:val="28"/>
          <w:lang w:val="uk-UA"/>
        </w:rPr>
        <w:t xml:space="preserve"> повед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2E6569">
        <w:rPr>
          <w:rFonts w:ascii="Times New Roman" w:hAnsi="Times New Roman"/>
          <w:sz w:val="28"/>
          <w:szCs w:val="28"/>
          <w:lang w:val="uk-UA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ку</w:t>
      </w:r>
      <w:r w:rsidRPr="002E6569">
        <w:rPr>
          <w:rFonts w:ascii="Times New Roman" w:hAnsi="Times New Roman"/>
          <w:sz w:val="28"/>
          <w:szCs w:val="28"/>
          <w:lang w:val="uk-UA"/>
        </w:rPr>
        <w:t xml:space="preserve"> КС </w:t>
      </w:r>
      <w:r>
        <w:rPr>
          <w:rFonts w:ascii="Times New Roman" w:hAnsi="Times New Roman"/>
          <w:sz w:val="28"/>
          <w:szCs w:val="28"/>
          <w:lang w:val="uk-UA"/>
        </w:rPr>
        <w:t>або</w:t>
      </w:r>
      <w:r w:rsidRPr="002E6569">
        <w:rPr>
          <w:rFonts w:ascii="Times New Roman" w:hAnsi="Times New Roman"/>
          <w:sz w:val="28"/>
          <w:szCs w:val="28"/>
          <w:lang w:val="uk-UA"/>
        </w:rPr>
        <w:t xml:space="preserve"> дешифратора на </w:t>
      </w:r>
      <w:r>
        <w:rPr>
          <w:rFonts w:ascii="Times New Roman" w:hAnsi="Times New Roman"/>
          <w:sz w:val="28"/>
          <w:szCs w:val="28"/>
          <w:lang w:val="uk-UA"/>
        </w:rPr>
        <w:t>мові</w:t>
      </w:r>
      <w:r w:rsidRPr="002E6569">
        <w:rPr>
          <w:rFonts w:ascii="Times New Roman" w:hAnsi="Times New Roman"/>
          <w:sz w:val="28"/>
          <w:szCs w:val="28"/>
          <w:lang w:val="uk-UA"/>
        </w:rPr>
        <w:t xml:space="preserve"> А-VHDL.</w:t>
      </w:r>
    </w:p>
    <w:p w:rsidR="00641C1D" w:rsidRDefault="00641C1D" w:rsidP="002E6569">
      <w:pPr>
        <w:pStyle w:val="ListParagraph"/>
        <w:spacing w:after="0"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Побудувати</w:t>
      </w:r>
      <w:r w:rsidRPr="002E656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часові</w:t>
      </w:r>
      <w:r w:rsidRPr="002E6569">
        <w:rPr>
          <w:rFonts w:ascii="Times New Roman" w:hAnsi="Times New Roman"/>
          <w:sz w:val="28"/>
          <w:szCs w:val="28"/>
          <w:lang w:val="uk-UA"/>
        </w:rPr>
        <w:t xml:space="preserve"> д</w:t>
      </w:r>
      <w:r>
        <w:rPr>
          <w:rFonts w:ascii="Times New Roman" w:hAnsi="Times New Roman"/>
          <w:sz w:val="28"/>
          <w:szCs w:val="28"/>
          <w:lang w:val="uk-UA"/>
        </w:rPr>
        <w:t>іаграми</w:t>
      </w:r>
      <w:r w:rsidRPr="002E6569">
        <w:rPr>
          <w:rFonts w:ascii="Times New Roman" w:hAnsi="Times New Roman"/>
          <w:sz w:val="28"/>
          <w:szCs w:val="28"/>
          <w:lang w:val="uk-UA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2E6569">
        <w:rPr>
          <w:rFonts w:ascii="Times New Roman" w:hAnsi="Times New Roman"/>
          <w:sz w:val="28"/>
          <w:szCs w:val="28"/>
          <w:lang w:val="uk-UA"/>
        </w:rPr>
        <w:t>бот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2E6569">
        <w:rPr>
          <w:rFonts w:ascii="Times New Roman" w:hAnsi="Times New Roman"/>
          <w:sz w:val="28"/>
          <w:szCs w:val="28"/>
          <w:lang w:val="uk-UA"/>
        </w:rPr>
        <w:t xml:space="preserve"> лог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2E6569">
        <w:rPr>
          <w:rFonts w:ascii="Times New Roman" w:hAnsi="Times New Roman"/>
          <w:sz w:val="28"/>
          <w:szCs w:val="28"/>
          <w:lang w:val="uk-UA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2E6569">
        <w:rPr>
          <w:rFonts w:ascii="Times New Roman" w:hAnsi="Times New Roman"/>
          <w:sz w:val="28"/>
          <w:szCs w:val="28"/>
          <w:lang w:val="uk-UA"/>
        </w:rPr>
        <w:t xml:space="preserve">ого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2E6569">
        <w:rPr>
          <w:rFonts w:ascii="Times New Roman" w:hAnsi="Times New Roman"/>
          <w:sz w:val="28"/>
          <w:szCs w:val="28"/>
          <w:lang w:val="uk-UA"/>
        </w:rPr>
        <w:t>лемента.</w:t>
      </w:r>
    </w:p>
    <w:p w:rsidR="00641C1D" w:rsidRDefault="00641C1D" w:rsidP="00CB08FB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</w:p>
    <w:p w:rsidR="00641C1D" w:rsidRDefault="00641C1D" w:rsidP="00CB08FB">
      <w:pPr>
        <w:pStyle w:val="ListParagraph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80099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CB08FB">
        <w:rPr>
          <w:rFonts w:ascii="Times New Roman" w:hAnsi="Times New Roman"/>
          <w:b/>
          <w:sz w:val="28"/>
          <w:szCs w:val="28"/>
          <w:lang w:val="uk-UA"/>
        </w:rPr>
        <w:t>Варіант 16</w:t>
      </w:r>
      <w:r w:rsidRPr="00CB08FB"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25pt;width:225.75pt;height:189.75pt;z-index:251658240;mso-position-horizontal:left">
            <v:imagedata r:id="rId5" o:title="" croptop="9028f" cropbottom="38702f" cropleft="21759f" cropright="30283f"/>
            <w10:wrap type="square" side="right"/>
          </v:shape>
        </w:pict>
      </w:r>
      <w:r>
        <w:rPr>
          <w:rFonts w:ascii="Times New Roman" w:hAnsi="Times New Roman"/>
          <w:sz w:val="28"/>
          <w:szCs w:val="28"/>
          <w:lang w:val="uk-UA"/>
        </w:rPr>
        <w:br w:type="textWrapping" w:clear="all"/>
        <w:t xml:space="preserve"> </w:t>
      </w: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641C1D" w:rsidRDefault="00641C1D" w:rsidP="003E5CAA">
      <w:pPr>
        <w:pStyle w:val="ListParagraph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1. Створюємо комбінаційну схему:</w:t>
      </w:r>
    </w:p>
    <w:p w:rsidR="00641C1D" w:rsidRDefault="00641C1D" w:rsidP="003E5CAA">
      <w:pPr>
        <w:pStyle w:val="ListParagraph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  <w:u w:val="single"/>
          <w:lang w:val="uk-UA"/>
        </w:rPr>
      </w:pPr>
    </w:p>
    <w:p w:rsidR="00641C1D" w:rsidRDefault="00641C1D" w:rsidP="00800992">
      <w:pPr>
        <w:pStyle w:val="ListParagraph"/>
        <w:spacing w:after="0" w:line="240" w:lineRule="auto"/>
        <w:ind w:left="0" w:firstLine="708"/>
        <w:rPr>
          <w:rFonts w:ascii="Times New Roman" w:hAnsi="Times New Roman"/>
          <w:b/>
          <w:i/>
          <w:sz w:val="28"/>
          <w:szCs w:val="28"/>
          <w:u w:val="single"/>
          <w:lang w:val="uk-UA"/>
        </w:rPr>
      </w:pPr>
    </w:p>
    <w:p w:rsidR="00641C1D" w:rsidRDefault="00641C1D" w:rsidP="003E5CAA">
      <w:pPr>
        <w:pStyle w:val="ListParagraph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  <w:u w:val="single"/>
          <w:lang w:val="uk-UA"/>
        </w:rPr>
      </w:pPr>
      <w:r w:rsidRPr="00DA4F51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pict>
          <v:shape id="_x0000_i1025" type="#_x0000_t75" style="width:331.5pt;height:242.25pt">
            <v:imagedata r:id="rId6" o:title=""/>
          </v:shape>
        </w:pict>
      </w:r>
    </w:p>
    <w:p w:rsidR="00641C1D" w:rsidRDefault="00641C1D" w:rsidP="00800992">
      <w:pPr>
        <w:pStyle w:val="ListParagraph"/>
        <w:spacing w:after="0" w:line="240" w:lineRule="auto"/>
        <w:ind w:left="0" w:firstLine="708"/>
        <w:rPr>
          <w:rFonts w:ascii="Times New Roman" w:hAnsi="Times New Roman"/>
          <w:b/>
          <w:i/>
          <w:sz w:val="28"/>
          <w:szCs w:val="28"/>
          <w:u w:val="single"/>
          <w:lang w:val="uk-UA"/>
        </w:rPr>
      </w:pPr>
    </w:p>
    <w:p w:rsidR="00641C1D" w:rsidRDefault="00641C1D" w:rsidP="00800992">
      <w:pPr>
        <w:pStyle w:val="ListParagraph"/>
        <w:spacing w:after="0" w:line="240" w:lineRule="auto"/>
        <w:ind w:left="0" w:firstLine="708"/>
        <w:rPr>
          <w:rFonts w:ascii="Times New Roman" w:hAnsi="Times New Roman"/>
          <w:b/>
          <w:i/>
          <w:sz w:val="28"/>
          <w:szCs w:val="28"/>
          <w:u w:val="single"/>
          <w:lang w:val="uk-UA"/>
        </w:rPr>
      </w:pPr>
    </w:p>
    <w:p w:rsidR="00641C1D" w:rsidRDefault="00641C1D" w:rsidP="00800992">
      <w:pPr>
        <w:pStyle w:val="ListParagraph"/>
        <w:spacing w:after="0" w:line="240" w:lineRule="auto"/>
        <w:ind w:left="0" w:firstLine="708"/>
        <w:rPr>
          <w:rFonts w:ascii="Times New Roman" w:hAnsi="Times New Roman"/>
          <w:b/>
          <w:i/>
          <w:sz w:val="28"/>
          <w:szCs w:val="28"/>
          <w:u w:val="single"/>
          <w:lang w:val="uk-UA"/>
        </w:rPr>
      </w:pPr>
    </w:p>
    <w:p w:rsidR="00641C1D" w:rsidRDefault="00641C1D" w:rsidP="00800992">
      <w:pPr>
        <w:pStyle w:val="ListParagraph"/>
        <w:spacing w:after="0" w:line="240" w:lineRule="auto"/>
        <w:ind w:left="0" w:firstLine="708"/>
        <w:rPr>
          <w:rFonts w:ascii="Times New Roman" w:hAnsi="Times New Roman"/>
          <w:b/>
          <w:i/>
          <w:sz w:val="28"/>
          <w:szCs w:val="28"/>
          <w:u w:val="single"/>
          <w:lang w:val="uk-UA"/>
        </w:rPr>
      </w:pPr>
    </w:p>
    <w:p w:rsidR="00641C1D" w:rsidRDefault="00641C1D" w:rsidP="003E5CAA">
      <w:pPr>
        <w:pStyle w:val="ListParagraph"/>
        <w:spacing w:after="0" w:line="240" w:lineRule="auto"/>
        <w:ind w:left="0" w:firstLine="220"/>
        <w:rPr>
          <w:rFonts w:ascii="Times New Roman" w:hAnsi="Times New Roman"/>
          <w:b/>
          <w:i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2</w:t>
      </w:r>
      <w:r w:rsidRPr="00800992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. Мінімізація булевих функцій:</w:t>
      </w:r>
    </w:p>
    <w:p w:rsidR="00641C1D" w:rsidRPr="00800992" w:rsidRDefault="00641C1D" w:rsidP="00800992">
      <w:pPr>
        <w:pStyle w:val="ListParagraph"/>
        <w:spacing w:after="0" w:line="240" w:lineRule="auto"/>
        <w:ind w:left="0" w:firstLine="708"/>
        <w:rPr>
          <w:rFonts w:ascii="Times New Roman" w:hAnsi="Times New Roman"/>
          <w:b/>
          <w:i/>
          <w:sz w:val="28"/>
          <w:szCs w:val="28"/>
          <w:u w:val="single"/>
          <w:lang w:val="uk-UA"/>
        </w:rPr>
      </w:pPr>
    </w:p>
    <w:p w:rsidR="00641C1D" w:rsidRPr="00800992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uk-UA"/>
        </w:rPr>
      </w:pPr>
      <w:r w:rsidRPr="0080099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4294">
        <w:rPr>
          <w:rFonts w:ascii="Times New Roman" w:hAnsi="Times New Roman"/>
          <w:position w:val="-34"/>
          <w:sz w:val="28"/>
          <w:szCs w:val="28"/>
          <w:lang w:val="en-US"/>
        </w:rPr>
        <w:object w:dxaOrig="2220" w:dyaOrig="800">
          <v:shape id="_x0000_i1026" type="#_x0000_t75" style="width:171pt;height:54pt" o:ole="">
            <v:imagedata r:id="rId7" o:title=""/>
          </v:shape>
          <o:OLEObject Type="Embed" ProgID="Equation.3" ShapeID="_x0000_i1026" DrawAspect="Content" ObjectID="_1416679434" r:id="rId8"/>
        </w:object>
      </w: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uk-UA"/>
        </w:rPr>
      </w:pPr>
      <w:r>
        <w:rPr>
          <w:rFonts w:ascii="Times New Roman" w:hAnsi="Times New Roman"/>
          <w:position w:val="-32"/>
          <w:sz w:val="28"/>
          <w:szCs w:val="28"/>
          <w:lang w:val="uk-UA"/>
        </w:rPr>
        <w:tab/>
      </w:r>
    </w:p>
    <w:p w:rsidR="00641C1D" w:rsidRPr="00800992" w:rsidRDefault="00641C1D" w:rsidP="003E5CAA">
      <w:pPr>
        <w:pStyle w:val="ListParagraph"/>
        <w:spacing w:after="0" w:line="240" w:lineRule="auto"/>
        <w:ind w:left="0"/>
        <w:rPr>
          <w:rFonts w:ascii="Times New Roman" w:hAnsi="Times New Roman"/>
          <w:b/>
          <w:i/>
          <w:position w:val="-32"/>
          <w:sz w:val="28"/>
          <w:szCs w:val="28"/>
          <w:u w:val="single"/>
          <w:lang w:val="uk-UA"/>
        </w:rPr>
      </w:pPr>
      <w:r w:rsidRPr="003E5CAA">
        <w:rPr>
          <w:rFonts w:ascii="Times New Roman" w:hAnsi="Times New Roman"/>
          <w:b/>
          <w:i/>
          <w:position w:val="-32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i/>
          <w:position w:val="-32"/>
          <w:sz w:val="28"/>
          <w:szCs w:val="28"/>
          <w:u w:val="single"/>
          <w:lang w:val="uk-UA"/>
        </w:rPr>
        <w:t>3</w:t>
      </w:r>
      <w:r w:rsidRPr="00800992">
        <w:rPr>
          <w:rFonts w:ascii="Times New Roman" w:hAnsi="Times New Roman"/>
          <w:b/>
          <w:i/>
          <w:position w:val="-32"/>
          <w:sz w:val="28"/>
          <w:szCs w:val="28"/>
          <w:u w:val="single"/>
          <w:lang w:val="uk-UA"/>
        </w:rPr>
        <w:t>. Часові діаграми:</w:t>
      </w:r>
    </w:p>
    <w:p w:rsidR="00641C1D" w:rsidRPr="00800992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uk-UA"/>
        </w:rPr>
      </w:pP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uk-UA"/>
        </w:rPr>
      </w:pPr>
      <w:r>
        <w:rPr>
          <w:rFonts w:ascii="Times New Roman" w:hAnsi="Times New Roman"/>
          <w:position w:val="-32"/>
          <w:sz w:val="28"/>
          <w:szCs w:val="28"/>
          <w:lang w:val="uk-UA"/>
        </w:rPr>
        <w:t xml:space="preserve"> </w:t>
      </w:r>
      <w:r w:rsidRPr="00DA4F51">
        <w:rPr>
          <w:rFonts w:ascii="Times New Roman" w:hAnsi="Times New Roman"/>
          <w:position w:val="-32"/>
          <w:sz w:val="28"/>
          <w:szCs w:val="28"/>
          <w:lang w:val="en-US"/>
        </w:rPr>
        <w:pict>
          <v:shape id="_x0000_i1027" type="#_x0000_t75" style="width:482.25pt;height:154.5pt">
            <v:imagedata r:id="rId9" o:title="" croptop="9395f" cropbottom="40702f" cropleft="9973f" cropright="12691f"/>
          </v:shape>
        </w:pict>
      </w: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uk-UA"/>
        </w:rPr>
      </w:pP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uk-UA"/>
        </w:rPr>
      </w:pPr>
      <w:r w:rsidRPr="00DA4F51">
        <w:rPr>
          <w:rFonts w:ascii="Times New Roman" w:hAnsi="Times New Roman"/>
          <w:position w:val="-32"/>
          <w:sz w:val="28"/>
          <w:szCs w:val="28"/>
          <w:lang w:val="uk-UA"/>
        </w:rPr>
        <w:pict>
          <v:shape id="_x0000_i1028" type="#_x0000_t75" style="width:483.75pt;height:150pt">
            <v:imagedata r:id="rId10" o:title="" croptop="9395f" cropbottom="40009f" cropleft="9790f" cropright="10881f"/>
          </v:shape>
        </w:pict>
      </w: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uk-UA"/>
        </w:rPr>
      </w:pP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uk-UA"/>
        </w:rPr>
      </w:pP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uk-UA"/>
        </w:rPr>
      </w:pP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uk-UA"/>
        </w:rPr>
      </w:pP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uk-UA"/>
        </w:rPr>
      </w:pP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uk-UA"/>
        </w:rPr>
      </w:pP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en-US"/>
        </w:rPr>
      </w:pPr>
    </w:p>
    <w:p w:rsidR="00641C1D" w:rsidRPr="00C80B07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en-US"/>
        </w:rPr>
      </w:pP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uk-UA"/>
        </w:rPr>
      </w:pP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uk-UA"/>
        </w:rPr>
      </w:pP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uk-UA"/>
        </w:rPr>
      </w:pP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uk-UA"/>
        </w:rPr>
      </w:pP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uk-UA"/>
        </w:rPr>
      </w:pP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uk-UA"/>
        </w:rPr>
      </w:pPr>
      <w:r>
        <w:rPr>
          <w:rFonts w:ascii="Times New Roman" w:hAnsi="Times New Roman"/>
          <w:b/>
          <w:i/>
          <w:position w:val="-32"/>
          <w:sz w:val="28"/>
          <w:szCs w:val="28"/>
          <w:u w:val="single"/>
          <w:lang w:val="uk-UA"/>
        </w:rPr>
        <w:t>4. Таблиця істинності:</w:t>
      </w:r>
      <w:r>
        <w:rPr>
          <w:rFonts w:ascii="Times New Roman" w:hAnsi="Times New Roman"/>
          <w:position w:val="-32"/>
          <w:sz w:val="28"/>
          <w:szCs w:val="28"/>
          <w:lang w:val="uk-UA"/>
        </w:rPr>
        <w:tab/>
      </w:r>
    </w:p>
    <w:p w:rsidR="00641C1D" w:rsidRPr="00800992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uk-UA"/>
        </w:rPr>
      </w:pP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uk-UA"/>
        </w:rPr>
      </w:pPr>
      <w:r w:rsidRPr="00DA4F51">
        <w:rPr>
          <w:rFonts w:ascii="Times New Roman" w:hAnsi="Times New Roman"/>
          <w:position w:val="-32"/>
          <w:sz w:val="28"/>
          <w:szCs w:val="28"/>
          <w:lang w:val="en-US"/>
        </w:rPr>
        <w:pict>
          <v:shape id="_x0000_i1029" type="#_x0000_t75" style="width:476.25pt;height:510pt">
            <v:imagedata r:id="rId11" o:title="" croptop="9793f" cropbottom="17840f" cropleft="14791f" cropright="23667f"/>
          </v:shape>
        </w:pict>
      </w: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uk-UA"/>
        </w:rPr>
      </w:pPr>
      <w:r>
        <w:rPr>
          <w:rFonts w:ascii="Times New Roman" w:hAnsi="Times New Roman"/>
          <w:position w:val="-32"/>
          <w:sz w:val="28"/>
          <w:szCs w:val="28"/>
          <w:lang w:val="uk-UA"/>
        </w:rPr>
        <w:tab/>
      </w: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uk-UA"/>
        </w:rPr>
      </w:pPr>
      <w:r>
        <w:rPr>
          <w:rFonts w:ascii="Times New Roman" w:hAnsi="Times New Roman"/>
          <w:b/>
          <w:i/>
          <w:position w:val="-32"/>
          <w:sz w:val="28"/>
          <w:szCs w:val="28"/>
          <w:u w:val="single"/>
          <w:lang w:val="uk-UA"/>
        </w:rPr>
        <w:t>5. Часова діаграма для завдання 2:</w:t>
      </w:r>
      <w:r>
        <w:rPr>
          <w:rFonts w:ascii="Times New Roman" w:hAnsi="Times New Roman"/>
          <w:position w:val="-32"/>
          <w:sz w:val="28"/>
          <w:szCs w:val="28"/>
          <w:lang w:val="uk-UA"/>
        </w:rPr>
        <w:tab/>
      </w:r>
    </w:p>
    <w:p w:rsidR="00641C1D" w:rsidRPr="0062778B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uk-UA"/>
        </w:rPr>
      </w:pP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en-US"/>
        </w:rPr>
      </w:pPr>
      <w:r w:rsidRPr="00DA4F51">
        <w:rPr>
          <w:rFonts w:ascii="Times New Roman" w:hAnsi="Times New Roman"/>
          <w:position w:val="-32"/>
          <w:sz w:val="28"/>
          <w:szCs w:val="28"/>
          <w:lang w:val="uk-UA"/>
        </w:rPr>
        <w:pict>
          <v:shape id="_x0000_i1030" type="#_x0000_t75" style="width:462pt;height:101.25pt">
            <v:imagedata r:id="rId12" o:title="" croptop="11481f" cropbottom="41745f" cropleft="9611f" cropright="182f"/>
          </v:shape>
        </w:pict>
      </w: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position w:val="-32"/>
          <w:sz w:val="28"/>
          <w:szCs w:val="28"/>
          <w:lang w:val="en-US"/>
        </w:rPr>
      </w:pP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b/>
          <w:i/>
          <w:position w:val="-32"/>
          <w:sz w:val="28"/>
          <w:szCs w:val="28"/>
          <w:u w:val="single"/>
        </w:rPr>
      </w:pPr>
      <w:r>
        <w:rPr>
          <w:rFonts w:ascii="Times New Roman" w:hAnsi="Times New Roman"/>
          <w:b/>
          <w:i/>
          <w:position w:val="-32"/>
          <w:sz w:val="28"/>
          <w:szCs w:val="28"/>
          <w:u w:val="single"/>
          <w:lang w:val="en-US"/>
        </w:rPr>
        <w:t>6</w:t>
      </w:r>
      <w:r>
        <w:rPr>
          <w:rFonts w:ascii="Times New Roman" w:hAnsi="Times New Roman"/>
          <w:b/>
          <w:i/>
          <w:position w:val="-32"/>
          <w:sz w:val="28"/>
          <w:szCs w:val="28"/>
          <w:u w:val="single"/>
        </w:rPr>
        <w:t>. Текст програми:</w:t>
      </w:r>
    </w:p>
    <w:p w:rsidR="00641C1D" w:rsidRDefault="00641C1D" w:rsidP="004A2AE4">
      <w:pPr>
        <w:pStyle w:val="ListParagraph"/>
        <w:spacing w:after="0" w:line="240" w:lineRule="auto"/>
        <w:ind w:left="0"/>
        <w:rPr>
          <w:rFonts w:ascii="Times New Roman" w:hAnsi="Times New Roman"/>
          <w:b/>
          <w:i/>
          <w:position w:val="-32"/>
          <w:sz w:val="28"/>
          <w:szCs w:val="28"/>
          <w:u w:val="single"/>
        </w:rPr>
      </w:pP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-------------------------------------------------------------------------------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--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-- Title       : task1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-- Design      : laba1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-- Author      : Myshko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-- Company     : dim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--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-------------------------------------------------------------------------------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--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-- File        : laba2.vhd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-- Generated   : Thu Oct 25 09:40:47 2012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-- From        : interface description file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-- By          : Itf2Vhdl ver. 1.20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--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-------------------------------------------------------------------------------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--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-- Description :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--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-------------------------------------------------------------------------------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--{{ Section below this comment is automatically maintained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--   and may be overwritten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--{entity {task1} architecture {task1}}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library IEEE;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use IEEE.STD_LOGIC_1164.all;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entity task1 is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ab/>
        <w:t xml:space="preserve"> port(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ab/>
      </w:r>
      <w:r w:rsidRPr="00C80B07">
        <w:rPr>
          <w:rFonts w:ascii="Times New Roman" w:hAnsi="Times New Roman"/>
          <w:i/>
          <w:sz w:val="18"/>
          <w:szCs w:val="18"/>
          <w:lang w:val="en-GB"/>
        </w:rPr>
        <w:tab/>
        <w:t xml:space="preserve"> in1 : in STD_LOGIC;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ab/>
      </w:r>
      <w:r w:rsidRPr="00C80B07">
        <w:rPr>
          <w:rFonts w:ascii="Times New Roman" w:hAnsi="Times New Roman"/>
          <w:i/>
          <w:sz w:val="18"/>
          <w:szCs w:val="18"/>
          <w:lang w:val="en-GB"/>
        </w:rPr>
        <w:tab/>
        <w:t xml:space="preserve"> in2 : in STD_LOGIC;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ab/>
      </w:r>
      <w:r w:rsidRPr="00C80B07">
        <w:rPr>
          <w:rFonts w:ascii="Times New Roman" w:hAnsi="Times New Roman"/>
          <w:i/>
          <w:sz w:val="18"/>
          <w:szCs w:val="18"/>
          <w:lang w:val="en-GB"/>
        </w:rPr>
        <w:tab/>
        <w:t xml:space="preserve"> in3 : in STD_LOGIC;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ab/>
      </w:r>
      <w:r w:rsidRPr="00C80B07">
        <w:rPr>
          <w:rFonts w:ascii="Times New Roman" w:hAnsi="Times New Roman"/>
          <w:i/>
          <w:sz w:val="18"/>
          <w:szCs w:val="18"/>
          <w:lang w:val="en-GB"/>
        </w:rPr>
        <w:tab/>
        <w:t xml:space="preserve"> out1 : out STD_LOGIC;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ab/>
      </w:r>
      <w:r w:rsidRPr="00C80B07">
        <w:rPr>
          <w:rFonts w:ascii="Times New Roman" w:hAnsi="Times New Roman"/>
          <w:i/>
          <w:sz w:val="18"/>
          <w:szCs w:val="18"/>
          <w:lang w:val="en-GB"/>
        </w:rPr>
        <w:tab/>
        <w:t xml:space="preserve"> out2 : out STD_LOGIC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ab/>
        <w:t xml:space="preserve">     );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end task1;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--}} End of automatically maintained section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architecture task1 of task1 is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component and4 is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port (in1:in STD_LOGIC;in2:in STD_LOGIC;in3:in STD_LOGIC;in4:in STD_LOGIC;out1:out STD_LOGIC);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end component;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component or2 is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port (in1:in STD_LOGIC;in2:in STD_LOGIC;out1:out STD_LOGIC);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end component;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component not3 is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port (in1:in STD_LOGIC;out1:out STD_LOGIC;in2:in STD_LOGIC;out2:out STD_LOGIC;in3:in STD_LOGIC;out3:out STD_LOGIC);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end component;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signal s1,s2,s3,s4,s5,s6,s7:STD_LOGIC;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begin</w:t>
      </w:r>
      <w:r w:rsidRPr="00C80B07">
        <w:rPr>
          <w:rFonts w:ascii="Times New Roman" w:hAnsi="Times New Roman"/>
          <w:i/>
          <w:sz w:val="18"/>
          <w:szCs w:val="18"/>
          <w:lang w:val="en-GB"/>
        </w:rPr>
        <w:tab/>
      </w:r>
      <w:r w:rsidRPr="00C80B07">
        <w:rPr>
          <w:rFonts w:ascii="Times New Roman" w:hAnsi="Times New Roman"/>
          <w:i/>
          <w:sz w:val="18"/>
          <w:szCs w:val="18"/>
          <w:lang w:val="en-GB"/>
        </w:rPr>
        <w:tab/>
      </w:r>
      <w:r w:rsidRPr="00C80B07">
        <w:rPr>
          <w:rFonts w:ascii="Times New Roman" w:hAnsi="Times New Roman"/>
          <w:i/>
          <w:sz w:val="18"/>
          <w:szCs w:val="18"/>
          <w:lang w:val="en-GB"/>
        </w:rPr>
        <w:tab/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D1:not3 port map(in2,S1,in1,S5,in3,S6);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D2:and4 port map(in1,in3,in1,in3,S2);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D3:and4 port map(S1,in3,in3,in3,S3);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D4:or2 port map(S2,S3,out1);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D5:and4 port map(S5,S6,S5,S6,S7);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D6:or2 port map(S2,S3,S4);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D7:or2 port map(S4,S7,out2);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>end task1;</w:t>
      </w:r>
      <w:r w:rsidRPr="00C80B07">
        <w:rPr>
          <w:rFonts w:ascii="Times New Roman" w:hAnsi="Times New Roman"/>
          <w:i/>
          <w:sz w:val="18"/>
          <w:szCs w:val="18"/>
          <w:lang w:val="en-GB"/>
        </w:rPr>
        <w:tab/>
        <w:t xml:space="preserve"> 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library IEEE;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use IEEE.std_logic_1164.all;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entity task2 is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generic(maxdelay:time:= 20ns);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port (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indata:in STD_LOGIC_VECTOR (2 downto 0);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outdata: out STD_LOGIC_VECTOR (1 downto 0)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);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end entity task2;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architecture task2 of task2 is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begin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with indata select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outdata&lt;="10" after maxdelay when "000" ,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"10" after maxdelay when "001" ,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"00" after maxdelay when "010" ,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"01" after maxdelay when "011" ,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"01" after maxdelay when "100" ,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"10" after maxdelay when "101" ,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  <w:lang w:val="en-GB"/>
        </w:rPr>
      </w:pPr>
      <w:r w:rsidRPr="00C80B07">
        <w:rPr>
          <w:rFonts w:ascii="Times New Roman" w:hAnsi="Times New Roman"/>
          <w:i/>
          <w:sz w:val="18"/>
          <w:szCs w:val="18"/>
          <w:lang w:val="en-GB"/>
        </w:rPr>
        <w:t xml:space="preserve">"01" after maxdelay when "110" ,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</w:rPr>
      </w:pPr>
      <w:r w:rsidRPr="00C80B07">
        <w:rPr>
          <w:rFonts w:ascii="Times New Roman" w:hAnsi="Times New Roman"/>
          <w:i/>
          <w:sz w:val="18"/>
          <w:szCs w:val="18"/>
        </w:rPr>
        <w:t xml:space="preserve">"11" after maxdelay when others; </w:t>
      </w:r>
    </w:p>
    <w:p w:rsidR="00641C1D" w:rsidRPr="00C80B07" w:rsidRDefault="00641C1D" w:rsidP="00C80B07">
      <w:pPr>
        <w:pStyle w:val="ListParagraph"/>
        <w:spacing w:after="0" w:line="360" w:lineRule="auto"/>
        <w:ind w:left="0"/>
        <w:rPr>
          <w:rFonts w:ascii="Times New Roman" w:hAnsi="Times New Roman"/>
          <w:i/>
          <w:sz w:val="18"/>
          <w:szCs w:val="18"/>
        </w:rPr>
      </w:pPr>
      <w:r w:rsidRPr="00C80B07">
        <w:rPr>
          <w:rFonts w:ascii="Times New Roman" w:hAnsi="Times New Roman"/>
          <w:i/>
          <w:sz w:val="18"/>
          <w:szCs w:val="18"/>
        </w:rPr>
        <w:t>end architecture task2;</w:t>
      </w:r>
    </w:p>
    <w:sectPr w:rsidR="00641C1D" w:rsidRPr="00C80B07" w:rsidSect="003D6D7E">
      <w:pgSz w:w="11906" w:h="16838"/>
      <w:pgMar w:top="1079" w:right="1080" w:bottom="1079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20581536"/>
    <w:name w:val="WW8Num14"/>
    <w:lvl w:ilvl="0">
      <w:start w:val="1"/>
      <w:numFmt w:val="decimal"/>
      <w:lvlText w:val="%1."/>
      <w:lvlJc w:val="left"/>
      <w:pPr>
        <w:tabs>
          <w:tab w:val="num" w:pos="1004"/>
        </w:tabs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724"/>
        </w:tabs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444"/>
        </w:tabs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164"/>
        </w:tabs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884"/>
        </w:tabs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604"/>
        </w:tabs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24"/>
        </w:tabs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6044"/>
        </w:tabs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764"/>
        </w:tabs>
      </w:pPr>
      <w:rPr>
        <w:rFonts w:cs="Times New Roman"/>
      </w:rPr>
    </w:lvl>
  </w:abstractNum>
  <w:abstractNum w:abstractNumId="1">
    <w:nsid w:val="43D740EC"/>
    <w:multiLevelType w:val="hybridMultilevel"/>
    <w:tmpl w:val="A01820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99A06FE"/>
    <w:multiLevelType w:val="hybridMultilevel"/>
    <w:tmpl w:val="215287F8"/>
    <w:lvl w:ilvl="0" w:tplc="CD26D992">
      <w:start w:val="1"/>
      <w:numFmt w:val="decimal"/>
      <w:lvlText w:val="%1."/>
      <w:lvlJc w:val="left"/>
      <w:pPr>
        <w:ind w:left="540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288E"/>
    <w:rsid w:val="00024EA9"/>
    <w:rsid w:val="000342E9"/>
    <w:rsid w:val="00057C7D"/>
    <w:rsid w:val="001773C9"/>
    <w:rsid w:val="00196BE6"/>
    <w:rsid w:val="001D09FE"/>
    <w:rsid w:val="00203E96"/>
    <w:rsid w:val="00205634"/>
    <w:rsid w:val="00233E2F"/>
    <w:rsid w:val="002565D0"/>
    <w:rsid w:val="002B460E"/>
    <w:rsid w:val="002C7E02"/>
    <w:rsid w:val="002E6569"/>
    <w:rsid w:val="002F03C8"/>
    <w:rsid w:val="00300584"/>
    <w:rsid w:val="00304779"/>
    <w:rsid w:val="003109FE"/>
    <w:rsid w:val="00314586"/>
    <w:rsid w:val="00331EFC"/>
    <w:rsid w:val="00343BA9"/>
    <w:rsid w:val="00352BCC"/>
    <w:rsid w:val="00374A3F"/>
    <w:rsid w:val="003869A3"/>
    <w:rsid w:val="003954FC"/>
    <w:rsid w:val="003B1635"/>
    <w:rsid w:val="003D6D7E"/>
    <w:rsid w:val="003E0513"/>
    <w:rsid w:val="003E3B99"/>
    <w:rsid w:val="003E52A4"/>
    <w:rsid w:val="003E5CAA"/>
    <w:rsid w:val="00421368"/>
    <w:rsid w:val="0046081D"/>
    <w:rsid w:val="00470D4F"/>
    <w:rsid w:val="004A05B0"/>
    <w:rsid w:val="004A2AE4"/>
    <w:rsid w:val="004B61A5"/>
    <w:rsid w:val="004C616C"/>
    <w:rsid w:val="004D38F0"/>
    <w:rsid w:val="004F0478"/>
    <w:rsid w:val="004F1403"/>
    <w:rsid w:val="004F27B5"/>
    <w:rsid w:val="0051649E"/>
    <w:rsid w:val="00547167"/>
    <w:rsid w:val="005A5D92"/>
    <w:rsid w:val="005B34B9"/>
    <w:rsid w:val="005F10B6"/>
    <w:rsid w:val="0062778B"/>
    <w:rsid w:val="00634545"/>
    <w:rsid w:val="00641C1D"/>
    <w:rsid w:val="0065011A"/>
    <w:rsid w:val="00674FC7"/>
    <w:rsid w:val="00675596"/>
    <w:rsid w:val="00680118"/>
    <w:rsid w:val="00683E23"/>
    <w:rsid w:val="006B7522"/>
    <w:rsid w:val="006C3017"/>
    <w:rsid w:val="006D1D36"/>
    <w:rsid w:val="006D3D26"/>
    <w:rsid w:val="006D5C0A"/>
    <w:rsid w:val="006E5CB6"/>
    <w:rsid w:val="006F4B57"/>
    <w:rsid w:val="00700088"/>
    <w:rsid w:val="00784997"/>
    <w:rsid w:val="007929B6"/>
    <w:rsid w:val="007B288E"/>
    <w:rsid w:val="007D3685"/>
    <w:rsid w:val="007D6DEE"/>
    <w:rsid w:val="00800992"/>
    <w:rsid w:val="00811ED0"/>
    <w:rsid w:val="00837577"/>
    <w:rsid w:val="00840578"/>
    <w:rsid w:val="008A6195"/>
    <w:rsid w:val="008B1A41"/>
    <w:rsid w:val="008D4294"/>
    <w:rsid w:val="00902C87"/>
    <w:rsid w:val="00927C0A"/>
    <w:rsid w:val="0094005A"/>
    <w:rsid w:val="009645C7"/>
    <w:rsid w:val="00985D21"/>
    <w:rsid w:val="009B3DC3"/>
    <w:rsid w:val="00A056A2"/>
    <w:rsid w:val="00A47082"/>
    <w:rsid w:val="00A61508"/>
    <w:rsid w:val="00A733FC"/>
    <w:rsid w:val="00A77918"/>
    <w:rsid w:val="00A8652E"/>
    <w:rsid w:val="00AC1422"/>
    <w:rsid w:val="00B24C37"/>
    <w:rsid w:val="00B7665D"/>
    <w:rsid w:val="00B87BED"/>
    <w:rsid w:val="00BA1D28"/>
    <w:rsid w:val="00BB0E12"/>
    <w:rsid w:val="00BB12B9"/>
    <w:rsid w:val="00BF5960"/>
    <w:rsid w:val="00C31B66"/>
    <w:rsid w:val="00C3767A"/>
    <w:rsid w:val="00C56ABA"/>
    <w:rsid w:val="00C73909"/>
    <w:rsid w:val="00C80B07"/>
    <w:rsid w:val="00C95296"/>
    <w:rsid w:val="00CB08FB"/>
    <w:rsid w:val="00CB1F51"/>
    <w:rsid w:val="00DA4F51"/>
    <w:rsid w:val="00DC7E3D"/>
    <w:rsid w:val="00DE12A7"/>
    <w:rsid w:val="00E11829"/>
    <w:rsid w:val="00E7274F"/>
    <w:rsid w:val="00E87FA0"/>
    <w:rsid w:val="00EC63B1"/>
    <w:rsid w:val="00ED2C03"/>
    <w:rsid w:val="00ED7626"/>
    <w:rsid w:val="00EE60D9"/>
    <w:rsid w:val="00EF4874"/>
    <w:rsid w:val="00F34590"/>
    <w:rsid w:val="00F47879"/>
    <w:rsid w:val="00F60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BA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929B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773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73C9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7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773C9"/>
    <w:rPr>
      <w:rFonts w:ascii="Tahoma" w:hAnsi="Tahoma" w:cs="Tahoma"/>
      <w:sz w:val="16"/>
      <w:szCs w:val="16"/>
    </w:rPr>
  </w:style>
  <w:style w:type="paragraph" w:customStyle="1" w:styleId="1">
    <w:name w:val="???????1"/>
    <w:uiPriority w:val="99"/>
    <w:rsid w:val="00ED2C03"/>
    <w:pPr>
      <w:autoSpaceDE w:val="0"/>
      <w:autoSpaceDN w:val="0"/>
    </w:pPr>
    <w:rPr>
      <w:rFonts w:ascii="Times New Roman" w:eastAsia="Times New Roman" w:hAnsi="Times New Roman"/>
      <w:sz w:val="20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semiHidden/>
    <w:rsid w:val="00BB12B9"/>
    <w:pPr>
      <w:suppressAutoHyphens/>
      <w:spacing w:after="0" w:line="240" w:lineRule="auto"/>
      <w:ind w:left="360"/>
      <w:jc w:val="both"/>
    </w:pPr>
    <w:rPr>
      <w:rFonts w:ascii="Times New Roman" w:eastAsia="Times New Roman" w:hAnsi="Times New Roman"/>
      <w:sz w:val="28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BB12B9"/>
    <w:rPr>
      <w:rFonts w:ascii="Times New Roman" w:hAnsi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1886</TotalTime>
  <Pages>6</Pages>
  <Words>481</Words>
  <Characters>2744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Myshko</cp:lastModifiedBy>
  <cp:revision>50</cp:revision>
  <cp:lastPrinted>2009-10-04T08:30:00Z</cp:lastPrinted>
  <dcterms:created xsi:type="dcterms:W3CDTF">2010-09-29T18:11:00Z</dcterms:created>
  <dcterms:modified xsi:type="dcterms:W3CDTF">2012-12-10T19:17:00Z</dcterms:modified>
</cp:coreProperties>
</file>