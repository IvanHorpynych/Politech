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B7" w:rsidRPr="00AB6C84" w:rsidRDefault="00522DB7" w:rsidP="000778A9">
      <w:pPr>
        <w:spacing w:line="360" w:lineRule="auto"/>
        <w:jc w:val="center"/>
        <w:rPr>
          <w:sz w:val="28"/>
          <w:szCs w:val="28"/>
          <w:vertAlign w:val="superscript"/>
          <w:lang w:val="uk-UA"/>
        </w:rPr>
      </w:pPr>
      <w:r w:rsidRPr="00AB6C84">
        <w:rPr>
          <w:sz w:val="28"/>
          <w:szCs w:val="28"/>
          <w:lang w:val="uk-UA"/>
        </w:rPr>
        <w:t>Міністерство</w:t>
      </w:r>
      <w:r w:rsidRPr="00AB6C84">
        <w:rPr>
          <w:sz w:val="28"/>
          <w:szCs w:val="28"/>
          <w:vertAlign w:val="superscript"/>
          <w:lang w:val="uk-UA"/>
        </w:rPr>
        <w:t xml:space="preserve"> </w:t>
      </w:r>
      <w:r w:rsidRPr="00AB6C84">
        <w:rPr>
          <w:sz w:val="28"/>
          <w:szCs w:val="28"/>
          <w:lang w:val="uk-UA"/>
        </w:rPr>
        <w:t>освіти і науки України</w:t>
      </w:r>
    </w:p>
    <w:p w:rsidR="00522DB7" w:rsidRPr="00AB6C84" w:rsidRDefault="00522DB7" w:rsidP="000778A9">
      <w:pPr>
        <w:spacing w:line="360" w:lineRule="auto"/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>Національний технічний університет України</w:t>
      </w:r>
    </w:p>
    <w:p w:rsidR="00522DB7" w:rsidRPr="00E32C1C" w:rsidRDefault="00522DB7" w:rsidP="000778A9">
      <w:pPr>
        <w:spacing w:line="360" w:lineRule="auto"/>
        <w:jc w:val="center"/>
        <w:rPr>
          <w:sz w:val="28"/>
          <w:szCs w:val="28"/>
        </w:rPr>
      </w:pPr>
      <w:r w:rsidRPr="00AB6C84">
        <w:rPr>
          <w:sz w:val="28"/>
          <w:szCs w:val="28"/>
          <w:lang w:val="uk-UA"/>
        </w:rPr>
        <w:t>«Київський політехнічний інститут»</w:t>
      </w:r>
    </w:p>
    <w:p w:rsidR="00522DB7" w:rsidRPr="00AB6C84" w:rsidRDefault="00522DB7" w:rsidP="000778A9">
      <w:pPr>
        <w:spacing w:line="360" w:lineRule="auto"/>
        <w:jc w:val="center"/>
        <w:rPr>
          <w:lang w:val="uk-UA"/>
        </w:rPr>
      </w:pPr>
      <w:r w:rsidRPr="00AB6C84">
        <w:rPr>
          <w:lang w:val="uk-UA"/>
        </w:rPr>
        <w:t>Факультет Прикладної математики</w:t>
      </w:r>
    </w:p>
    <w:p w:rsidR="00522DB7" w:rsidRPr="00AB6C84" w:rsidRDefault="00522DB7" w:rsidP="000778A9">
      <w:pPr>
        <w:spacing w:line="360" w:lineRule="auto"/>
        <w:jc w:val="center"/>
        <w:rPr>
          <w:lang w:val="uk-UA"/>
        </w:rPr>
      </w:pPr>
      <w:r w:rsidRPr="00AB6C84">
        <w:rPr>
          <w:lang w:val="uk-UA"/>
        </w:rPr>
        <w:t>Кафедра спеціалізованих комп’ютерних систем</w:t>
      </w:r>
    </w:p>
    <w:p w:rsidR="00522DB7" w:rsidRPr="00AB6C84" w:rsidRDefault="00522DB7" w:rsidP="000778A9">
      <w:pPr>
        <w:spacing w:line="360" w:lineRule="auto"/>
        <w:jc w:val="center"/>
        <w:rPr>
          <w:lang w:val="uk-UA"/>
        </w:rPr>
      </w:pPr>
    </w:p>
    <w:p w:rsidR="00522DB7" w:rsidRPr="00AB6C84" w:rsidRDefault="00522DB7" w:rsidP="000778A9">
      <w:pPr>
        <w:spacing w:line="360" w:lineRule="auto"/>
        <w:jc w:val="center"/>
        <w:rPr>
          <w:sz w:val="32"/>
          <w:szCs w:val="32"/>
          <w:lang w:val="uk-UA"/>
        </w:rPr>
      </w:pPr>
    </w:p>
    <w:p w:rsidR="00522DB7" w:rsidRPr="00AB6C84" w:rsidRDefault="00522DB7" w:rsidP="000778A9">
      <w:pPr>
        <w:spacing w:line="360" w:lineRule="auto"/>
        <w:jc w:val="center"/>
        <w:rPr>
          <w:sz w:val="32"/>
          <w:szCs w:val="32"/>
          <w:lang w:val="uk-UA"/>
        </w:rPr>
      </w:pPr>
    </w:p>
    <w:p w:rsidR="00522DB7" w:rsidRPr="00AB6C84" w:rsidRDefault="00522DB7" w:rsidP="000778A9">
      <w:pPr>
        <w:spacing w:line="360" w:lineRule="auto"/>
        <w:jc w:val="center"/>
        <w:rPr>
          <w:sz w:val="32"/>
          <w:szCs w:val="32"/>
          <w:lang w:val="uk-UA"/>
        </w:rPr>
      </w:pPr>
    </w:p>
    <w:p w:rsidR="00522DB7" w:rsidRPr="00E32C1C" w:rsidRDefault="00522DB7" w:rsidP="000778A9">
      <w:pPr>
        <w:spacing w:line="360" w:lineRule="auto"/>
        <w:jc w:val="center"/>
        <w:rPr>
          <w:sz w:val="28"/>
          <w:szCs w:val="28"/>
        </w:rPr>
      </w:pPr>
    </w:p>
    <w:p w:rsidR="00522DB7" w:rsidRPr="00E32C1C" w:rsidRDefault="00522DB7" w:rsidP="000778A9">
      <w:pPr>
        <w:spacing w:line="360" w:lineRule="auto"/>
        <w:jc w:val="center"/>
        <w:rPr>
          <w:sz w:val="28"/>
          <w:szCs w:val="28"/>
        </w:rPr>
      </w:pPr>
    </w:p>
    <w:p w:rsidR="00522DB7" w:rsidRPr="00AE182F" w:rsidRDefault="00522DB7" w:rsidP="000778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</w:t>
      </w:r>
      <w:r>
        <w:rPr>
          <w:sz w:val="28"/>
          <w:szCs w:val="28"/>
        </w:rPr>
        <w:t>№</w:t>
      </w:r>
      <w:r w:rsidRPr="00AE182F">
        <w:rPr>
          <w:sz w:val="28"/>
          <w:szCs w:val="28"/>
        </w:rPr>
        <w:t>4</w:t>
      </w:r>
    </w:p>
    <w:p w:rsidR="00522DB7" w:rsidRDefault="00522DB7" w:rsidP="000778A9">
      <w:pPr>
        <w:spacing w:line="360" w:lineRule="auto"/>
        <w:jc w:val="center"/>
        <w:rPr>
          <w:i/>
          <w:sz w:val="28"/>
          <w:szCs w:val="28"/>
          <w:lang w:val="uk-UA"/>
        </w:rPr>
      </w:pPr>
      <w:r w:rsidRPr="00AB6C84">
        <w:rPr>
          <w:i/>
          <w:sz w:val="28"/>
          <w:szCs w:val="28"/>
          <w:lang w:val="uk-UA"/>
        </w:rPr>
        <w:t>з дисципліни</w:t>
      </w:r>
      <w:r>
        <w:rPr>
          <w:i/>
          <w:sz w:val="28"/>
          <w:szCs w:val="28"/>
          <w:lang w:val="uk-UA"/>
        </w:rPr>
        <w:t>:</w:t>
      </w:r>
    </w:p>
    <w:p w:rsidR="00522DB7" w:rsidRDefault="00522DB7" w:rsidP="000778A9">
      <w:pPr>
        <w:spacing w:line="360" w:lineRule="auto"/>
        <w:jc w:val="center"/>
        <w:rPr>
          <w:sz w:val="28"/>
          <w:szCs w:val="28"/>
          <w:lang w:val="uk-UA"/>
        </w:rPr>
      </w:pPr>
      <w:r w:rsidRPr="00AB6C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«Комп</w:t>
      </w:r>
      <w:r w:rsidRPr="004D37D6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ютерна архітектура»</w:t>
      </w:r>
    </w:p>
    <w:p w:rsidR="00522DB7" w:rsidRPr="00AE182F" w:rsidRDefault="00522DB7" w:rsidP="000778A9">
      <w:pPr>
        <w:pStyle w:val="secname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Розробка розподілених додатків на основі технології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сервісів</w:t>
      </w:r>
    </w:p>
    <w:p w:rsidR="00522DB7" w:rsidRPr="00AB6C84" w:rsidRDefault="00522DB7" w:rsidP="00281C9D">
      <w:pPr>
        <w:jc w:val="center"/>
        <w:rPr>
          <w:sz w:val="28"/>
          <w:szCs w:val="28"/>
          <w:lang w:val="uk-UA"/>
        </w:rPr>
      </w:pPr>
    </w:p>
    <w:p w:rsidR="00522DB7" w:rsidRPr="00521B69" w:rsidRDefault="00522DB7" w:rsidP="00281C9D">
      <w:pPr>
        <w:jc w:val="center"/>
        <w:rPr>
          <w:sz w:val="28"/>
          <w:szCs w:val="28"/>
        </w:rPr>
      </w:pPr>
    </w:p>
    <w:p w:rsidR="00522DB7" w:rsidRPr="00521B69" w:rsidRDefault="00522DB7" w:rsidP="00281C9D">
      <w:pPr>
        <w:jc w:val="center"/>
        <w:rPr>
          <w:sz w:val="28"/>
          <w:szCs w:val="28"/>
        </w:rPr>
      </w:pPr>
    </w:p>
    <w:p w:rsidR="00522DB7" w:rsidRPr="00AB6C84" w:rsidRDefault="00522DB7" w:rsidP="00281C9D">
      <w:pPr>
        <w:jc w:val="center"/>
        <w:rPr>
          <w:lang w:val="uk-UA"/>
        </w:rPr>
      </w:pPr>
    </w:p>
    <w:p w:rsidR="00522DB7" w:rsidRPr="00AB6C84" w:rsidRDefault="00522DB7" w:rsidP="00281C9D">
      <w:pPr>
        <w:jc w:val="center"/>
        <w:rPr>
          <w:lang w:val="uk-UA"/>
        </w:rPr>
      </w:pPr>
    </w:p>
    <w:p w:rsidR="00522DB7" w:rsidRPr="00AB6C84" w:rsidRDefault="00522DB7" w:rsidP="00281C9D">
      <w:pPr>
        <w:jc w:val="center"/>
        <w:rPr>
          <w:lang w:val="uk-UA"/>
        </w:rPr>
      </w:pPr>
    </w:p>
    <w:p w:rsidR="00522DB7" w:rsidRPr="00AB6C84" w:rsidRDefault="00522DB7" w:rsidP="00281C9D">
      <w:pPr>
        <w:jc w:val="center"/>
        <w:rPr>
          <w:lang w:val="uk-UA"/>
        </w:rPr>
      </w:pPr>
    </w:p>
    <w:p w:rsidR="00522DB7" w:rsidRPr="00AB6C84" w:rsidRDefault="00522DB7" w:rsidP="00281C9D">
      <w:pPr>
        <w:jc w:val="right"/>
        <w:rPr>
          <w:lang w:val="uk-UA"/>
        </w:rPr>
      </w:pPr>
    </w:p>
    <w:p w:rsidR="00522DB7" w:rsidRPr="00AB6C84" w:rsidRDefault="00522DB7" w:rsidP="00281C9D">
      <w:pPr>
        <w:jc w:val="right"/>
        <w:rPr>
          <w:lang w:val="uk-UA"/>
        </w:rPr>
      </w:pPr>
    </w:p>
    <w:p w:rsidR="00522DB7" w:rsidRPr="00AB6C84" w:rsidRDefault="00522DB7" w:rsidP="00281C9D">
      <w:pPr>
        <w:jc w:val="right"/>
        <w:rPr>
          <w:lang w:val="uk-UA"/>
        </w:rPr>
      </w:pPr>
    </w:p>
    <w:p w:rsidR="00522DB7" w:rsidRPr="00AB6C84" w:rsidRDefault="00522DB7" w:rsidP="00281C9D">
      <w:pPr>
        <w:jc w:val="right"/>
        <w:rPr>
          <w:lang w:val="uk-UA"/>
        </w:rPr>
      </w:pPr>
    </w:p>
    <w:p w:rsidR="00522DB7" w:rsidRPr="00E52E8C" w:rsidRDefault="00522DB7" w:rsidP="000778A9">
      <w:pPr>
        <w:spacing w:line="360" w:lineRule="auto"/>
        <w:rPr>
          <w:lang w:val="uk-UA"/>
        </w:rPr>
      </w:pPr>
      <w:r>
        <w:rPr>
          <w:lang w:val="uk-UA"/>
        </w:rPr>
        <w:t>Виконав:</w:t>
      </w:r>
    </w:p>
    <w:p w:rsidR="00522DB7" w:rsidRPr="00B816F2" w:rsidRDefault="00522DB7" w:rsidP="000778A9">
      <w:pPr>
        <w:spacing w:line="360" w:lineRule="auto"/>
        <w:rPr>
          <w:lang w:val="uk-UA"/>
        </w:rPr>
      </w:pPr>
      <w:r>
        <w:rPr>
          <w:lang w:val="uk-UA"/>
        </w:rPr>
        <w:t>студент групи КВ-92</w:t>
      </w:r>
    </w:p>
    <w:p w:rsidR="00522DB7" w:rsidRPr="00AB6C84" w:rsidRDefault="00522DB7" w:rsidP="000778A9">
      <w:pPr>
        <w:spacing w:line="360" w:lineRule="auto"/>
        <w:rPr>
          <w:lang w:val="uk-UA"/>
        </w:rPr>
      </w:pPr>
      <w:r>
        <w:rPr>
          <w:lang w:val="uk-UA"/>
        </w:rPr>
        <w:t>Степанюк М.Ф.</w:t>
      </w:r>
    </w:p>
    <w:p w:rsidR="00522DB7" w:rsidRDefault="00522DB7" w:rsidP="000778A9">
      <w:pPr>
        <w:spacing w:line="360" w:lineRule="auto"/>
        <w:rPr>
          <w:lang w:val="uk-UA"/>
        </w:rPr>
      </w:pPr>
      <w:r w:rsidRPr="00AB6C84">
        <w:rPr>
          <w:lang w:val="uk-UA"/>
        </w:rPr>
        <w:t>Перевірив</w:t>
      </w:r>
      <w:r>
        <w:t>:</w:t>
      </w:r>
    </w:p>
    <w:p w:rsidR="00522DB7" w:rsidRPr="00E52E8C" w:rsidRDefault="00522DB7" w:rsidP="000778A9">
      <w:pPr>
        <w:spacing w:line="360" w:lineRule="auto"/>
        <w:rPr>
          <w:lang w:val="uk-UA"/>
        </w:rPr>
      </w:pPr>
      <w:r>
        <w:rPr>
          <w:lang w:val="uk-UA"/>
        </w:rPr>
        <w:t>Петрашенко А. В.</w:t>
      </w:r>
    </w:p>
    <w:p w:rsidR="00522DB7" w:rsidRPr="00AB6C84" w:rsidRDefault="00522DB7" w:rsidP="00281C9D">
      <w:pPr>
        <w:jc w:val="right"/>
        <w:rPr>
          <w:lang w:val="uk-UA"/>
        </w:rPr>
      </w:pPr>
    </w:p>
    <w:p w:rsidR="00522DB7" w:rsidRDefault="00522DB7" w:rsidP="00281C9D">
      <w:pPr>
        <w:jc w:val="center"/>
        <w:rPr>
          <w:lang w:val="uk-UA"/>
        </w:rPr>
      </w:pPr>
    </w:p>
    <w:p w:rsidR="00522DB7" w:rsidRDefault="00522DB7" w:rsidP="00281C9D">
      <w:pPr>
        <w:jc w:val="center"/>
        <w:rPr>
          <w:lang w:val="uk-UA"/>
        </w:rPr>
      </w:pPr>
    </w:p>
    <w:p w:rsidR="00522DB7" w:rsidRDefault="00522DB7" w:rsidP="00281C9D">
      <w:pPr>
        <w:jc w:val="center"/>
        <w:rPr>
          <w:lang w:val="uk-UA"/>
        </w:rPr>
      </w:pPr>
    </w:p>
    <w:p w:rsidR="00522DB7" w:rsidRDefault="00522DB7" w:rsidP="00281C9D">
      <w:pPr>
        <w:jc w:val="center"/>
        <w:rPr>
          <w:lang w:val="uk-UA"/>
        </w:rPr>
      </w:pPr>
    </w:p>
    <w:p w:rsidR="00522DB7" w:rsidRDefault="00522DB7" w:rsidP="00281C9D">
      <w:pPr>
        <w:jc w:val="center"/>
        <w:rPr>
          <w:lang w:val="uk-UA"/>
        </w:rPr>
      </w:pPr>
    </w:p>
    <w:p w:rsidR="00522DB7" w:rsidRDefault="00522DB7" w:rsidP="00281C9D">
      <w:pPr>
        <w:jc w:val="center"/>
        <w:rPr>
          <w:lang w:val="uk-UA"/>
        </w:rPr>
      </w:pPr>
    </w:p>
    <w:p w:rsidR="00522DB7" w:rsidRDefault="00522DB7" w:rsidP="00E52E8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522DB7" w:rsidRDefault="00522DB7" w:rsidP="00E52E8C">
      <w:pPr>
        <w:rPr>
          <w:lang w:val="uk-UA"/>
        </w:rPr>
      </w:pPr>
    </w:p>
    <w:p w:rsidR="00522DB7" w:rsidRPr="0059571D" w:rsidRDefault="00522DB7" w:rsidP="000778A9">
      <w:pPr>
        <w:jc w:val="both"/>
        <w:rPr>
          <w:sz w:val="20"/>
          <w:szCs w:val="20"/>
          <w:lang w:val="uk-UA"/>
        </w:rPr>
      </w:pPr>
      <w:r w:rsidRPr="0059571D">
        <w:rPr>
          <w:b/>
          <w:sz w:val="20"/>
          <w:szCs w:val="20"/>
          <w:lang w:val="uk-UA"/>
        </w:rPr>
        <w:t>Мета роботи:</w:t>
      </w:r>
      <w:r w:rsidRPr="0059571D">
        <w:rPr>
          <w:sz w:val="20"/>
          <w:szCs w:val="20"/>
          <w:lang w:val="uk-UA"/>
        </w:rPr>
        <w:t xml:space="preserve"> вивчення засобів </w:t>
      </w:r>
      <w:r w:rsidRPr="0059571D">
        <w:rPr>
          <w:sz w:val="20"/>
          <w:szCs w:val="20"/>
          <w:lang w:val="en-US"/>
        </w:rPr>
        <w:t>Web</w:t>
      </w:r>
      <w:r w:rsidRPr="0059571D">
        <w:rPr>
          <w:sz w:val="20"/>
          <w:szCs w:val="20"/>
          <w:lang w:val="uk-UA"/>
        </w:rPr>
        <w:t>-орієнтованого клієнт-серверного програмування засобами .</w:t>
      </w:r>
      <w:r w:rsidRPr="0059571D">
        <w:rPr>
          <w:sz w:val="20"/>
          <w:szCs w:val="20"/>
          <w:lang w:val="en-US"/>
        </w:rPr>
        <w:t>NET</w:t>
      </w:r>
      <w:r w:rsidRPr="0059571D">
        <w:rPr>
          <w:sz w:val="20"/>
          <w:szCs w:val="20"/>
          <w:lang w:val="uk-UA"/>
        </w:rPr>
        <w:t xml:space="preserve"> </w:t>
      </w:r>
      <w:r w:rsidRPr="0059571D">
        <w:rPr>
          <w:sz w:val="20"/>
          <w:szCs w:val="20"/>
          <w:lang w:val="en-US"/>
        </w:rPr>
        <w:t>Framework</w:t>
      </w:r>
      <w:r w:rsidRPr="0059571D">
        <w:rPr>
          <w:sz w:val="20"/>
          <w:szCs w:val="20"/>
          <w:lang w:val="uk-UA"/>
        </w:rPr>
        <w:t xml:space="preserve"> та мови </w:t>
      </w:r>
      <w:r w:rsidRPr="0059571D">
        <w:rPr>
          <w:sz w:val="20"/>
          <w:szCs w:val="20"/>
          <w:lang w:val="en-US"/>
        </w:rPr>
        <w:t>C</w:t>
      </w:r>
      <w:r w:rsidRPr="0059571D">
        <w:rPr>
          <w:sz w:val="20"/>
          <w:szCs w:val="20"/>
          <w:lang w:val="uk-UA"/>
        </w:rPr>
        <w:t xml:space="preserve"># на основі технології </w:t>
      </w:r>
      <w:r w:rsidRPr="0059571D">
        <w:rPr>
          <w:sz w:val="20"/>
          <w:szCs w:val="20"/>
          <w:lang w:val="en-US"/>
        </w:rPr>
        <w:t>Web</w:t>
      </w:r>
      <w:r w:rsidRPr="0059571D">
        <w:rPr>
          <w:sz w:val="20"/>
          <w:szCs w:val="20"/>
          <w:lang w:val="uk-UA"/>
        </w:rPr>
        <w:t>-сервісів.</w:t>
      </w:r>
    </w:p>
    <w:p w:rsidR="00522DB7" w:rsidRPr="0059571D" w:rsidRDefault="00522DB7" w:rsidP="000778A9">
      <w:pPr>
        <w:jc w:val="both"/>
        <w:rPr>
          <w:sz w:val="20"/>
          <w:szCs w:val="20"/>
          <w:lang w:val="uk-UA"/>
        </w:rPr>
      </w:pPr>
      <w:r w:rsidRPr="0059571D">
        <w:rPr>
          <w:b/>
          <w:sz w:val="20"/>
          <w:szCs w:val="20"/>
          <w:lang w:val="uk-UA"/>
        </w:rPr>
        <w:t xml:space="preserve">Завдання: </w:t>
      </w:r>
      <w:r w:rsidRPr="0059571D">
        <w:rPr>
          <w:sz w:val="20"/>
          <w:szCs w:val="20"/>
          <w:lang w:val="uk-UA"/>
        </w:rPr>
        <w:t xml:space="preserve">Розробити систему обміну повідомленнями в реальному часі між двома та більшою кількістю користувачів з використанням </w:t>
      </w:r>
      <w:r w:rsidRPr="0059571D">
        <w:rPr>
          <w:sz w:val="20"/>
          <w:szCs w:val="20"/>
          <w:lang w:val="en-US"/>
        </w:rPr>
        <w:t>Web</w:t>
      </w:r>
      <w:r w:rsidRPr="0059571D">
        <w:rPr>
          <w:sz w:val="20"/>
          <w:szCs w:val="20"/>
          <w:lang w:val="uk-UA"/>
        </w:rPr>
        <w:t xml:space="preserve">-сервісів. </w:t>
      </w:r>
    </w:p>
    <w:p w:rsidR="00522DB7" w:rsidRPr="0059571D" w:rsidRDefault="00522DB7" w:rsidP="000778A9">
      <w:pPr>
        <w:jc w:val="both"/>
        <w:rPr>
          <w:b/>
          <w:sz w:val="20"/>
          <w:szCs w:val="20"/>
          <w:lang w:val="uk-UA"/>
        </w:rPr>
      </w:pPr>
      <w:r w:rsidRPr="0059571D">
        <w:rPr>
          <w:b/>
          <w:sz w:val="20"/>
          <w:szCs w:val="20"/>
          <w:lang w:val="uk-UA"/>
        </w:rPr>
        <w:t xml:space="preserve">Задачі клієнта: </w:t>
      </w:r>
    </w:p>
    <w:p w:rsidR="00522DB7" w:rsidRPr="0059571D" w:rsidRDefault="00522DB7" w:rsidP="000778A9">
      <w:pPr>
        <w:jc w:val="both"/>
        <w:rPr>
          <w:sz w:val="20"/>
          <w:szCs w:val="20"/>
          <w:lang w:val="uk-UA"/>
        </w:rPr>
      </w:pPr>
      <w:r w:rsidRPr="0059571D">
        <w:rPr>
          <w:sz w:val="20"/>
          <w:szCs w:val="20"/>
          <w:lang w:val="uk-UA"/>
        </w:rPr>
        <w:t>Створення інтерфейсу користувача з можливостями реєстрації та аутентифікації користувача, передачі повідомлень на сервер, а також отримання повідомлень, які передали інші користувачі.</w:t>
      </w:r>
    </w:p>
    <w:p w:rsidR="00522DB7" w:rsidRPr="0059571D" w:rsidRDefault="00522DB7" w:rsidP="000778A9">
      <w:pPr>
        <w:jc w:val="both"/>
        <w:rPr>
          <w:b/>
          <w:sz w:val="20"/>
          <w:szCs w:val="20"/>
          <w:lang w:val="uk-UA"/>
        </w:rPr>
      </w:pPr>
      <w:r w:rsidRPr="0059571D">
        <w:rPr>
          <w:b/>
          <w:sz w:val="20"/>
          <w:szCs w:val="20"/>
          <w:lang w:val="uk-UA"/>
        </w:rPr>
        <w:t>Задачі сервера:</w:t>
      </w:r>
    </w:p>
    <w:p w:rsidR="00522DB7" w:rsidRPr="0059571D" w:rsidRDefault="00522DB7" w:rsidP="000778A9">
      <w:pPr>
        <w:jc w:val="both"/>
        <w:rPr>
          <w:sz w:val="20"/>
          <w:szCs w:val="20"/>
          <w:lang w:val="uk-UA"/>
        </w:rPr>
      </w:pPr>
      <w:r w:rsidRPr="0059571D">
        <w:rPr>
          <w:sz w:val="20"/>
          <w:szCs w:val="20"/>
          <w:lang w:val="uk-UA"/>
        </w:rPr>
        <w:t xml:space="preserve">Організація </w:t>
      </w:r>
      <w:r w:rsidRPr="0059571D">
        <w:rPr>
          <w:sz w:val="20"/>
          <w:szCs w:val="20"/>
          <w:lang w:val="en-US"/>
        </w:rPr>
        <w:t>Web</w:t>
      </w:r>
      <w:r w:rsidRPr="0059571D">
        <w:rPr>
          <w:sz w:val="20"/>
          <w:szCs w:val="20"/>
          <w:lang w:val="uk-UA"/>
        </w:rPr>
        <w:t>-сервісів для отримання та передачі повідомлень від користувачів, ведення журналу передачі повідомлень (у файлі або базі даних), а також успішних та неуспішних спроб аутентифікації користувачів. Передбачити можливість створення та блокування облікових записів користувачів.</w:t>
      </w:r>
    </w:p>
    <w:p w:rsidR="00522DB7" w:rsidRDefault="00522DB7" w:rsidP="00803F83">
      <w:pPr>
        <w:ind w:left="708" w:firstLine="702"/>
        <w:rPr>
          <w:lang w:val="uk-UA"/>
        </w:rPr>
      </w:pPr>
    </w:p>
    <w:p w:rsidR="00522DB7" w:rsidRPr="00000DFD" w:rsidRDefault="00522DB7" w:rsidP="00000DFD">
      <w:pPr>
        <w:rPr>
          <w:b/>
          <w:i/>
          <w:u w:val="single"/>
          <w:lang w:val="uk-UA"/>
        </w:rPr>
      </w:pPr>
      <w:r>
        <w:rPr>
          <w:b/>
          <w:i/>
          <w:u w:val="single"/>
          <w:lang w:val="uk-UA"/>
        </w:rPr>
        <w:t>Текст програми:</w:t>
      </w:r>
    </w:p>
    <w:p w:rsidR="00522DB7" w:rsidRDefault="00522DB7" w:rsidP="00803F83">
      <w:pPr>
        <w:ind w:left="708" w:firstLine="702"/>
        <w:rPr>
          <w:lang w:val="uk-UA"/>
        </w:rPr>
      </w:pPr>
    </w:p>
    <w:p w:rsidR="00522DB7" w:rsidRPr="0059571D" w:rsidRDefault="00522DB7" w:rsidP="00000DFD">
      <w:pPr>
        <w:rPr>
          <w:b/>
          <w:sz w:val="12"/>
          <w:szCs w:val="12"/>
          <w:lang w:val="uk-UA"/>
        </w:rPr>
      </w:pPr>
      <w:r w:rsidRPr="0059571D">
        <w:rPr>
          <w:b/>
          <w:sz w:val="12"/>
          <w:szCs w:val="12"/>
          <w:lang w:val="uk-UA"/>
        </w:rPr>
        <w:t>Сервер</w:t>
      </w:r>
    </w:p>
    <w:p w:rsidR="00522DB7" w:rsidRPr="000778A9" w:rsidRDefault="00522DB7" w:rsidP="006D2E43">
      <w:pPr>
        <w:autoSpaceDE w:val="0"/>
        <w:autoSpaceDN w:val="0"/>
        <w:adjustRightInd w:val="0"/>
        <w:rPr>
          <w:sz w:val="12"/>
          <w:szCs w:val="12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0778A9">
        <w:rPr>
          <w:sz w:val="12"/>
          <w:szCs w:val="12"/>
        </w:rPr>
        <w:t xml:space="preserve"> </w:t>
      </w:r>
      <w:r w:rsidRPr="0059571D">
        <w:rPr>
          <w:sz w:val="12"/>
          <w:szCs w:val="12"/>
          <w:lang w:val="en-US"/>
        </w:rPr>
        <w:t>System</w:t>
      </w:r>
      <w:r w:rsidRPr="000778A9">
        <w:rPr>
          <w:sz w:val="12"/>
          <w:szCs w:val="12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System.Collections.Generic;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System.IO;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System.Text;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System.Linq;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System.Web;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System.Web.Services;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namespace</w:t>
      </w:r>
      <w:r w:rsidRPr="0059571D">
        <w:rPr>
          <w:sz w:val="12"/>
          <w:szCs w:val="12"/>
          <w:lang w:val="en-US"/>
        </w:rPr>
        <w:t xml:space="preserve"> KA4_server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>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808080"/>
          <w:sz w:val="12"/>
          <w:szCs w:val="12"/>
          <w:lang w:val="en-US"/>
        </w:rPr>
        <w:t>///</w:t>
      </w:r>
      <w:r w:rsidRPr="0059571D">
        <w:rPr>
          <w:color w:val="008000"/>
          <w:sz w:val="12"/>
          <w:szCs w:val="12"/>
          <w:lang w:val="en-US"/>
        </w:rPr>
        <w:t xml:space="preserve"> </w:t>
      </w:r>
      <w:r w:rsidRPr="0059571D">
        <w:rPr>
          <w:color w:val="808080"/>
          <w:sz w:val="12"/>
          <w:szCs w:val="12"/>
          <w:lang w:val="en-US"/>
        </w:rPr>
        <w:t>&lt;summary&gt;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808080"/>
          <w:sz w:val="12"/>
          <w:szCs w:val="12"/>
          <w:lang w:val="en-US"/>
        </w:rPr>
        <w:t>///</w:t>
      </w:r>
      <w:r w:rsidRPr="0059571D">
        <w:rPr>
          <w:color w:val="008000"/>
          <w:sz w:val="12"/>
          <w:szCs w:val="12"/>
          <w:lang w:val="en-US"/>
        </w:rPr>
        <w:t xml:space="preserve"> Summary description for WebService1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808080"/>
          <w:sz w:val="12"/>
          <w:szCs w:val="12"/>
          <w:lang w:val="en-US"/>
        </w:rPr>
        <w:t>///</w:t>
      </w:r>
      <w:r w:rsidRPr="0059571D">
        <w:rPr>
          <w:color w:val="008000"/>
          <w:sz w:val="12"/>
          <w:szCs w:val="12"/>
          <w:lang w:val="en-US"/>
        </w:rPr>
        <w:t xml:space="preserve"> </w:t>
      </w:r>
      <w:r w:rsidRPr="0059571D">
        <w:rPr>
          <w:color w:val="808080"/>
          <w:sz w:val="12"/>
          <w:szCs w:val="12"/>
          <w:lang w:val="en-US"/>
        </w:rPr>
        <w:t>&lt;/summary&gt;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[</w:t>
      </w:r>
      <w:r w:rsidRPr="0059571D">
        <w:rPr>
          <w:color w:val="2B91AF"/>
          <w:sz w:val="12"/>
          <w:szCs w:val="12"/>
          <w:lang w:val="en-US"/>
        </w:rPr>
        <w:t>WebService</w:t>
      </w:r>
      <w:r w:rsidRPr="0059571D">
        <w:rPr>
          <w:sz w:val="12"/>
          <w:szCs w:val="12"/>
          <w:lang w:val="en-US"/>
        </w:rPr>
        <w:t xml:space="preserve">(Namespace = </w:t>
      </w:r>
      <w:r w:rsidRPr="0059571D">
        <w:rPr>
          <w:color w:val="A31515"/>
          <w:sz w:val="12"/>
          <w:szCs w:val="12"/>
          <w:lang w:val="en-US"/>
        </w:rPr>
        <w:t>"http://tempuri.org/"</w:t>
      </w:r>
      <w:r w:rsidRPr="0059571D">
        <w:rPr>
          <w:sz w:val="12"/>
          <w:szCs w:val="12"/>
          <w:lang w:val="en-US"/>
        </w:rPr>
        <w:t>)]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[</w:t>
      </w:r>
      <w:r w:rsidRPr="0059571D">
        <w:rPr>
          <w:color w:val="2B91AF"/>
          <w:sz w:val="12"/>
          <w:szCs w:val="12"/>
          <w:lang w:val="en-US"/>
        </w:rPr>
        <w:t>WebServiceBinding</w:t>
      </w:r>
      <w:r w:rsidRPr="0059571D">
        <w:rPr>
          <w:sz w:val="12"/>
          <w:szCs w:val="12"/>
          <w:lang w:val="en-US"/>
        </w:rPr>
        <w:t xml:space="preserve">(ConformsTo = </w:t>
      </w:r>
      <w:r w:rsidRPr="0059571D">
        <w:rPr>
          <w:color w:val="2B91AF"/>
          <w:sz w:val="12"/>
          <w:szCs w:val="12"/>
          <w:lang w:val="en-US"/>
        </w:rPr>
        <w:t>WsiProfiles</w:t>
      </w:r>
      <w:r w:rsidRPr="0059571D">
        <w:rPr>
          <w:sz w:val="12"/>
          <w:szCs w:val="12"/>
          <w:lang w:val="en-US"/>
        </w:rPr>
        <w:t>.BasicProfile1_1)]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[System.ComponentModel.</w:t>
      </w:r>
      <w:r w:rsidRPr="0059571D">
        <w:rPr>
          <w:color w:val="2B91AF"/>
          <w:sz w:val="12"/>
          <w:szCs w:val="12"/>
          <w:lang w:val="en-US"/>
        </w:rPr>
        <w:t>ToolboxItem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)]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008000"/>
          <w:sz w:val="12"/>
          <w:szCs w:val="12"/>
          <w:lang w:val="en-US"/>
        </w:rPr>
        <w:t xml:space="preserve">// To allow this Web Service to be called from script, using ASP.NET AJAX, uncomment the following line. 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008000"/>
          <w:sz w:val="12"/>
          <w:szCs w:val="12"/>
          <w:lang w:val="en-US"/>
        </w:rPr>
        <w:t>// [System.Web.Script.Services.ScriptService]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class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WebService1</w:t>
      </w:r>
      <w:r w:rsidRPr="0059571D">
        <w:rPr>
          <w:sz w:val="12"/>
          <w:szCs w:val="12"/>
          <w:lang w:val="en-US"/>
        </w:rPr>
        <w:t xml:space="preserve"> : System.Web.Services.</w:t>
      </w:r>
      <w:r w:rsidRPr="0059571D">
        <w:rPr>
          <w:color w:val="2B91AF"/>
          <w:sz w:val="12"/>
          <w:szCs w:val="12"/>
          <w:lang w:val="en-US"/>
        </w:rPr>
        <w:t>WebService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LoadFromFile(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filename,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authName)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 xml:space="preserve">(filename,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br.ReadString();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sequ = str.Split(</w:t>
      </w:r>
      <w:r w:rsidRPr="0059571D">
        <w:rPr>
          <w:color w:val="A31515"/>
          <w:sz w:val="12"/>
          <w:szCs w:val="12"/>
          <w:lang w:val="en-US"/>
        </w:rPr>
        <w:t>'\n'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 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i&lt;sequ.Length; i++ 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8000"/>
          <w:sz w:val="12"/>
          <w:szCs w:val="12"/>
          <w:lang w:val="en-US"/>
        </w:rPr>
        <w:t>//string[] dat = str.Split(';');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sequ[i].Split(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(dat[0] == authName)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sequ[i];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Autorization(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name,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pass)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str_reg = LoadFromFile(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>, name);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(str_reg ==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"user isn't registered"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@"D:\active.txt"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str = br.ReadString();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data = str.Split(</w:t>
      </w:r>
      <w:r w:rsidRPr="0059571D">
        <w:rPr>
          <w:color w:val="A31515"/>
          <w:sz w:val="12"/>
          <w:szCs w:val="12"/>
          <w:lang w:val="en-US"/>
        </w:rPr>
        <w:t>' 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(data.Contains(name))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"user has already entered"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User</w:t>
      </w:r>
      <w:r w:rsidRPr="0059571D">
        <w:rPr>
          <w:sz w:val="12"/>
          <w:szCs w:val="12"/>
          <w:lang w:val="en-US"/>
        </w:rPr>
        <w:t xml:space="preserve"> us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User</w:t>
      </w:r>
      <w:r w:rsidRPr="0059571D">
        <w:rPr>
          <w:sz w:val="12"/>
          <w:szCs w:val="12"/>
          <w:lang w:val="en-US"/>
        </w:rPr>
        <w:t>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str_reg.Split(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us.UserName = dat[0];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us.Password = dat[1];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(dat[1] != pass)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"wrong password! try again"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(dat[2] == </w:t>
      </w:r>
      <w:r w:rsidRPr="0059571D">
        <w:rPr>
          <w:color w:val="A31515"/>
          <w:sz w:val="12"/>
          <w:szCs w:val="12"/>
          <w:lang w:val="en-US"/>
        </w:rPr>
        <w:t>"blocked"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"current user is blocked"</w:t>
      </w:r>
      <w:r w:rsidRPr="0059571D">
        <w:rPr>
          <w:sz w:val="12"/>
          <w:szCs w:val="12"/>
          <w:lang w:val="en-US"/>
        </w:rPr>
        <w:t xml:space="preserve">;           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str += name + </w:t>
      </w:r>
      <w:r w:rsidRPr="0059571D">
        <w:rPr>
          <w:color w:val="A31515"/>
          <w:sz w:val="12"/>
          <w:szCs w:val="12"/>
          <w:lang w:val="en-US"/>
        </w:rPr>
        <w:t>" 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@"D:\active.txt"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bw.Write(str);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uk-UA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"hello, "</w:t>
      </w:r>
      <w:r w:rsidRPr="0059571D">
        <w:rPr>
          <w:sz w:val="12"/>
          <w:szCs w:val="12"/>
          <w:lang w:val="en-US"/>
        </w:rPr>
        <w:t xml:space="preserve"> + us.UserName + </w:t>
      </w:r>
      <w:r w:rsidRPr="0059571D">
        <w:rPr>
          <w:color w:val="A31515"/>
          <w:sz w:val="12"/>
          <w:szCs w:val="12"/>
          <w:lang w:val="en-US"/>
        </w:rPr>
        <w:t>"!"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Register(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smth)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smth.Split(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curr_us = LoadFromFile(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>, dat[0]);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(curr_us !=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"This nickname is busy!"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while</w:t>
      </w:r>
      <w:r w:rsidRPr="0059571D">
        <w:rPr>
          <w:sz w:val="12"/>
          <w:szCs w:val="12"/>
          <w:lang w:val="en-US"/>
        </w:rPr>
        <w:t xml:space="preserve"> ((str = br.ReadString()) != </w:t>
      </w:r>
      <w:r w:rsidRPr="0059571D">
        <w:rPr>
          <w:color w:val="0000FF"/>
          <w:sz w:val="12"/>
          <w:szCs w:val="12"/>
          <w:lang w:val="en-US"/>
        </w:rPr>
        <w:t>null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buf += str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buf += smth + </w:t>
      </w:r>
      <w:r w:rsidRPr="0059571D">
        <w:rPr>
          <w:color w:val="A31515"/>
          <w:sz w:val="12"/>
          <w:szCs w:val="12"/>
          <w:lang w:val="en-US"/>
        </w:rPr>
        <w:t>"user\n"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bw.Write(buf);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"You are registered! Please enter using your login"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GetStatus(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Authname)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name = Authname;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LoadFromFile(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>, name);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str.Split(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dat[2];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GetRegUsers()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users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str = br.ReadString();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sequ = str.Split(</w:t>
      </w:r>
      <w:r w:rsidRPr="0059571D">
        <w:rPr>
          <w:color w:val="A31515"/>
          <w:sz w:val="12"/>
          <w:szCs w:val="12"/>
          <w:lang w:val="en-US"/>
        </w:rPr>
        <w:t>'\n'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 &lt; sequ.Length; i++)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(sequ[i] ==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</w:t>
      </w:r>
      <w:r w:rsidRPr="0059571D">
        <w:rPr>
          <w:color w:val="0000FF"/>
          <w:sz w:val="12"/>
          <w:szCs w:val="12"/>
          <w:lang w:val="en-US"/>
        </w:rPr>
        <w:t>continue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sequ[i].Split(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users += dat[0] + </w:t>
      </w:r>
      <w:r w:rsidRPr="0059571D">
        <w:rPr>
          <w:color w:val="A31515"/>
          <w:sz w:val="12"/>
          <w:szCs w:val="12"/>
          <w:lang w:val="en-US"/>
        </w:rPr>
        <w:t>";"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users;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ChangeStatus(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name,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status)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str = br.ReadString();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sequ = str.Split(</w:t>
      </w:r>
      <w:r w:rsidRPr="0059571D">
        <w:rPr>
          <w:color w:val="A31515"/>
          <w:sz w:val="12"/>
          <w:szCs w:val="12"/>
          <w:lang w:val="en-US"/>
        </w:rPr>
        <w:t>'\n'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 &lt; sequ.Length; i++)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(sequ[i] ==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</w:t>
      </w:r>
      <w:r w:rsidRPr="0059571D">
        <w:rPr>
          <w:color w:val="0000FF"/>
          <w:sz w:val="12"/>
          <w:szCs w:val="12"/>
          <w:lang w:val="en-US"/>
        </w:rPr>
        <w:t>continue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sequ[i].Split(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(dat[0] == 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buf += dat[0] + </w:t>
      </w:r>
      <w:r w:rsidRPr="0059571D">
        <w:rPr>
          <w:color w:val="A31515"/>
          <w:sz w:val="12"/>
          <w:szCs w:val="12"/>
          <w:lang w:val="en-US"/>
        </w:rPr>
        <w:t>";"</w:t>
      </w:r>
      <w:r w:rsidRPr="0059571D">
        <w:rPr>
          <w:sz w:val="12"/>
          <w:szCs w:val="12"/>
          <w:lang w:val="en-US"/>
        </w:rPr>
        <w:t xml:space="preserve"> + dat[1] + </w:t>
      </w:r>
      <w:r w:rsidRPr="0059571D">
        <w:rPr>
          <w:color w:val="A31515"/>
          <w:sz w:val="12"/>
          <w:szCs w:val="12"/>
          <w:lang w:val="en-US"/>
        </w:rPr>
        <w:t>";"</w:t>
      </w:r>
      <w:r w:rsidRPr="0059571D">
        <w:rPr>
          <w:sz w:val="12"/>
          <w:szCs w:val="12"/>
          <w:lang w:val="en-US"/>
        </w:rPr>
        <w:t xml:space="preserve"> + status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else</w:t>
      </w:r>
      <w:r w:rsidRPr="0059571D">
        <w:rPr>
          <w:sz w:val="12"/>
          <w:szCs w:val="12"/>
          <w:lang w:val="en-US"/>
        </w:rPr>
        <w:t xml:space="preserve"> buf += sequ[i]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@"D:\registered.txt"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bw.Write(buf);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AddMsg(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msg)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@"D:\session.txt"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.Append));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8000"/>
          <w:sz w:val="12"/>
          <w:szCs w:val="12"/>
          <w:lang w:val="en-US"/>
        </w:rPr>
        <w:t>//string buf = user + "    " + DateTime.Now.ToString() + "\n" + msg + "\n" + "-----------------------------------------------\n";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bw.Write(msg);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Refresh(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fname)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 xml:space="preserve">(fname,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while</w:t>
      </w:r>
      <w:r w:rsidRPr="0059571D">
        <w:rPr>
          <w:sz w:val="12"/>
          <w:szCs w:val="12"/>
          <w:lang w:val="en-US"/>
        </w:rPr>
        <w:t xml:space="preserve"> ((str = br.ReadString()) != </w:t>
      </w:r>
      <w:r w:rsidRPr="0059571D">
        <w:rPr>
          <w:color w:val="0000FF"/>
          <w:sz w:val="12"/>
          <w:szCs w:val="12"/>
          <w:lang w:val="en-US"/>
        </w:rPr>
        <w:t>null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buf += str;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buf;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buf;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refreshUsers()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@"D:\active.txt"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str = br.ReadString();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buf;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str.Split(</w:t>
      </w:r>
      <w:r w:rsidRPr="0059571D">
        <w:rPr>
          <w:color w:val="A31515"/>
          <w:sz w:val="12"/>
          <w:szCs w:val="12"/>
          <w:lang w:val="en-US"/>
        </w:rPr>
        <w:t>' '</w:t>
      </w:r>
      <w:r w:rsidRPr="0059571D">
        <w:rPr>
          <w:sz w:val="12"/>
          <w:szCs w:val="12"/>
          <w:lang w:val="en-US"/>
        </w:rPr>
        <w:t>,</w:t>
      </w:r>
      <w:r w:rsidRPr="0059571D">
        <w:rPr>
          <w:color w:val="A31515"/>
          <w:sz w:val="12"/>
          <w:szCs w:val="12"/>
          <w:lang w:val="en-US"/>
        </w:rPr>
        <w:t>'\t'</w:t>
      </w:r>
      <w:r w:rsidRPr="0059571D">
        <w:rPr>
          <w:sz w:val="12"/>
          <w:szCs w:val="12"/>
          <w:lang w:val="en-US"/>
        </w:rPr>
        <w:t>,</w:t>
      </w:r>
      <w:r w:rsidRPr="0059571D">
        <w:rPr>
          <w:color w:val="A31515"/>
          <w:sz w:val="12"/>
          <w:szCs w:val="12"/>
          <w:lang w:val="en-US"/>
        </w:rPr>
        <w:t>'\n'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 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i&lt;dat.Length; i++)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 dat[i] !=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 xml:space="preserve"> 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str;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msg = Refresh(</w:t>
      </w:r>
      <w:r w:rsidRPr="0059571D">
        <w:rPr>
          <w:color w:val="A31515"/>
          <w:sz w:val="12"/>
          <w:szCs w:val="12"/>
          <w:lang w:val="en-US"/>
        </w:rPr>
        <w:t>@"D:\session.txt"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@"D:\session.txt"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@"D:\journal.txt"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@"D:\active.txt"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@"D:\history.txt"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.Append));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bw.Write(msg);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GetHistory()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@"D:\history.txt"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while</w:t>
      </w:r>
      <w:r w:rsidRPr="0059571D">
        <w:rPr>
          <w:sz w:val="12"/>
          <w:szCs w:val="12"/>
          <w:lang w:val="en-US"/>
        </w:rPr>
        <w:t xml:space="preserve"> ((str = br.ReadString()) != </w:t>
      </w:r>
      <w:r w:rsidRPr="0059571D">
        <w:rPr>
          <w:color w:val="0000FF"/>
          <w:sz w:val="12"/>
          <w:szCs w:val="12"/>
          <w:lang w:val="en-US"/>
        </w:rPr>
        <w:t>null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buf += str;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8000"/>
          <w:sz w:val="12"/>
          <w:szCs w:val="12"/>
          <w:lang w:val="en-US"/>
        </w:rPr>
        <w:t>//br.Close();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8000"/>
          <w:sz w:val="12"/>
          <w:szCs w:val="12"/>
          <w:lang w:val="en-US"/>
        </w:rPr>
        <w:t>//return buf;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sequ = buf.Split(</w:t>
      </w:r>
      <w:r w:rsidRPr="0059571D">
        <w:rPr>
          <w:color w:val="A31515"/>
          <w:sz w:val="12"/>
          <w:szCs w:val="12"/>
          <w:lang w:val="en-US"/>
        </w:rPr>
        <w:t>'\n'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 &lt; sequ.Length; i+=3)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sequ[i].Split(</w:t>
      </w:r>
      <w:r w:rsidRPr="0059571D">
        <w:rPr>
          <w:color w:val="A31515"/>
          <w:sz w:val="12"/>
          <w:szCs w:val="12"/>
          <w:lang w:val="en-US"/>
        </w:rPr>
        <w:t>' 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j = 1;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temp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(j = 1; j &lt; dat.Length; j++)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(dat[j] !=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temp += dat[j] + </w:t>
      </w:r>
      <w:r w:rsidRPr="0059571D">
        <w:rPr>
          <w:color w:val="A31515"/>
          <w:sz w:val="12"/>
          <w:szCs w:val="12"/>
          <w:lang w:val="en-US"/>
        </w:rPr>
        <w:t>" 0:00:00"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</w:t>
      </w:r>
      <w:r w:rsidRPr="0059571D">
        <w:rPr>
          <w:color w:val="0000FF"/>
          <w:sz w:val="12"/>
          <w:szCs w:val="12"/>
          <w:lang w:val="en-US"/>
        </w:rPr>
        <w:t>break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 temp == </w:t>
      </w:r>
      <w:r w:rsidRPr="0059571D">
        <w:rPr>
          <w:color w:val="2B91AF"/>
          <w:sz w:val="12"/>
          <w:szCs w:val="12"/>
          <w:lang w:val="en-US"/>
        </w:rPr>
        <w:t>DateTime</w:t>
      </w:r>
      <w:r w:rsidRPr="0059571D">
        <w:rPr>
          <w:sz w:val="12"/>
          <w:szCs w:val="12"/>
          <w:lang w:val="en-US"/>
        </w:rPr>
        <w:t>.Now.Date.ToString() 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buf += sequ[i]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 xml:space="preserve"> + sequ[i + 1]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 xml:space="preserve"> + sequ[i + 2]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buf + Refresh(</w:t>
      </w:r>
      <w:r w:rsidRPr="0059571D">
        <w:rPr>
          <w:color w:val="A31515"/>
          <w:sz w:val="12"/>
          <w:szCs w:val="12"/>
          <w:lang w:val="en-US"/>
        </w:rPr>
        <w:t>@"D:\session.txt"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UserLogOff(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ret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 xml:space="preserve"> br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BinaryReader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@"D:\active.txt"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 xml:space="preserve">.OpenOrCreate, </w:t>
      </w:r>
      <w:r w:rsidRPr="0059571D">
        <w:rPr>
          <w:color w:val="2B91AF"/>
          <w:sz w:val="12"/>
          <w:szCs w:val="12"/>
          <w:lang w:val="en-US"/>
        </w:rPr>
        <w:t>FileAccess</w:t>
      </w:r>
      <w:r w:rsidRPr="0059571D">
        <w:rPr>
          <w:sz w:val="12"/>
          <w:szCs w:val="12"/>
          <w:lang w:val="en-US"/>
        </w:rPr>
        <w:t>.Read));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try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br.ReadString();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dat = str.Split(</w:t>
      </w:r>
      <w:r w:rsidRPr="0059571D">
        <w:rPr>
          <w:color w:val="A31515"/>
          <w:sz w:val="12"/>
          <w:szCs w:val="12"/>
          <w:lang w:val="en-US"/>
        </w:rPr>
        <w:t>' 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 &lt; dat.Length; i++)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(dat[i] != name)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    buf += dat[i] + </w:t>
      </w:r>
      <w:r w:rsidRPr="0059571D">
        <w:rPr>
          <w:color w:val="A31515"/>
          <w:sz w:val="12"/>
          <w:szCs w:val="12"/>
          <w:lang w:val="en-US"/>
        </w:rPr>
        <w:t>" 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catch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2B91AF"/>
          <w:sz w:val="12"/>
          <w:szCs w:val="12"/>
          <w:lang w:val="en-US"/>
        </w:rPr>
        <w:t>Exception</w:t>
      </w:r>
      <w:r w:rsidRPr="0059571D">
        <w:rPr>
          <w:sz w:val="12"/>
          <w:szCs w:val="12"/>
          <w:lang w:val="en-US"/>
        </w:rPr>
        <w:t xml:space="preserve"> ex)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8000"/>
          <w:sz w:val="12"/>
          <w:szCs w:val="12"/>
          <w:lang w:val="en-US"/>
        </w:rPr>
        <w:t>//br.Close();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8000"/>
          <w:sz w:val="12"/>
          <w:szCs w:val="12"/>
          <w:lang w:val="en-US"/>
        </w:rPr>
        <w:t>//return ret;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br.Close();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@"D:\active.txt"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.Truncate));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bw.Write(buf);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 xml:space="preserve"> buf;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WebMethod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WriteDownToJourn(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sign)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 xml:space="preserve"> bw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BinaryWriter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FileStream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A31515"/>
          <w:sz w:val="12"/>
          <w:szCs w:val="12"/>
          <w:lang w:val="en-US"/>
        </w:rPr>
        <w:t>@"D:\journal.txt"</w:t>
      </w:r>
      <w:r w:rsidRPr="0059571D">
        <w:rPr>
          <w:sz w:val="12"/>
          <w:szCs w:val="12"/>
          <w:lang w:val="en-US"/>
        </w:rPr>
        <w:t xml:space="preserve">, </w:t>
      </w:r>
      <w:r w:rsidRPr="0059571D">
        <w:rPr>
          <w:color w:val="2B91AF"/>
          <w:sz w:val="12"/>
          <w:szCs w:val="12"/>
          <w:lang w:val="en-US"/>
        </w:rPr>
        <w:t>FileMode</w:t>
      </w:r>
      <w:r w:rsidRPr="0059571D">
        <w:rPr>
          <w:sz w:val="12"/>
          <w:szCs w:val="12"/>
          <w:lang w:val="en-US"/>
        </w:rPr>
        <w:t>.Append));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sz w:val="12"/>
          <w:szCs w:val="12"/>
          <w:lang w:val="en-GB"/>
        </w:rPr>
        <w:t>bw.Write(sign);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bw.Close();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[</w:t>
      </w:r>
      <w:r w:rsidRPr="0059571D">
        <w:rPr>
          <w:color w:val="2B91AF"/>
          <w:sz w:val="12"/>
          <w:szCs w:val="12"/>
          <w:lang w:val="en-US"/>
        </w:rPr>
        <w:t>Serializable</w:t>
      </w:r>
      <w:r w:rsidRPr="0059571D">
        <w:rPr>
          <w:sz w:val="12"/>
          <w:szCs w:val="12"/>
          <w:lang w:val="en-US"/>
        </w:rPr>
        <w:t>]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class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User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UserName;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Password;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bool</w:t>
      </w:r>
      <w:r w:rsidRPr="0059571D">
        <w:rPr>
          <w:sz w:val="12"/>
          <w:szCs w:val="12"/>
          <w:lang w:val="en-US"/>
        </w:rPr>
        <w:t xml:space="preserve"> blocked;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User()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User(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name,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pass, </w:t>
      </w:r>
      <w:r w:rsidRPr="0059571D">
        <w:rPr>
          <w:color w:val="0000FF"/>
          <w:sz w:val="12"/>
          <w:szCs w:val="12"/>
          <w:lang w:val="en-US"/>
        </w:rPr>
        <w:t>bool</w:t>
      </w:r>
      <w:r w:rsidRPr="0059571D">
        <w:rPr>
          <w:sz w:val="12"/>
          <w:szCs w:val="12"/>
          <w:lang w:val="en-US"/>
        </w:rPr>
        <w:t xml:space="preserve"> isblock)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UserName = name;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Password = pass;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blocked = isblock;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sz w:val="12"/>
          <w:szCs w:val="12"/>
          <w:lang w:val="en-GB"/>
        </w:rPr>
        <w:t>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 xml:space="preserve">    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 xml:space="preserve">    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>}</w:t>
      </w:r>
    </w:p>
    <w:p w:rsidR="00522DB7" w:rsidRPr="0059571D" w:rsidRDefault="00522DB7" w:rsidP="006D2E43">
      <w:pPr>
        <w:autoSpaceDE w:val="0"/>
        <w:autoSpaceDN w:val="0"/>
        <w:adjustRightInd w:val="0"/>
        <w:rPr>
          <w:sz w:val="12"/>
          <w:szCs w:val="12"/>
          <w:lang w:val="en-GB"/>
        </w:rPr>
      </w:pPr>
    </w:p>
    <w:p w:rsidR="00522DB7" w:rsidRPr="0059571D" w:rsidRDefault="00522DB7" w:rsidP="0059571D">
      <w:pPr>
        <w:rPr>
          <w:b/>
          <w:sz w:val="12"/>
          <w:szCs w:val="12"/>
          <w:lang w:val="uk-UA"/>
        </w:rPr>
      </w:pPr>
      <w:r w:rsidRPr="0059571D">
        <w:rPr>
          <w:b/>
          <w:sz w:val="12"/>
          <w:szCs w:val="12"/>
          <w:lang w:val="uk-UA"/>
        </w:rPr>
        <w:t>Клієнт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System.Collections.Generic;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System.ComponentModel;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System.Data;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System.Drawing;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System.Linq;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System.IO;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System.Web.Services;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System.Windows.Forms;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KA4_client.localhost;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namespace</w:t>
      </w:r>
      <w:r w:rsidRPr="0059571D">
        <w:rPr>
          <w:sz w:val="12"/>
          <w:szCs w:val="12"/>
          <w:lang w:val="en-US"/>
        </w:rPr>
        <w:t xml:space="preserve"> KA4_client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>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partial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class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Form1</w:t>
      </w:r>
      <w:r w:rsidRPr="0059571D">
        <w:rPr>
          <w:sz w:val="12"/>
          <w:szCs w:val="12"/>
          <w:lang w:val="en-US"/>
        </w:rPr>
        <w:t xml:space="preserve"> : </w:t>
      </w:r>
      <w:r w:rsidRPr="0059571D">
        <w:rPr>
          <w:color w:val="2B91AF"/>
          <w:sz w:val="12"/>
          <w:szCs w:val="12"/>
          <w:lang w:val="en-US"/>
        </w:rPr>
        <w:t>Form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localhost.</w:t>
      </w:r>
      <w:r w:rsidRPr="0059571D">
        <w:rPr>
          <w:color w:val="2B91AF"/>
          <w:sz w:val="12"/>
          <w:szCs w:val="12"/>
          <w:lang w:val="en-US"/>
        </w:rPr>
        <w:t>WebService1</w:t>
      </w:r>
      <w:r w:rsidRPr="0059571D">
        <w:rPr>
          <w:sz w:val="12"/>
          <w:szCs w:val="12"/>
          <w:lang w:val="en-US"/>
        </w:rPr>
        <w:t xml:space="preserve"> service;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login, passwd;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2B91AF"/>
          <w:sz w:val="12"/>
          <w:szCs w:val="12"/>
          <w:lang w:val="en-US"/>
        </w:rPr>
        <w:t>Form2</w:t>
      </w:r>
      <w:r w:rsidRPr="0059571D">
        <w:rPr>
          <w:sz w:val="12"/>
          <w:szCs w:val="12"/>
          <w:lang w:val="en-US"/>
        </w:rPr>
        <w:t xml:space="preserve"> frm;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2B91AF"/>
          <w:sz w:val="12"/>
          <w:szCs w:val="12"/>
          <w:lang w:val="en-US"/>
        </w:rPr>
        <w:t>Form3</w:t>
      </w:r>
      <w:r w:rsidRPr="0059571D">
        <w:rPr>
          <w:sz w:val="12"/>
          <w:szCs w:val="12"/>
          <w:lang w:val="en-US"/>
        </w:rPr>
        <w:t xml:space="preserve"> usinfo;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status;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uslogin;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usstat;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Form1()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InitializeComponent();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frm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Form2</w:t>
      </w:r>
      <w:r w:rsidRPr="0059571D">
        <w:rPr>
          <w:sz w:val="12"/>
          <w:szCs w:val="12"/>
          <w:lang w:val="en-US"/>
        </w:rPr>
        <w:t>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usinfo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Form3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this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Form1_Load(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service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localhost.</w:t>
      </w:r>
      <w:r w:rsidRPr="0059571D">
        <w:rPr>
          <w:color w:val="2B91AF"/>
          <w:sz w:val="12"/>
          <w:szCs w:val="12"/>
          <w:lang w:val="en-US"/>
        </w:rPr>
        <w:t>WebService1</w:t>
      </w:r>
      <w:r w:rsidRPr="0059571D">
        <w:rPr>
          <w:sz w:val="12"/>
          <w:szCs w:val="12"/>
          <w:lang w:val="en-US"/>
        </w:rPr>
        <w:t>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button1_Click(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service.Autorization(LogName.Text, LogPass.Text);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login = LogName.Text;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buf = str.Split(</w:t>
      </w:r>
      <w:r w:rsidRPr="0059571D">
        <w:rPr>
          <w:color w:val="A31515"/>
          <w:sz w:val="12"/>
          <w:szCs w:val="12"/>
          <w:lang w:val="en-US"/>
        </w:rPr>
        <w:t>' '</w:t>
      </w:r>
      <w:r w:rsidRPr="0059571D">
        <w:rPr>
          <w:sz w:val="12"/>
          <w:szCs w:val="12"/>
          <w:lang w:val="en-US"/>
        </w:rPr>
        <w:t>,</w:t>
      </w:r>
      <w:r w:rsidRPr="0059571D">
        <w:rPr>
          <w:color w:val="A31515"/>
          <w:sz w:val="12"/>
          <w:szCs w:val="12"/>
          <w:lang w:val="en-US"/>
        </w:rPr>
        <w:t>','</w:t>
      </w:r>
      <w:r w:rsidRPr="0059571D">
        <w:rPr>
          <w:sz w:val="12"/>
          <w:szCs w:val="12"/>
          <w:lang w:val="en-US"/>
        </w:rPr>
        <w:t>,</w:t>
      </w:r>
      <w:r w:rsidRPr="0059571D">
        <w:rPr>
          <w:color w:val="A31515"/>
          <w:sz w:val="12"/>
          <w:szCs w:val="12"/>
          <w:lang w:val="en-US"/>
        </w:rPr>
        <w:t>'!'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(buf[0] == </w:t>
      </w:r>
      <w:r w:rsidRPr="0059571D">
        <w:rPr>
          <w:color w:val="A31515"/>
          <w:sz w:val="12"/>
          <w:szCs w:val="12"/>
          <w:lang w:val="en-US"/>
        </w:rPr>
        <w:t>"hello"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button3.Enabled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curr_msg.Enabled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history.Text += </w:t>
      </w:r>
      <w:r w:rsidRPr="0059571D">
        <w:rPr>
          <w:color w:val="2B91AF"/>
          <w:sz w:val="12"/>
          <w:szCs w:val="12"/>
          <w:lang w:val="en-US"/>
        </w:rPr>
        <w:t>DateTime</w:t>
      </w:r>
      <w:r w:rsidRPr="0059571D">
        <w:rPr>
          <w:sz w:val="12"/>
          <w:szCs w:val="12"/>
          <w:lang w:val="en-US"/>
        </w:rPr>
        <w:t xml:space="preserve">.Now.ToString() + </w:t>
      </w:r>
      <w:r w:rsidRPr="0059571D">
        <w:rPr>
          <w:color w:val="A31515"/>
          <w:sz w:val="12"/>
          <w:szCs w:val="12"/>
          <w:lang w:val="en-US"/>
        </w:rPr>
        <w:t>" : "</w:t>
      </w:r>
      <w:r w:rsidRPr="0059571D">
        <w:rPr>
          <w:sz w:val="12"/>
          <w:szCs w:val="12"/>
          <w:lang w:val="en-US"/>
        </w:rPr>
        <w:t xml:space="preserve"> + LogName.Text + </w:t>
      </w:r>
      <w:r w:rsidRPr="0059571D">
        <w:rPr>
          <w:color w:val="A31515"/>
          <w:sz w:val="12"/>
          <w:szCs w:val="12"/>
          <w:lang w:val="en-US"/>
        </w:rPr>
        <w:t>" logged in\n"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service.WriteDownToJourn(</w:t>
      </w:r>
      <w:r w:rsidRPr="0059571D">
        <w:rPr>
          <w:color w:val="2B91AF"/>
          <w:sz w:val="12"/>
          <w:szCs w:val="12"/>
          <w:lang w:val="en-US"/>
        </w:rPr>
        <w:t>DateTime</w:t>
      </w:r>
      <w:r w:rsidRPr="0059571D">
        <w:rPr>
          <w:sz w:val="12"/>
          <w:szCs w:val="12"/>
          <w:lang w:val="en-US"/>
        </w:rPr>
        <w:t xml:space="preserve">.Now.ToString() + </w:t>
      </w:r>
      <w:r w:rsidRPr="0059571D">
        <w:rPr>
          <w:color w:val="A31515"/>
          <w:sz w:val="12"/>
          <w:szCs w:val="12"/>
          <w:lang w:val="en-US"/>
        </w:rPr>
        <w:t>" : "</w:t>
      </w:r>
      <w:r w:rsidRPr="0059571D">
        <w:rPr>
          <w:sz w:val="12"/>
          <w:szCs w:val="12"/>
          <w:lang w:val="en-US"/>
        </w:rPr>
        <w:t xml:space="preserve"> + LogName.Text + </w:t>
      </w:r>
      <w:r w:rsidRPr="0059571D">
        <w:rPr>
          <w:color w:val="A31515"/>
          <w:sz w:val="12"/>
          <w:szCs w:val="12"/>
          <w:lang w:val="en-US"/>
        </w:rPr>
        <w:t>" logged in\n"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status = service.GetStatus(login);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(status == </w:t>
      </w:r>
      <w:r w:rsidRPr="0059571D">
        <w:rPr>
          <w:color w:val="A31515"/>
          <w:sz w:val="12"/>
          <w:szCs w:val="12"/>
          <w:lang w:val="en-US"/>
        </w:rPr>
        <w:t>"admin"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button5.Visible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button1.Enabled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button2.Enabled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ext.Enabled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 </w:t>
      </w:r>
      <w:r w:rsidRPr="0059571D">
        <w:rPr>
          <w:color w:val="0000FF"/>
          <w:sz w:val="12"/>
          <w:szCs w:val="12"/>
          <w:lang w:val="en-US"/>
        </w:rPr>
        <w:t>else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2B91AF"/>
          <w:sz w:val="12"/>
          <w:szCs w:val="12"/>
          <w:lang w:val="en-US"/>
        </w:rPr>
        <w:t>MessageBox</w:t>
      </w:r>
      <w:r w:rsidRPr="0059571D">
        <w:rPr>
          <w:sz w:val="12"/>
          <w:szCs w:val="12"/>
          <w:lang w:val="en-US"/>
        </w:rPr>
        <w:t>.Show(str);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button2_Click(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passwd = LogPass.Text;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service.Register(LogName.Text + </w:t>
      </w:r>
      <w:r w:rsidRPr="0059571D">
        <w:rPr>
          <w:color w:val="A31515"/>
          <w:sz w:val="12"/>
          <w:szCs w:val="12"/>
          <w:lang w:val="en-US"/>
        </w:rPr>
        <w:t>";"</w:t>
      </w:r>
      <w:r w:rsidRPr="0059571D">
        <w:rPr>
          <w:sz w:val="12"/>
          <w:szCs w:val="12"/>
          <w:lang w:val="en-US"/>
        </w:rPr>
        <w:t xml:space="preserve"> + LogPass.Text + </w:t>
      </w:r>
      <w:r w:rsidRPr="0059571D">
        <w:rPr>
          <w:color w:val="A31515"/>
          <w:sz w:val="12"/>
          <w:szCs w:val="12"/>
          <w:lang w:val="en-US"/>
        </w:rPr>
        <w:t>";"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8000"/>
          <w:sz w:val="12"/>
          <w:szCs w:val="12"/>
          <w:lang w:val="en-US"/>
        </w:rPr>
        <w:t>//login = LogName.Text;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2B91AF"/>
          <w:sz w:val="12"/>
          <w:szCs w:val="12"/>
          <w:lang w:val="en-US"/>
        </w:rPr>
        <w:t>MessageBox</w:t>
      </w:r>
      <w:r w:rsidRPr="0059571D">
        <w:rPr>
          <w:sz w:val="12"/>
          <w:szCs w:val="12"/>
          <w:lang w:val="en-US"/>
        </w:rPr>
        <w:t>.Show(str);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8000"/>
          <w:sz w:val="12"/>
          <w:szCs w:val="12"/>
          <w:lang w:val="en-US"/>
        </w:rPr>
        <w:t>//button1.Enabled = false;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8000"/>
          <w:sz w:val="12"/>
          <w:szCs w:val="12"/>
          <w:lang w:val="en-US"/>
        </w:rPr>
        <w:t>//button2.Enabled = false;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8000"/>
          <w:sz w:val="12"/>
          <w:szCs w:val="12"/>
          <w:lang w:val="en-US"/>
        </w:rPr>
        <w:t>//ext.Enabled = true;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button3_Click(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msg = curr_msg.Text;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buf = login + </w:t>
      </w:r>
      <w:r w:rsidRPr="0059571D">
        <w:rPr>
          <w:color w:val="A31515"/>
          <w:sz w:val="12"/>
          <w:szCs w:val="12"/>
          <w:lang w:val="en-US"/>
        </w:rPr>
        <w:t>"    "</w:t>
      </w:r>
      <w:r w:rsidRPr="0059571D">
        <w:rPr>
          <w:sz w:val="12"/>
          <w:szCs w:val="12"/>
          <w:lang w:val="en-US"/>
        </w:rPr>
        <w:t xml:space="preserve"> + </w:t>
      </w:r>
      <w:r w:rsidRPr="0059571D">
        <w:rPr>
          <w:color w:val="2B91AF"/>
          <w:sz w:val="12"/>
          <w:szCs w:val="12"/>
          <w:lang w:val="en-US"/>
        </w:rPr>
        <w:t>DateTime</w:t>
      </w:r>
      <w:r w:rsidRPr="0059571D">
        <w:rPr>
          <w:sz w:val="12"/>
          <w:szCs w:val="12"/>
          <w:lang w:val="en-US"/>
        </w:rPr>
        <w:t xml:space="preserve">.Now.ToString()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 xml:space="preserve"> + msg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 xml:space="preserve"> + </w:t>
      </w:r>
      <w:r w:rsidRPr="0059571D">
        <w:rPr>
          <w:color w:val="A31515"/>
          <w:sz w:val="12"/>
          <w:szCs w:val="12"/>
          <w:lang w:val="en-US"/>
        </w:rPr>
        <w:t>"-----------------------------------------------"</w:t>
      </w:r>
      <w:r w:rsidRPr="0059571D">
        <w:rPr>
          <w:sz w:val="12"/>
          <w:szCs w:val="12"/>
          <w:lang w:val="en-US"/>
        </w:rPr>
        <w:t xml:space="preserve"> + </w:t>
      </w:r>
      <w:r w:rsidRPr="0059571D">
        <w:rPr>
          <w:color w:val="A31515"/>
          <w:sz w:val="12"/>
          <w:szCs w:val="12"/>
          <w:lang w:val="en-US"/>
        </w:rPr>
        <w:t>"\n"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all_messages.Text += buf;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service.AddMsg(buf);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curr_msg.Text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timer1_Tick(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service.Refresh(</w:t>
      </w:r>
      <w:r w:rsidRPr="0059571D">
        <w:rPr>
          <w:color w:val="A31515"/>
          <w:sz w:val="12"/>
          <w:szCs w:val="12"/>
          <w:lang w:val="en-US"/>
        </w:rPr>
        <w:t>@"D:\session.txt"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all_messages.Text = str;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str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str = service.refreshUsers();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online.Text = str;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str = service.Refresh(</w:t>
      </w:r>
      <w:r w:rsidRPr="0059571D">
        <w:rPr>
          <w:color w:val="A31515"/>
          <w:sz w:val="12"/>
          <w:szCs w:val="12"/>
          <w:lang w:val="en-US"/>
        </w:rPr>
        <w:t>@"D:\journal.txt"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history.Text = str;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ext_Click(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button1.Enabled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button2.Enabled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button3.Enabled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ext.Enabled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listBox1.Visible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button5.Visible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LogName.Text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LogPass.Text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(login ==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return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 = service.UserLogOff(login);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history.Text += </w:t>
      </w:r>
      <w:r w:rsidRPr="0059571D">
        <w:rPr>
          <w:color w:val="2B91AF"/>
          <w:sz w:val="12"/>
          <w:szCs w:val="12"/>
          <w:lang w:val="en-US"/>
        </w:rPr>
        <w:t>DateTime</w:t>
      </w:r>
      <w:r w:rsidRPr="0059571D">
        <w:rPr>
          <w:sz w:val="12"/>
          <w:szCs w:val="12"/>
          <w:lang w:val="en-US"/>
        </w:rPr>
        <w:t xml:space="preserve">.Now.ToString() + </w:t>
      </w:r>
      <w:r w:rsidRPr="0059571D">
        <w:rPr>
          <w:color w:val="A31515"/>
          <w:sz w:val="12"/>
          <w:szCs w:val="12"/>
          <w:lang w:val="en-US"/>
        </w:rPr>
        <w:t>" : "</w:t>
      </w:r>
      <w:r w:rsidRPr="0059571D">
        <w:rPr>
          <w:sz w:val="12"/>
          <w:szCs w:val="12"/>
          <w:lang w:val="en-US"/>
        </w:rPr>
        <w:t xml:space="preserve"> + login + </w:t>
      </w:r>
      <w:r w:rsidRPr="0059571D">
        <w:rPr>
          <w:color w:val="A31515"/>
          <w:sz w:val="12"/>
          <w:szCs w:val="12"/>
          <w:lang w:val="en-US"/>
        </w:rPr>
        <w:t>" logged off\n"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service.WriteDownToJourn(</w:t>
      </w:r>
      <w:r w:rsidRPr="0059571D">
        <w:rPr>
          <w:color w:val="2B91AF"/>
          <w:sz w:val="12"/>
          <w:szCs w:val="12"/>
          <w:lang w:val="en-US"/>
        </w:rPr>
        <w:t>DateTime</w:t>
      </w:r>
      <w:r w:rsidRPr="0059571D">
        <w:rPr>
          <w:sz w:val="12"/>
          <w:szCs w:val="12"/>
          <w:lang w:val="en-US"/>
        </w:rPr>
        <w:t xml:space="preserve">.Now.ToString() + </w:t>
      </w:r>
      <w:r w:rsidRPr="0059571D">
        <w:rPr>
          <w:color w:val="A31515"/>
          <w:sz w:val="12"/>
          <w:szCs w:val="12"/>
          <w:lang w:val="en-US"/>
        </w:rPr>
        <w:t>" : "</w:t>
      </w:r>
      <w:r w:rsidRPr="0059571D">
        <w:rPr>
          <w:sz w:val="12"/>
          <w:szCs w:val="12"/>
          <w:lang w:val="en-US"/>
        </w:rPr>
        <w:t xml:space="preserve"> + login + </w:t>
      </w:r>
      <w:r w:rsidRPr="0059571D">
        <w:rPr>
          <w:color w:val="A31515"/>
          <w:sz w:val="12"/>
          <w:szCs w:val="12"/>
          <w:lang w:val="en-US"/>
        </w:rPr>
        <w:t>" logged off\n"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online.Text = 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login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passwd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status = </w:t>
      </w:r>
      <w:r w:rsidRPr="0059571D">
        <w:rPr>
          <w:color w:val="A31515"/>
          <w:sz w:val="12"/>
          <w:szCs w:val="12"/>
          <w:lang w:val="en-US"/>
        </w:rPr>
        <w:t>""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listBox1.Visible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button5.Visible = </w:t>
      </w:r>
      <w:r w:rsidRPr="0059571D">
        <w:rPr>
          <w:color w:val="0000FF"/>
          <w:sz w:val="12"/>
          <w:szCs w:val="12"/>
          <w:lang w:val="en-US"/>
        </w:rPr>
        <w:t>false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button4_Click(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(frm.Created)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frm.Focus();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else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frm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Form2</w:t>
      </w:r>
      <w:r w:rsidRPr="0059571D">
        <w:rPr>
          <w:sz w:val="12"/>
          <w:szCs w:val="12"/>
          <w:lang w:val="en-US"/>
        </w:rPr>
        <w:t>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frm.Show();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frm.richTextBox1.Text = service.GetHistory();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Form_Close(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FormClosingEventArgs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ext_Click(sender, e);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button5_Click(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listBox1.Visible = !listBox1.Visible;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(listBox1.Visible ==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str = service.GetRegUsers();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>[] users = str.Split(</w:t>
      </w:r>
      <w:r w:rsidRPr="0059571D">
        <w:rPr>
          <w:color w:val="A31515"/>
          <w:sz w:val="12"/>
          <w:szCs w:val="12"/>
          <w:lang w:val="en-US"/>
        </w:rPr>
        <w:t>';'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listBox1.Items.Clear();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</w:t>
      </w:r>
      <w:r w:rsidRPr="0059571D">
        <w:rPr>
          <w:color w:val="0000FF"/>
          <w:sz w:val="12"/>
          <w:szCs w:val="12"/>
          <w:lang w:val="en-US"/>
        </w:rPr>
        <w:t>for</w:t>
      </w:r>
      <w:r w:rsidRPr="0059571D">
        <w:rPr>
          <w:sz w:val="12"/>
          <w:szCs w:val="12"/>
          <w:lang w:val="en-US"/>
        </w:rPr>
        <w:t xml:space="preserve"> (</w:t>
      </w:r>
      <w:r w:rsidRPr="0059571D">
        <w:rPr>
          <w:color w:val="0000FF"/>
          <w:sz w:val="12"/>
          <w:szCs w:val="12"/>
          <w:lang w:val="en-US"/>
        </w:rPr>
        <w:t>int</w:t>
      </w:r>
      <w:r w:rsidRPr="0059571D">
        <w:rPr>
          <w:sz w:val="12"/>
          <w:szCs w:val="12"/>
          <w:lang w:val="en-US"/>
        </w:rPr>
        <w:t xml:space="preserve"> i = 0; i &lt; users.Length; i++)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    listBox1.Items.Add(users[i]);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sz w:val="12"/>
          <w:szCs w:val="12"/>
          <w:lang w:val="en-GB"/>
        </w:rPr>
        <w:t>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listBox1_SelectedIndexChanged(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uslogin = listBox1.SelectedItem.ToString();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usstat = service.GetStatus(uslogin);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(usinfo.Created)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usinfo.Focus();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else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usinfo = </w:t>
      </w:r>
      <w:r w:rsidRPr="0059571D">
        <w:rPr>
          <w:color w:val="0000FF"/>
          <w:sz w:val="12"/>
          <w:szCs w:val="12"/>
          <w:lang w:val="en-US"/>
        </w:rPr>
        <w:t>new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Form3</w:t>
      </w:r>
      <w:r w:rsidRPr="0059571D">
        <w:rPr>
          <w:sz w:val="12"/>
          <w:szCs w:val="12"/>
          <w:lang w:val="en-US"/>
        </w:rPr>
        <w:t>(</w:t>
      </w:r>
      <w:r w:rsidRPr="0059571D">
        <w:rPr>
          <w:color w:val="0000FF"/>
          <w:sz w:val="12"/>
          <w:szCs w:val="12"/>
          <w:lang w:val="en-US"/>
        </w:rPr>
        <w:t>this</w:t>
      </w:r>
      <w:r w:rsidRPr="0059571D">
        <w:rPr>
          <w:sz w:val="12"/>
          <w:szCs w:val="12"/>
          <w:lang w:val="en-US"/>
        </w:rPr>
        <w:t>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usinfo.name = uslogin;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usinfo.stat = usstat;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usinfo.Show();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timer2_Tick(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timer2.Stop();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service.ChangeStatus(uslogin, usstat);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>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System.Collections.Generic;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System.ComponentModel;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System.Data;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System.Drawing;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System.Linq;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System.Windows.Forms;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namespace</w:t>
      </w:r>
      <w:r w:rsidRPr="0059571D">
        <w:rPr>
          <w:sz w:val="12"/>
          <w:szCs w:val="12"/>
          <w:lang w:val="en-US"/>
        </w:rPr>
        <w:t xml:space="preserve"> KA4_client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>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partial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class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Form2</w:t>
      </w:r>
      <w:r w:rsidRPr="0059571D">
        <w:rPr>
          <w:sz w:val="12"/>
          <w:szCs w:val="12"/>
          <w:lang w:val="en-US"/>
        </w:rPr>
        <w:t xml:space="preserve"> : </w:t>
      </w:r>
      <w:r w:rsidRPr="0059571D">
        <w:rPr>
          <w:color w:val="2B91AF"/>
          <w:sz w:val="12"/>
          <w:szCs w:val="12"/>
          <w:lang w:val="en-US"/>
        </w:rPr>
        <w:t>Form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Form2()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InitializeComponent();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 xml:space="preserve">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>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System.Collections.Generic;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System.ComponentModel;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System.Data;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System.Drawing;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System.Linq;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System.Windows.Forms;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System.Web.Services;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using</w:t>
      </w:r>
      <w:r w:rsidRPr="0059571D">
        <w:rPr>
          <w:sz w:val="12"/>
          <w:szCs w:val="12"/>
          <w:lang w:val="en-US"/>
        </w:rPr>
        <w:t xml:space="preserve"> KA4_client.localhost;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color w:val="0000FF"/>
          <w:sz w:val="12"/>
          <w:szCs w:val="12"/>
          <w:lang w:val="en-US"/>
        </w:rPr>
        <w:t>namespace</w:t>
      </w:r>
      <w:r w:rsidRPr="0059571D">
        <w:rPr>
          <w:sz w:val="12"/>
          <w:szCs w:val="12"/>
          <w:lang w:val="en-US"/>
        </w:rPr>
        <w:t xml:space="preserve"> KA4_client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>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partial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class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2B91AF"/>
          <w:sz w:val="12"/>
          <w:szCs w:val="12"/>
          <w:lang w:val="en-US"/>
        </w:rPr>
        <w:t>Form3</w:t>
      </w:r>
      <w:r w:rsidRPr="0059571D">
        <w:rPr>
          <w:sz w:val="12"/>
          <w:szCs w:val="12"/>
          <w:lang w:val="en-US"/>
        </w:rPr>
        <w:t xml:space="preserve"> : </w:t>
      </w:r>
      <w:r w:rsidRPr="0059571D">
        <w:rPr>
          <w:color w:val="2B91AF"/>
          <w:sz w:val="12"/>
          <w:szCs w:val="12"/>
          <w:lang w:val="en-US"/>
        </w:rPr>
        <w:t>Form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2B91AF"/>
          <w:sz w:val="12"/>
          <w:szCs w:val="12"/>
          <w:lang w:val="en-US"/>
        </w:rPr>
        <w:t>Form1</w:t>
      </w:r>
      <w:r w:rsidRPr="0059571D">
        <w:rPr>
          <w:sz w:val="12"/>
          <w:szCs w:val="12"/>
          <w:lang w:val="en-US"/>
        </w:rPr>
        <w:t xml:space="preserve"> f = </w:t>
      </w:r>
      <w:r w:rsidRPr="0059571D">
        <w:rPr>
          <w:color w:val="0000FF"/>
          <w:sz w:val="12"/>
          <w:szCs w:val="12"/>
          <w:lang w:val="en-US"/>
        </w:rPr>
        <w:t>null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Form3( </w:t>
      </w:r>
      <w:r w:rsidRPr="0059571D">
        <w:rPr>
          <w:color w:val="2B91AF"/>
          <w:sz w:val="12"/>
          <w:szCs w:val="12"/>
          <w:lang w:val="en-US"/>
        </w:rPr>
        <w:t>Form1</w:t>
      </w:r>
      <w:r w:rsidRPr="0059571D">
        <w:rPr>
          <w:sz w:val="12"/>
          <w:szCs w:val="12"/>
          <w:lang w:val="en-US"/>
        </w:rPr>
        <w:t xml:space="preserve"> basis 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InitializeComponent();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f = basis;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name;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pass;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public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string</w:t>
      </w:r>
      <w:r w:rsidRPr="0059571D">
        <w:rPr>
          <w:sz w:val="12"/>
          <w:szCs w:val="12"/>
          <w:lang w:val="en-US"/>
        </w:rPr>
        <w:t xml:space="preserve"> stat;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Form3_Load(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sz w:val="12"/>
          <w:szCs w:val="12"/>
          <w:lang w:val="en-GB"/>
        </w:rPr>
        <w:t>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GB"/>
        </w:rPr>
      </w:pPr>
      <w:r w:rsidRPr="0059571D">
        <w:rPr>
          <w:sz w:val="12"/>
          <w:szCs w:val="12"/>
          <w:lang w:val="en-GB"/>
        </w:rPr>
        <w:t xml:space="preserve">            nick.Text = name;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if</w:t>
      </w:r>
      <w:r w:rsidRPr="0059571D">
        <w:rPr>
          <w:sz w:val="12"/>
          <w:szCs w:val="12"/>
          <w:lang w:val="en-US"/>
        </w:rPr>
        <w:t xml:space="preserve"> (stat == </w:t>
      </w:r>
      <w:r w:rsidRPr="0059571D">
        <w:rPr>
          <w:color w:val="A31515"/>
          <w:sz w:val="12"/>
          <w:szCs w:val="12"/>
          <w:lang w:val="en-US"/>
        </w:rPr>
        <w:t>"user"</w:t>
      </w:r>
      <w:r w:rsidRPr="0059571D">
        <w:rPr>
          <w:sz w:val="12"/>
          <w:szCs w:val="12"/>
          <w:lang w:val="en-US"/>
        </w:rPr>
        <w:t xml:space="preserve"> || stat == </w:t>
      </w:r>
      <w:r w:rsidRPr="0059571D">
        <w:rPr>
          <w:color w:val="A31515"/>
          <w:sz w:val="12"/>
          <w:szCs w:val="12"/>
          <w:lang w:val="en-US"/>
        </w:rPr>
        <w:t>"admin"</w:t>
      </w:r>
      <w:r w:rsidRPr="0059571D">
        <w:rPr>
          <w:sz w:val="12"/>
          <w:szCs w:val="12"/>
          <w:lang w:val="en-US"/>
        </w:rPr>
        <w:t>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    radioButton2.Checked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else</w:t>
      </w:r>
      <w:r w:rsidRPr="0059571D">
        <w:rPr>
          <w:sz w:val="12"/>
          <w:szCs w:val="12"/>
          <w:lang w:val="en-US"/>
        </w:rPr>
        <w:t xml:space="preserve"> radioButton1.Checked = </w:t>
      </w:r>
      <w:r w:rsidRPr="0059571D">
        <w:rPr>
          <w:color w:val="0000FF"/>
          <w:sz w:val="12"/>
          <w:szCs w:val="12"/>
          <w:lang w:val="en-US"/>
        </w:rPr>
        <w:t>true</w:t>
      </w:r>
      <w:r w:rsidRPr="0059571D">
        <w:rPr>
          <w:sz w:val="12"/>
          <w:szCs w:val="12"/>
          <w:lang w:val="en-US"/>
        </w:rPr>
        <w:t>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uk-UA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button1_Click(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f.timer2.Start();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</w:t>
      </w:r>
      <w:r w:rsidRPr="0059571D">
        <w:rPr>
          <w:color w:val="0000FF"/>
          <w:sz w:val="12"/>
          <w:szCs w:val="12"/>
          <w:lang w:val="en-US"/>
        </w:rPr>
        <w:t>this</w:t>
      </w:r>
      <w:r w:rsidRPr="0059571D">
        <w:rPr>
          <w:sz w:val="12"/>
          <w:szCs w:val="12"/>
          <w:lang w:val="en-US"/>
        </w:rPr>
        <w:t xml:space="preserve">.Close();   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radioButton2_CheckedChanged(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    f.usstat = radioButton2.Text;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  <w:lang w:val="en-US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color w:val="0000FF"/>
          <w:sz w:val="12"/>
          <w:szCs w:val="12"/>
          <w:lang w:val="en-US"/>
        </w:rPr>
        <w:t>private</w:t>
      </w:r>
      <w:r w:rsidRPr="0059571D">
        <w:rPr>
          <w:sz w:val="12"/>
          <w:szCs w:val="12"/>
          <w:lang w:val="en-US"/>
        </w:rPr>
        <w:t xml:space="preserve"> </w:t>
      </w:r>
      <w:r w:rsidRPr="0059571D">
        <w:rPr>
          <w:color w:val="0000FF"/>
          <w:sz w:val="12"/>
          <w:szCs w:val="12"/>
          <w:lang w:val="en-US"/>
        </w:rPr>
        <w:t>void</w:t>
      </w:r>
      <w:r w:rsidRPr="0059571D">
        <w:rPr>
          <w:sz w:val="12"/>
          <w:szCs w:val="12"/>
          <w:lang w:val="en-US"/>
        </w:rPr>
        <w:t xml:space="preserve"> radioButton1_CheckedChanged(</w:t>
      </w:r>
      <w:r w:rsidRPr="0059571D">
        <w:rPr>
          <w:color w:val="0000FF"/>
          <w:sz w:val="12"/>
          <w:szCs w:val="12"/>
          <w:lang w:val="en-US"/>
        </w:rPr>
        <w:t>object</w:t>
      </w:r>
      <w:r w:rsidRPr="0059571D">
        <w:rPr>
          <w:sz w:val="12"/>
          <w:szCs w:val="12"/>
          <w:lang w:val="en-US"/>
        </w:rPr>
        <w:t xml:space="preserve"> sender, </w:t>
      </w:r>
      <w:r w:rsidRPr="0059571D">
        <w:rPr>
          <w:color w:val="2B91AF"/>
          <w:sz w:val="12"/>
          <w:szCs w:val="12"/>
          <w:lang w:val="en-US"/>
        </w:rPr>
        <w:t>EventArgs</w:t>
      </w:r>
      <w:r w:rsidRPr="0059571D">
        <w:rPr>
          <w:sz w:val="12"/>
          <w:szCs w:val="12"/>
          <w:lang w:val="en-US"/>
        </w:rPr>
        <w:t xml:space="preserve"> e)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</w:rPr>
      </w:pPr>
      <w:r w:rsidRPr="0059571D">
        <w:rPr>
          <w:sz w:val="12"/>
          <w:szCs w:val="12"/>
          <w:lang w:val="en-US"/>
        </w:rPr>
        <w:t xml:space="preserve">        </w:t>
      </w:r>
      <w:r w:rsidRPr="0059571D">
        <w:rPr>
          <w:sz w:val="12"/>
          <w:szCs w:val="12"/>
        </w:rPr>
        <w:t>{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</w:rPr>
      </w:pPr>
      <w:r w:rsidRPr="0059571D">
        <w:rPr>
          <w:sz w:val="12"/>
          <w:szCs w:val="12"/>
        </w:rPr>
        <w:t xml:space="preserve">            f.usstat = radioButton1.Text;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</w:rPr>
      </w:pPr>
      <w:r w:rsidRPr="0059571D">
        <w:rPr>
          <w:sz w:val="12"/>
          <w:szCs w:val="12"/>
        </w:rPr>
        <w:t xml:space="preserve">        }</w:t>
      </w:r>
    </w:p>
    <w:p w:rsidR="00522DB7" w:rsidRPr="0059571D" w:rsidRDefault="00522DB7" w:rsidP="00286DD6">
      <w:pPr>
        <w:autoSpaceDE w:val="0"/>
        <w:autoSpaceDN w:val="0"/>
        <w:adjustRightInd w:val="0"/>
        <w:rPr>
          <w:sz w:val="12"/>
          <w:szCs w:val="12"/>
        </w:rPr>
      </w:pPr>
      <w:r w:rsidRPr="0059571D">
        <w:rPr>
          <w:sz w:val="12"/>
          <w:szCs w:val="12"/>
        </w:rPr>
        <w:t xml:space="preserve">    }</w:t>
      </w:r>
    </w:p>
    <w:p w:rsidR="00522DB7" w:rsidRPr="0059571D" w:rsidRDefault="00522DB7" w:rsidP="00B82647">
      <w:pPr>
        <w:autoSpaceDE w:val="0"/>
        <w:autoSpaceDN w:val="0"/>
        <w:adjustRightInd w:val="0"/>
        <w:rPr>
          <w:sz w:val="12"/>
          <w:szCs w:val="12"/>
          <w:lang w:val="uk-UA"/>
        </w:rPr>
      </w:pPr>
      <w:r w:rsidRPr="0059571D">
        <w:rPr>
          <w:sz w:val="12"/>
          <w:szCs w:val="12"/>
        </w:rPr>
        <w:t>}</w:t>
      </w:r>
      <w:r w:rsidRPr="0059571D">
        <w:rPr>
          <w:sz w:val="12"/>
          <w:szCs w:val="12"/>
          <w:lang w:val="uk-UA"/>
        </w:rPr>
        <w:t xml:space="preserve"> </w:t>
      </w:r>
    </w:p>
    <w:sectPr w:rsidR="00522DB7" w:rsidRPr="0059571D" w:rsidSect="0059571D">
      <w:pgSz w:w="11906" w:h="16838"/>
      <w:pgMar w:top="719" w:right="850" w:bottom="360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DB7" w:rsidRDefault="00522DB7">
      <w:r>
        <w:separator/>
      </w:r>
    </w:p>
  </w:endnote>
  <w:endnote w:type="continuationSeparator" w:id="1">
    <w:p w:rsidR="00522DB7" w:rsidRDefault="00522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DB7" w:rsidRDefault="00522DB7">
      <w:r>
        <w:separator/>
      </w:r>
    </w:p>
  </w:footnote>
  <w:footnote w:type="continuationSeparator" w:id="1">
    <w:p w:rsidR="00522DB7" w:rsidRDefault="00522D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91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90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13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4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95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66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77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48" w:hanging="1800"/>
      </w:pPr>
      <w:rPr>
        <w:rFonts w:cs="Times New Roman"/>
      </w:rPr>
    </w:lvl>
  </w:abstractNum>
  <w:abstractNum w:abstractNumId="1">
    <w:nsid w:val="1120222E"/>
    <w:multiLevelType w:val="hybridMultilevel"/>
    <w:tmpl w:val="CF381C34"/>
    <w:lvl w:ilvl="0" w:tplc="41C6BF20">
      <w:start w:val="1"/>
      <w:numFmt w:val="decimal"/>
      <w:lvlText w:val="%1."/>
      <w:lvlJc w:val="left"/>
      <w:pPr>
        <w:ind w:left="17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  <w:rPr>
        <w:rFonts w:cs="Times New Roman"/>
      </w:rPr>
    </w:lvl>
  </w:abstractNum>
  <w:abstractNum w:abstractNumId="2">
    <w:nsid w:val="11B803F3"/>
    <w:multiLevelType w:val="hybridMultilevel"/>
    <w:tmpl w:val="83FE26D0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cs="Times New Roman"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cs="Times New Roman"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cs="Times New Roman"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cs="Times New Roman" w:hint="default"/>
      </w:rPr>
    </w:lvl>
  </w:abstractNum>
  <w:abstractNum w:abstractNumId="5">
    <w:nsid w:val="27B21441"/>
    <w:multiLevelType w:val="hybridMultilevel"/>
    <w:tmpl w:val="71BCB82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47072D"/>
    <w:multiLevelType w:val="hybridMultilevel"/>
    <w:tmpl w:val="B68CCA38"/>
    <w:lvl w:ilvl="0" w:tplc="C0981BB0">
      <w:start w:val="1"/>
      <w:numFmt w:val="decimal"/>
      <w:lvlText w:val="%1."/>
      <w:lvlJc w:val="left"/>
      <w:pPr>
        <w:ind w:left="86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6EF33DE"/>
    <w:multiLevelType w:val="hybridMultilevel"/>
    <w:tmpl w:val="FEAEF362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A2590"/>
    <w:multiLevelType w:val="hybridMultilevel"/>
    <w:tmpl w:val="6C6E370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882BA3"/>
    <w:multiLevelType w:val="hybridMultilevel"/>
    <w:tmpl w:val="D78459BE"/>
    <w:lvl w:ilvl="0" w:tplc="3594D9B0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10">
    <w:nsid w:val="65012F0D"/>
    <w:multiLevelType w:val="hybridMultilevel"/>
    <w:tmpl w:val="85EE8D8E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C695403"/>
    <w:multiLevelType w:val="hybridMultilevel"/>
    <w:tmpl w:val="E71A4CB4"/>
    <w:lvl w:ilvl="0" w:tplc="04989BD0">
      <w:start w:val="1"/>
      <w:numFmt w:val="decimal"/>
      <w:lvlText w:val="%1."/>
      <w:lvlJc w:val="left"/>
      <w:pPr>
        <w:ind w:left="213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  <w:rPr>
        <w:rFonts w:cs="Times New Roman"/>
      </w:rPr>
    </w:lvl>
  </w:abstractNum>
  <w:abstractNum w:abstractNumId="13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</w:rPr>
    </w:lvl>
    <w:lvl w:ilvl="4">
      <w:start w:val="1"/>
      <w:numFmt w:val="decimal"/>
      <w:lvlRestart w:val="0"/>
      <w:suff w:val="space"/>
      <w:lvlText w:val="Рис. %1-%5"/>
      <w:lvlJc w:val="left"/>
      <w:pPr>
        <w:ind w:firstLine="567"/>
      </w:pPr>
      <w:rPr>
        <w:rFonts w:cs="Times New Roman" w:hint="default"/>
      </w:rPr>
    </w:lvl>
    <w:lvl w:ilvl="5">
      <w:start w:val="1"/>
      <w:numFmt w:val="decimal"/>
      <w:lvlRestart w:val="0"/>
      <w:lvlText w:val="(Eq %1-%6)"/>
      <w:lvlJc w:val="righ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6">
      <w:start w:val="1"/>
      <w:numFmt w:val="decimal"/>
      <w:lvlRestart w:val="0"/>
      <w:pStyle w:val="table"/>
      <w:suff w:val="space"/>
      <w:lvlText w:val="Таблиця %7."/>
      <w:lvlJc w:val="left"/>
      <w:pPr>
        <w:ind w:left="567"/>
      </w:pPr>
      <w:rPr>
        <w:rFonts w:cs="Times New Roman" w:hint="default"/>
      </w:rPr>
    </w:lvl>
    <w:lvl w:ilvl="7">
      <w:start w:val="1"/>
      <w:numFmt w:val="upperLetter"/>
      <w:lvlRestart w:val="0"/>
      <w:suff w:val="space"/>
      <w:lvlText w:val="Appendix %1-%8."/>
      <w:lvlJc w:val="left"/>
      <w:pPr>
        <w:ind w:left="4678" w:hanging="1843"/>
      </w:pPr>
      <w:rPr>
        <w:rFonts w:cs="Times New Roman"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cs="Times New Roman" w:hint="default"/>
      </w:rPr>
    </w:lvl>
  </w:abstractNum>
  <w:abstractNum w:abstractNumId="14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13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0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C9D"/>
    <w:rsid w:val="00000DFD"/>
    <w:rsid w:val="00006894"/>
    <w:rsid w:val="00040130"/>
    <w:rsid w:val="00055A23"/>
    <w:rsid w:val="00061E7C"/>
    <w:rsid w:val="000716B2"/>
    <w:rsid w:val="000778A9"/>
    <w:rsid w:val="00084CAF"/>
    <w:rsid w:val="000B072C"/>
    <w:rsid w:val="000C2A23"/>
    <w:rsid w:val="000F298A"/>
    <w:rsid w:val="0011098C"/>
    <w:rsid w:val="00133FFB"/>
    <w:rsid w:val="00144BE5"/>
    <w:rsid w:val="00172556"/>
    <w:rsid w:val="00187B29"/>
    <w:rsid w:val="00187B48"/>
    <w:rsid w:val="0019442C"/>
    <w:rsid w:val="001A3D24"/>
    <w:rsid w:val="001E085D"/>
    <w:rsid w:val="001F2FB7"/>
    <w:rsid w:val="00215A88"/>
    <w:rsid w:val="00247406"/>
    <w:rsid w:val="00265A6D"/>
    <w:rsid w:val="0028099C"/>
    <w:rsid w:val="00281C9D"/>
    <w:rsid w:val="00286DD6"/>
    <w:rsid w:val="00287D92"/>
    <w:rsid w:val="002A2C20"/>
    <w:rsid w:val="002A4461"/>
    <w:rsid w:val="002B0404"/>
    <w:rsid w:val="002D34C3"/>
    <w:rsid w:val="002D6D03"/>
    <w:rsid w:val="002D6DC2"/>
    <w:rsid w:val="00303353"/>
    <w:rsid w:val="0031632D"/>
    <w:rsid w:val="003209F1"/>
    <w:rsid w:val="00347536"/>
    <w:rsid w:val="00355394"/>
    <w:rsid w:val="00395542"/>
    <w:rsid w:val="003B41FD"/>
    <w:rsid w:val="003B5982"/>
    <w:rsid w:val="003D4B0C"/>
    <w:rsid w:val="00414F26"/>
    <w:rsid w:val="00440C1D"/>
    <w:rsid w:val="00443B62"/>
    <w:rsid w:val="0049130E"/>
    <w:rsid w:val="00496214"/>
    <w:rsid w:val="004A0623"/>
    <w:rsid w:val="004B3960"/>
    <w:rsid w:val="004B7239"/>
    <w:rsid w:val="004C1238"/>
    <w:rsid w:val="004C1BF1"/>
    <w:rsid w:val="004D37D6"/>
    <w:rsid w:val="004E7E70"/>
    <w:rsid w:val="00515E4C"/>
    <w:rsid w:val="00521B69"/>
    <w:rsid w:val="00522DB7"/>
    <w:rsid w:val="00526B52"/>
    <w:rsid w:val="00531CAC"/>
    <w:rsid w:val="00561F88"/>
    <w:rsid w:val="0058225E"/>
    <w:rsid w:val="0059571D"/>
    <w:rsid w:val="005B3534"/>
    <w:rsid w:val="005B7C91"/>
    <w:rsid w:val="005C3A41"/>
    <w:rsid w:val="005D3DB7"/>
    <w:rsid w:val="005E383D"/>
    <w:rsid w:val="005F1601"/>
    <w:rsid w:val="00600805"/>
    <w:rsid w:val="00601E25"/>
    <w:rsid w:val="00604376"/>
    <w:rsid w:val="00606896"/>
    <w:rsid w:val="00615168"/>
    <w:rsid w:val="00620946"/>
    <w:rsid w:val="00633890"/>
    <w:rsid w:val="006366A8"/>
    <w:rsid w:val="00642983"/>
    <w:rsid w:val="0065747A"/>
    <w:rsid w:val="006619A6"/>
    <w:rsid w:val="00664E76"/>
    <w:rsid w:val="00675115"/>
    <w:rsid w:val="006A2360"/>
    <w:rsid w:val="006B1379"/>
    <w:rsid w:val="006B3B49"/>
    <w:rsid w:val="006C08EF"/>
    <w:rsid w:val="006D2E43"/>
    <w:rsid w:val="00722529"/>
    <w:rsid w:val="0072403C"/>
    <w:rsid w:val="00727DA5"/>
    <w:rsid w:val="007442C9"/>
    <w:rsid w:val="00773592"/>
    <w:rsid w:val="0079494D"/>
    <w:rsid w:val="007C5AA2"/>
    <w:rsid w:val="007D7C5F"/>
    <w:rsid w:val="007E0A10"/>
    <w:rsid w:val="00803F83"/>
    <w:rsid w:val="00804B5E"/>
    <w:rsid w:val="00806849"/>
    <w:rsid w:val="00825970"/>
    <w:rsid w:val="00863D2E"/>
    <w:rsid w:val="008A6443"/>
    <w:rsid w:val="008C6C23"/>
    <w:rsid w:val="008E50BC"/>
    <w:rsid w:val="008E54E0"/>
    <w:rsid w:val="008F39A6"/>
    <w:rsid w:val="008F5DCD"/>
    <w:rsid w:val="00907F67"/>
    <w:rsid w:val="009333B0"/>
    <w:rsid w:val="00940A9F"/>
    <w:rsid w:val="009642D7"/>
    <w:rsid w:val="00975EB8"/>
    <w:rsid w:val="009C56E5"/>
    <w:rsid w:val="009C5F6D"/>
    <w:rsid w:val="009D27EC"/>
    <w:rsid w:val="009D7173"/>
    <w:rsid w:val="009F031D"/>
    <w:rsid w:val="009F0BE1"/>
    <w:rsid w:val="009F2DFA"/>
    <w:rsid w:val="00A10524"/>
    <w:rsid w:val="00A133BB"/>
    <w:rsid w:val="00A279F6"/>
    <w:rsid w:val="00A715B3"/>
    <w:rsid w:val="00A74E51"/>
    <w:rsid w:val="00A7793C"/>
    <w:rsid w:val="00A962C0"/>
    <w:rsid w:val="00AA24CE"/>
    <w:rsid w:val="00AB204A"/>
    <w:rsid w:val="00AB5614"/>
    <w:rsid w:val="00AB6C84"/>
    <w:rsid w:val="00AC25AF"/>
    <w:rsid w:val="00AC613B"/>
    <w:rsid w:val="00AE182F"/>
    <w:rsid w:val="00AE484F"/>
    <w:rsid w:val="00AF29A4"/>
    <w:rsid w:val="00B00CB8"/>
    <w:rsid w:val="00B13C06"/>
    <w:rsid w:val="00B2505A"/>
    <w:rsid w:val="00B31D2D"/>
    <w:rsid w:val="00B47678"/>
    <w:rsid w:val="00B700C3"/>
    <w:rsid w:val="00B816F2"/>
    <w:rsid w:val="00B82647"/>
    <w:rsid w:val="00B91E6F"/>
    <w:rsid w:val="00BC218D"/>
    <w:rsid w:val="00BC57D1"/>
    <w:rsid w:val="00BD10A9"/>
    <w:rsid w:val="00C006D2"/>
    <w:rsid w:val="00C44171"/>
    <w:rsid w:val="00C61696"/>
    <w:rsid w:val="00C84D0D"/>
    <w:rsid w:val="00CE0CC3"/>
    <w:rsid w:val="00CE13B7"/>
    <w:rsid w:val="00CF641B"/>
    <w:rsid w:val="00D25A7D"/>
    <w:rsid w:val="00D346EB"/>
    <w:rsid w:val="00D36744"/>
    <w:rsid w:val="00D6408E"/>
    <w:rsid w:val="00D71A9E"/>
    <w:rsid w:val="00D72420"/>
    <w:rsid w:val="00D93EBD"/>
    <w:rsid w:val="00DC32E4"/>
    <w:rsid w:val="00E055C4"/>
    <w:rsid w:val="00E15B6F"/>
    <w:rsid w:val="00E25A2F"/>
    <w:rsid w:val="00E32C1C"/>
    <w:rsid w:val="00E369D7"/>
    <w:rsid w:val="00E44F28"/>
    <w:rsid w:val="00E52E8C"/>
    <w:rsid w:val="00E623C0"/>
    <w:rsid w:val="00E6530B"/>
    <w:rsid w:val="00E82B08"/>
    <w:rsid w:val="00E8334D"/>
    <w:rsid w:val="00E84FDF"/>
    <w:rsid w:val="00E95DE7"/>
    <w:rsid w:val="00EB62F9"/>
    <w:rsid w:val="00EB67DA"/>
    <w:rsid w:val="00EC2944"/>
    <w:rsid w:val="00EC5083"/>
    <w:rsid w:val="00ED700C"/>
    <w:rsid w:val="00EE09D4"/>
    <w:rsid w:val="00EE2616"/>
    <w:rsid w:val="00F1491D"/>
    <w:rsid w:val="00F31ACB"/>
    <w:rsid w:val="00F45261"/>
    <w:rsid w:val="00F45B16"/>
    <w:rsid w:val="00F55174"/>
    <w:rsid w:val="00F776F3"/>
    <w:rsid w:val="00FB6994"/>
    <w:rsid w:val="00FC12FD"/>
    <w:rsid w:val="00FD3E25"/>
    <w:rsid w:val="00FD5473"/>
    <w:rsid w:val="00FE5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9D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B6C84"/>
    <w:pPr>
      <w:suppressAutoHyphens/>
      <w:ind w:left="720"/>
    </w:pPr>
    <w:rPr>
      <w:rFonts w:cs="Calibri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rsid w:val="00BD1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D10A9"/>
    <w:rPr>
      <w:rFonts w:ascii="Tahoma" w:hAnsi="Tahoma" w:cs="Tahoma"/>
      <w:sz w:val="16"/>
      <w:szCs w:val="16"/>
    </w:rPr>
  </w:style>
  <w:style w:type="paragraph" w:customStyle="1" w:styleId="secname">
    <w:name w:val="sec_name"/>
    <w:basedOn w:val="Normal"/>
    <w:next w:val="Normal"/>
    <w:uiPriority w:val="99"/>
    <w:rsid w:val="00E52E8C"/>
    <w:pPr>
      <w:spacing w:before="120" w:after="240"/>
      <w:jc w:val="center"/>
    </w:pPr>
    <w:rPr>
      <w:b/>
      <w:i/>
      <w:spacing w:val="-4"/>
    </w:rPr>
  </w:style>
  <w:style w:type="paragraph" w:customStyle="1" w:styleId="body">
    <w:name w:val="body"/>
    <w:basedOn w:val="Normal"/>
    <w:uiPriority w:val="99"/>
    <w:rsid w:val="00E52E8C"/>
    <w:pPr>
      <w:spacing w:before="120" w:after="120"/>
      <w:jc w:val="both"/>
    </w:pPr>
    <w:rPr>
      <w:spacing w:val="-4"/>
    </w:rPr>
  </w:style>
  <w:style w:type="paragraph" w:customStyle="1" w:styleId="Bullets">
    <w:name w:val="Bullets"/>
    <w:basedOn w:val="Normal"/>
    <w:uiPriority w:val="99"/>
    <w:rsid w:val="00E52E8C"/>
    <w:pPr>
      <w:numPr>
        <w:numId w:val="4"/>
      </w:numPr>
      <w:jc w:val="both"/>
    </w:pPr>
    <w:rPr>
      <w:szCs w:val="12"/>
      <w:lang w:eastAsia="en-US"/>
    </w:rPr>
  </w:style>
  <w:style w:type="paragraph" w:customStyle="1" w:styleId="table">
    <w:name w:val="table"/>
    <w:basedOn w:val="Normal"/>
    <w:next w:val="Normal"/>
    <w:uiPriority w:val="99"/>
    <w:rsid w:val="00E52E8C"/>
    <w:pPr>
      <w:keepNext/>
      <w:widowControl w:val="0"/>
      <w:numPr>
        <w:ilvl w:val="6"/>
        <w:numId w:val="5"/>
      </w:numPr>
      <w:autoSpaceDE w:val="0"/>
      <w:autoSpaceDN w:val="0"/>
      <w:adjustRightInd w:val="0"/>
      <w:spacing w:before="120"/>
      <w:jc w:val="right"/>
    </w:pPr>
    <w:rPr>
      <w:rFonts w:eastAsia="Arial Unicode MS"/>
      <w:b/>
      <w:i/>
      <w:lang w:val="uk-UA"/>
    </w:rPr>
  </w:style>
  <w:style w:type="table" w:styleId="TableGrid">
    <w:name w:val="Table Grid"/>
    <w:basedOn w:val="TableNormal"/>
    <w:uiPriority w:val="99"/>
    <w:rsid w:val="00E52E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uiPriority w:val="99"/>
    <w:rsid w:val="00E52E8C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uiPriority w:val="99"/>
    <w:rsid w:val="00E52E8C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Normal"/>
    <w:next w:val="Normal"/>
    <w:uiPriority w:val="99"/>
    <w:rsid w:val="00E52E8C"/>
    <w:pPr>
      <w:numPr>
        <w:numId w:val="8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noProof/>
      <w:color w:val="000000"/>
      <w:szCs w:val="20"/>
      <w:lang w:val="en-US"/>
    </w:rPr>
  </w:style>
  <w:style w:type="paragraph" w:customStyle="1" w:styleId="listn">
    <w:name w:val="list(n)"/>
    <w:basedOn w:val="Normal"/>
    <w:uiPriority w:val="99"/>
    <w:rsid w:val="00E52E8C"/>
    <w:pPr>
      <w:numPr>
        <w:ilvl w:val="1"/>
        <w:numId w:val="8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ind w:left="570" w:hanging="570"/>
      <w:textAlignment w:val="baseline"/>
    </w:pPr>
    <w:rPr>
      <w:rFonts w:eastAsia="Arial Unicode MS"/>
      <w:noProof/>
      <w:color w:val="000000"/>
      <w:szCs w:val="20"/>
      <w:lang w:val="en-US"/>
    </w:rPr>
  </w:style>
  <w:style w:type="paragraph" w:customStyle="1" w:styleId="variant">
    <w:name w:val="variant"/>
    <w:basedOn w:val="body"/>
    <w:uiPriority w:val="99"/>
    <w:rsid w:val="00E52E8C"/>
    <w:pPr>
      <w:spacing w:before="480"/>
    </w:pPr>
    <w:rPr>
      <w:b/>
      <w:i/>
    </w:rPr>
  </w:style>
  <w:style w:type="paragraph" w:customStyle="1" w:styleId="sectionsub">
    <w:name w:val="section_sub"/>
    <w:basedOn w:val="Normal"/>
    <w:next w:val="body"/>
    <w:uiPriority w:val="99"/>
    <w:rsid w:val="00606896"/>
    <w:pPr>
      <w:keepNext/>
      <w:overflowPunct w:val="0"/>
      <w:autoSpaceDE w:val="0"/>
      <w:autoSpaceDN w:val="0"/>
      <w:adjustRightInd w:val="0"/>
      <w:spacing w:before="480" w:after="120"/>
      <w:ind w:right="851" w:firstLine="720"/>
      <w:jc w:val="both"/>
      <w:textAlignment w:val="baseline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6</Pages>
  <Words>12080</Words>
  <Characters>6886</Characters>
  <Application>Microsoft Office Outlook</Application>
  <DocSecurity>0</DocSecurity>
  <Lines>0</Lines>
  <Paragraphs>0</Paragraphs>
  <ScaleCrop>false</ScaleCrop>
  <Company>NhT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Misha</dc:creator>
  <cp:keywords/>
  <dc:description/>
  <cp:lastModifiedBy>Мишко</cp:lastModifiedBy>
  <cp:revision>25</cp:revision>
  <cp:lastPrinted>2012-05-17T01:35:00Z</cp:lastPrinted>
  <dcterms:created xsi:type="dcterms:W3CDTF">2012-05-14T22:21:00Z</dcterms:created>
  <dcterms:modified xsi:type="dcterms:W3CDTF">2012-05-25T02:00:00Z</dcterms:modified>
</cp:coreProperties>
</file>