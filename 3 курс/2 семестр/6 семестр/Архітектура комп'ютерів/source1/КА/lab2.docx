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E4" w:rsidRPr="00AB6C84" w:rsidRDefault="006710E4" w:rsidP="00316BF6">
      <w:pPr>
        <w:spacing w:line="360" w:lineRule="auto"/>
        <w:jc w:val="center"/>
        <w:rPr>
          <w:sz w:val="28"/>
          <w:szCs w:val="28"/>
          <w:vertAlign w:val="superscript"/>
          <w:lang w:val="uk-UA"/>
        </w:rPr>
      </w:pPr>
      <w:r w:rsidRPr="00AB6C84">
        <w:rPr>
          <w:sz w:val="28"/>
          <w:szCs w:val="28"/>
          <w:lang w:val="uk-UA"/>
        </w:rPr>
        <w:t>Міністерство</w:t>
      </w:r>
      <w:r w:rsidRPr="00AB6C84">
        <w:rPr>
          <w:sz w:val="28"/>
          <w:szCs w:val="28"/>
          <w:vertAlign w:val="superscript"/>
          <w:lang w:val="uk-UA"/>
        </w:rPr>
        <w:t xml:space="preserve"> </w:t>
      </w:r>
      <w:r w:rsidRPr="00AB6C84">
        <w:rPr>
          <w:sz w:val="28"/>
          <w:szCs w:val="28"/>
          <w:lang w:val="uk-UA"/>
        </w:rPr>
        <w:t>освіти і науки України</w:t>
      </w:r>
    </w:p>
    <w:p w:rsidR="006710E4" w:rsidRPr="00AB6C84" w:rsidRDefault="006710E4" w:rsidP="00316BF6">
      <w:pPr>
        <w:spacing w:line="360" w:lineRule="auto"/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Національний технічний університет України</w:t>
      </w:r>
    </w:p>
    <w:p w:rsidR="006710E4" w:rsidRPr="00E32C1C" w:rsidRDefault="006710E4" w:rsidP="00316BF6">
      <w:pPr>
        <w:spacing w:line="360" w:lineRule="auto"/>
        <w:jc w:val="center"/>
        <w:rPr>
          <w:sz w:val="28"/>
          <w:szCs w:val="28"/>
        </w:rPr>
      </w:pPr>
      <w:r w:rsidRPr="00AB6C84">
        <w:rPr>
          <w:sz w:val="28"/>
          <w:szCs w:val="28"/>
          <w:lang w:val="uk-UA"/>
        </w:rPr>
        <w:t>«Київський політехнічний інститут»</w:t>
      </w:r>
    </w:p>
    <w:p w:rsidR="006710E4" w:rsidRPr="00AB6C84" w:rsidRDefault="006710E4" w:rsidP="00316BF6">
      <w:pPr>
        <w:spacing w:line="360" w:lineRule="auto"/>
        <w:jc w:val="center"/>
        <w:rPr>
          <w:lang w:val="uk-UA"/>
        </w:rPr>
      </w:pPr>
      <w:r w:rsidRPr="00AB6C84">
        <w:rPr>
          <w:lang w:val="uk-UA"/>
        </w:rPr>
        <w:t>Факультет Прикладної математики</w:t>
      </w:r>
    </w:p>
    <w:p w:rsidR="006710E4" w:rsidRPr="00AB6C84" w:rsidRDefault="006710E4" w:rsidP="00316BF6">
      <w:pPr>
        <w:spacing w:line="360" w:lineRule="auto"/>
        <w:jc w:val="center"/>
        <w:rPr>
          <w:lang w:val="uk-UA"/>
        </w:rPr>
      </w:pPr>
      <w:r w:rsidRPr="00AB6C84">
        <w:rPr>
          <w:lang w:val="uk-UA"/>
        </w:rPr>
        <w:t>Кафедра спеціалізованих комп’ютерних систем</w:t>
      </w:r>
    </w:p>
    <w:p w:rsidR="006710E4" w:rsidRPr="00AB6C84" w:rsidRDefault="006710E4" w:rsidP="00316BF6">
      <w:pPr>
        <w:spacing w:line="360" w:lineRule="auto"/>
        <w:jc w:val="center"/>
        <w:rPr>
          <w:lang w:val="uk-UA"/>
        </w:rPr>
      </w:pPr>
    </w:p>
    <w:p w:rsidR="006710E4" w:rsidRPr="00AB6C84" w:rsidRDefault="006710E4" w:rsidP="00316BF6">
      <w:pPr>
        <w:spacing w:line="360" w:lineRule="auto"/>
        <w:jc w:val="center"/>
        <w:rPr>
          <w:sz w:val="32"/>
          <w:szCs w:val="32"/>
          <w:lang w:val="uk-UA"/>
        </w:rPr>
      </w:pPr>
    </w:p>
    <w:p w:rsidR="006710E4" w:rsidRPr="00E32C1C" w:rsidRDefault="006710E4" w:rsidP="00316BF6">
      <w:pPr>
        <w:spacing w:line="360" w:lineRule="auto"/>
        <w:jc w:val="center"/>
        <w:rPr>
          <w:sz w:val="28"/>
          <w:szCs w:val="28"/>
        </w:rPr>
      </w:pPr>
    </w:p>
    <w:p w:rsidR="006710E4" w:rsidRPr="00E32C1C" w:rsidRDefault="006710E4" w:rsidP="00316BF6">
      <w:pPr>
        <w:spacing w:line="360" w:lineRule="auto"/>
        <w:jc w:val="center"/>
        <w:rPr>
          <w:sz w:val="28"/>
          <w:szCs w:val="28"/>
        </w:rPr>
      </w:pPr>
    </w:p>
    <w:p w:rsidR="006710E4" w:rsidRPr="00011B45" w:rsidRDefault="006710E4" w:rsidP="00316B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</w:rPr>
        <w:t>№</w:t>
      </w:r>
      <w:r w:rsidRPr="00011B45">
        <w:rPr>
          <w:sz w:val="28"/>
          <w:szCs w:val="28"/>
        </w:rPr>
        <w:t>2</w:t>
      </w:r>
    </w:p>
    <w:p w:rsidR="006710E4" w:rsidRDefault="006710E4" w:rsidP="00316BF6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AB6C84">
        <w:rPr>
          <w:i/>
          <w:sz w:val="28"/>
          <w:szCs w:val="28"/>
          <w:lang w:val="uk-UA"/>
        </w:rPr>
        <w:t>з дисципліни</w:t>
      </w:r>
      <w:r>
        <w:rPr>
          <w:i/>
          <w:sz w:val="28"/>
          <w:szCs w:val="28"/>
          <w:lang w:val="uk-UA"/>
        </w:rPr>
        <w:t>:</w:t>
      </w:r>
    </w:p>
    <w:p w:rsidR="006710E4" w:rsidRDefault="006710E4" w:rsidP="00316BF6">
      <w:pPr>
        <w:spacing w:line="360" w:lineRule="auto"/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«Комп</w:t>
      </w:r>
      <w:r w:rsidRPr="004D37D6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ютерна архітектура»</w:t>
      </w:r>
    </w:p>
    <w:p w:rsidR="006710E4" w:rsidRPr="00FC12FD" w:rsidRDefault="006710E4" w:rsidP="00316BF6">
      <w:pPr>
        <w:pStyle w:val="secname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Організація багато поточного виконання програм </w:t>
      </w:r>
      <w:r w:rsidRPr="00FC12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</w:p>
    <w:p w:rsidR="006710E4" w:rsidRPr="00A279F6" w:rsidRDefault="006710E4" w:rsidP="00316BF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№16</w:t>
      </w:r>
    </w:p>
    <w:p w:rsidR="006710E4" w:rsidRPr="00AB6C84" w:rsidRDefault="006710E4" w:rsidP="00281C9D">
      <w:pPr>
        <w:jc w:val="center"/>
        <w:rPr>
          <w:sz w:val="28"/>
          <w:szCs w:val="28"/>
          <w:lang w:val="uk-UA"/>
        </w:rPr>
      </w:pPr>
    </w:p>
    <w:p w:rsidR="006710E4" w:rsidRPr="00521B69" w:rsidRDefault="006710E4" w:rsidP="00281C9D">
      <w:pPr>
        <w:jc w:val="center"/>
        <w:rPr>
          <w:sz w:val="28"/>
          <w:szCs w:val="28"/>
        </w:rPr>
      </w:pPr>
    </w:p>
    <w:p w:rsidR="006710E4" w:rsidRPr="00521B69" w:rsidRDefault="006710E4" w:rsidP="00281C9D">
      <w:pPr>
        <w:jc w:val="center"/>
        <w:rPr>
          <w:sz w:val="28"/>
          <w:szCs w:val="28"/>
        </w:rPr>
      </w:pPr>
    </w:p>
    <w:p w:rsidR="006710E4" w:rsidRPr="00AB6C84" w:rsidRDefault="006710E4" w:rsidP="00281C9D">
      <w:pPr>
        <w:jc w:val="center"/>
        <w:rPr>
          <w:lang w:val="uk-UA"/>
        </w:rPr>
      </w:pPr>
    </w:p>
    <w:p w:rsidR="006710E4" w:rsidRPr="00AB6C84" w:rsidRDefault="006710E4" w:rsidP="00281C9D">
      <w:pPr>
        <w:jc w:val="center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Pr="00E52E8C" w:rsidRDefault="006710E4" w:rsidP="00316BF6">
      <w:pPr>
        <w:spacing w:line="360" w:lineRule="auto"/>
        <w:rPr>
          <w:lang w:val="uk-UA"/>
        </w:rPr>
      </w:pPr>
      <w:r>
        <w:rPr>
          <w:lang w:val="uk-UA"/>
        </w:rPr>
        <w:t>Викона</w:t>
      </w:r>
      <w:r>
        <w:t>в</w:t>
      </w:r>
      <w:r>
        <w:rPr>
          <w:lang w:val="uk-UA"/>
        </w:rPr>
        <w:t>:</w:t>
      </w:r>
    </w:p>
    <w:p w:rsidR="006710E4" w:rsidRPr="00011B45" w:rsidRDefault="006710E4" w:rsidP="00316BF6">
      <w:pPr>
        <w:spacing w:line="360" w:lineRule="auto"/>
      </w:pPr>
      <w:r>
        <w:rPr>
          <w:lang w:val="uk-UA"/>
        </w:rPr>
        <w:t>студент групи КВ-9</w:t>
      </w:r>
      <w:r w:rsidRPr="00011B45">
        <w:t>2</w:t>
      </w:r>
    </w:p>
    <w:p w:rsidR="006710E4" w:rsidRPr="00011B45" w:rsidRDefault="006710E4" w:rsidP="00316BF6">
      <w:pPr>
        <w:spacing w:line="360" w:lineRule="auto"/>
        <w:rPr>
          <w:lang w:val="uk-UA"/>
        </w:rPr>
      </w:pPr>
      <w:r>
        <w:rPr>
          <w:lang w:val="uk-UA"/>
        </w:rPr>
        <w:t>Степанюк М.Ф.</w:t>
      </w:r>
    </w:p>
    <w:p w:rsidR="006710E4" w:rsidRDefault="006710E4" w:rsidP="00316BF6">
      <w:pPr>
        <w:spacing w:line="360" w:lineRule="auto"/>
        <w:rPr>
          <w:lang w:val="uk-UA"/>
        </w:rPr>
      </w:pPr>
      <w:r w:rsidRPr="00AB6C84">
        <w:rPr>
          <w:lang w:val="uk-UA"/>
        </w:rPr>
        <w:t>Перевірив</w:t>
      </w:r>
      <w:r>
        <w:t>:</w:t>
      </w:r>
    </w:p>
    <w:p w:rsidR="006710E4" w:rsidRPr="00E52E8C" w:rsidRDefault="006710E4" w:rsidP="00316BF6">
      <w:pPr>
        <w:spacing w:line="360" w:lineRule="auto"/>
        <w:rPr>
          <w:lang w:val="uk-UA"/>
        </w:rPr>
      </w:pPr>
      <w:r>
        <w:rPr>
          <w:lang w:val="uk-UA"/>
        </w:rPr>
        <w:t>Петрашенко А. В.</w:t>
      </w:r>
    </w:p>
    <w:p w:rsidR="006710E4" w:rsidRPr="00AB6C84" w:rsidRDefault="006710E4" w:rsidP="00281C9D">
      <w:pPr>
        <w:jc w:val="right"/>
        <w:rPr>
          <w:lang w:val="uk-UA"/>
        </w:rPr>
      </w:pPr>
    </w:p>
    <w:p w:rsidR="006710E4" w:rsidRDefault="006710E4" w:rsidP="00281C9D">
      <w:pPr>
        <w:jc w:val="center"/>
        <w:rPr>
          <w:lang w:val="uk-UA"/>
        </w:rPr>
      </w:pPr>
    </w:p>
    <w:p w:rsidR="006710E4" w:rsidRDefault="006710E4" w:rsidP="00281C9D">
      <w:pPr>
        <w:jc w:val="center"/>
        <w:rPr>
          <w:lang w:val="uk-UA"/>
        </w:rPr>
      </w:pPr>
    </w:p>
    <w:p w:rsidR="006710E4" w:rsidRDefault="006710E4" w:rsidP="00281C9D">
      <w:pPr>
        <w:jc w:val="center"/>
        <w:rPr>
          <w:lang w:val="uk-UA"/>
        </w:rPr>
      </w:pPr>
    </w:p>
    <w:p w:rsidR="006710E4" w:rsidRDefault="006710E4" w:rsidP="00281C9D">
      <w:pPr>
        <w:jc w:val="center"/>
        <w:rPr>
          <w:lang w:val="uk-UA"/>
        </w:rPr>
      </w:pPr>
    </w:p>
    <w:p w:rsidR="006710E4" w:rsidRDefault="006710E4" w:rsidP="00281C9D">
      <w:pPr>
        <w:jc w:val="center"/>
        <w:rPr>
          <w:lang w:val="uk-UA"/>
        </w:rPr>
      </w:pPr>
    </w:p>
    <w:p w:rsidR="006710E4" w:rsidRDefault="006710E4" w:rsidP="00E52E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6710E4" w:rsidRDefault="006710E4" w:rsidP="00E52E8C">
      <w:pPr>
        <w:rPr>
          <w:lang w:val="uk-UA"/>
        </w:rPr>
      </w:pPr>
    </w:p>
    <w:p w:rsidR="006710E4" w:rsidRDefault="006710E4" w:rsidP="00C97729">
      <w:pPr>
        <w:jc w:val="both"/>
        <w:rPr>
          <w:lang w:val="uk-UA"/>
        </w:rPr>
      </w:pPr>
      <w:r w:rsidRPr="00A962C0">
        <w:rPr>
          <w:b/>
          <w:lang w:val="uk-UA"/>
        </w:rPr>
        <w:t>Мета роботи:</w:t>
      </w:r>
      <w:r>
        <w:rPr>
          <w:lang w:val="uk-UA"/>
        </w:rPr>
        <w:t xml:space="preserve"> вивчення технології багато поточного програмування засобами </w:t>
      </w:r>
      <w:r w:rsidRPr="0065747A">
        <w:rPr>
          <w:lang w:val="uk-UA"/>
        </w:rPr>
        <w:t>.</w:t>
      </w:r>
      <w:r>
        <w:rPr>
          <w:lang w:val="en-US"/>
        </w:rPr>
        <w:t>NET</w:t>
      </w:r>
      <w:r>
        <w:rPr>
          <w:lang w:val="uk-UA"/>
        </w:rPr>
        <w:t xml:space="preserve"> </w:t>
      </w:r>
      <w:r>
        <w:rPr>
          <w:lang w:val="en-US"/>
        </w:rPr>
        <w:t>Framework</w:t>
      </w:r>
      <w:r>
        <w:rPr>
          <w:lang w:val="uk-UA"/>
        </w:rPr>
        <w:t xml:space="preserve"> та мови</w:t>
      </w:r>
      <w:r w:rsidRPr="0065747A">
        <w:rPr>
          <w:lang w:val="uk-UA"/>
        </w:rPr>
        <w:t xml:space="preserve"> </w:t>
      </w:r>
      <w:r>
        <w:rPr>
          <w:lang w:val="en-US"/>
        </w:rPr>
        <w:t>C</w:t>
      </w:r>
      <w:r w:rsidRPr="0065747A">
        <w:rPr>
          <w:lang w:val="uk-UA"/>
        </w:rPr>
        <w:t>#</w:t>
      </w:r>
      <w:r>
        <w:rPr>
          <w:lang w:val="uk-UA"/>
        </w:rPr>
        <w:t xml:space="preserve"> на прикладі реалізації задачі інформаційного пошуку.</w:t>
      </w:r>
    </w:p>
    <w:p w:rsidR="006710E4" w:rsidRDefault="006710E4" w:rsidP="00C97729">
      <w:pPr>
        <w:jc w:val="both"/>
        <w:rPr>
          <w:lang w:val="uk-UA"/>
        </w:rPr>
      </w:pPr>
      <w:r w:rsidRPr="00A962C0">
        <w:rPr>
          <w:b/>
          <w:lang w:val="uk-UA"/>
        </w:rPr>
        <w:t>Завдання</w:t>
      </w:r>
      <w:r>
        <w:rPr>
          <w:b/>
          <w:lang w:val="uk-UA"/>
        </w:rPr>
        <w:t xml:space="preserve">: </w:t>
      </w:r>
      <w:r>
        <w:rPr>
          <w:lang w:val="uk-UA"/>
        </w:rPr>
        <w:t xml:space="preserve">Використовуючи середовища розробки </w:t>
      </w:r>
      <w:r>
        <w:rPr>
          <w:lang w:val="en-US"/>
        </w:rPr>
        <w:t>Visual</w:t>
      </w:r>
      <w:r w:rsidRPr="0065747A">
        <w:rPr>
          <w:lang w:val="uk-UA"/>
        </w:rPr>
        <w:t xml:space="preserve"> </w:t>
      </w:r>
      <w:r>
        <w:rPr>
          <w:lang w:val="en-US"/>
        </w:rPr>
        <w:t>Studio</w:t>
      </w:r>
      <w:r w:rsidRPr="0065747A">
        <w:rPr>
          <w:lang w:val="uk-UA"/>
        </w:rPr>
        <w:t xml:space="preserve"> .</w:t>
      </w:r>
      <w:r>
        <w:rPr>
          <w:lang w:val="en-US"/>
        </w:rPr>
        <w:t>NET</w:t>
      </w:r>
      <w:r>
        <w:rPr>
          <w:lang w:val="uk-UA"/>
        </w:rPr>
        <w:t xml:space="preserve"> і мову програмування </w:t>
      </w:r>
      <w:r>
        <w:rPr>
          <w:lang w:val="en-US"/>
        </w:rPr>
        <w:t>C</w:t>
      </w:r>
      <w:r w:rsidRPr="0065747A">
        <w:rPr>
          <w:lang w:val="uk-UA"/>
        </w:rPr>
        <w:t>#</w:t>
      </w:r>
      <w:r>
        <w:rPr>
          <w:lang w:val="uk-UA"/>
        </w:rPr>
        <w:t>, реалізувати функцію пошуку фрази серед набору документів,</w:t>
      </w:r>
      <w:r w:rsidRPr="00FC12FD">
        <w:rPr>
          <w:lang w:val="uk-UA"/>
        </w:rPr>
        <w:t xml:space="preserve"> </w:t>
      </w:r>
      <w:r>
        <w:rPr>
          <w:lang w:val="uk-UA"/>
        </w:rPr>
        <w:t>представлених текстовими файлами.</w:t>
      </w:r>
    </w:p>
    <w:p w:rsidR="006710E4" w:rsidRDefault="006710E4" w:rsidP="00C97729">
      <w:pPr>
        <w:jc w:val="both"/>
        <w:rPr>
          <w:b/>
          <w:lang w:val="uk-UA"/>
        </w:rPr>
      </w:pPr>
      <w:r>
        <w:rPr>
          <w:b/>
          <w:lang w:val="uk-UA"/>
        </w:rPr>
        <w:t>Задачі потоків</w:t>
      </w:r>
    </w:p>
    <w:p w:rsidR="006710E4" w:rsidRDefault="006710E4" w:rsidP="00C97729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Головний потік – обробка подій від користувача, виведення результатів пошуку</w:t>
      </w:r>
    </w:p>
    <w:p w:rsidR="006710E4" w:rsidRDefault="006710E4" w:rsidP="00C97729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Потік 1 – підготовка колекції до пошуку: створення індексів документів</w:t>
      </w:r>
    </w:p>
    <w:p w:rsidR="006710E4" w:rsidRDefault="006710E4" w:rsidP="00C97729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Потік 2 – пошук у колекції за варіантом</w:t>
      </w:r>
    </w:p>
    <w:p w:rsidR="006710E4" w:rsidRDefault="006710E4" w:rsidP="00C97729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 xml:space="preserve">Потік 3 – пошук у колекції </w:t>
      </w:r>
      <w:r>
        <w:rPr>
          <w:lang w:val="en-US"/>
        </w:rPr>
        <w:t>BitArray</w:t>
      </w:r>
      <w:r>
        <w:rPr>
          <w:lang w:val="uk-UA"/>
        </w:rPr>
        <w:t xml:space="preserve"> </w:t>
      </w:r>
    </w:p>
    <w:p w:rsidR="006710E4" w:rsidRDefault="006710E4" w:rsidP="00C97729">
      <w:pPr>
        <w:jc w:val="both"/>
        <w:rPr>
          <w:lang w:val="uk-UA"/>
        </w:rPr>
      </w:pPr>
      <w:r>
        <w:rPr>
          <w:lang w:val="uk-UA"/>
        </w:rPr>
        <w:t xml:space="preserve">Пошук у колекції: </w:t>
      </w:r>
      <w:r>
        <w:rPr>
          <w:lang w:val="en-US"/>
        </w:rPr>
        <w:t>HashTable</w:t>
      </w:r>
    </w:p>
    <w:p w:rsidR="006710E4" w:rsidRDefault="006710E4" w:rsidP="00C97729">
      <w:pPr>
        <w:jc w:val="both"/>
        <w:rPr>
          <w:lang w:val="uk-UA"/>
        </w:rPr>
      </w:pPr>
      <w:r>
        <w:rPr>
          <w:lang w:val="uk-UA"/>
        </w:rPr>
        <w:t>Функція об’єднання слів у запиті:</w:t>
      </w:r>
      <w:r w:rsidRPr="00C97729">
        <w:rPr>
          <w:lang w:val="uk-UA"/>
        </w:rPr>
        <w:t xml:space="preserve">  </w:t>
      </w:r>
      <w:r>
        <w:rPr>
          <w:lang w:val="en-US"/>
        </w:rPr>
        <w:t>a</w:t>
      </w:r>
      <w:r w:rsidRPr="00C97729">
        <w:rPr>
          <w:lang w:val="uk-UA"/>
        </w:rPr>
        <w:t xml:space="preserve"> </w:t>
      </w:r>
      <w:r>
        <w:rPr>
          <w:lang w:val="en-US"/>
        </w:rPr>
        <w:t>AND</w:t>
      </w:r>
      <w:r w:rsidRPr="00C97729">
        <w:rPr>
          <w:lang w:val="uk-UA"/>
        </w:rPr>
        <w:t xml:space="preserve"> </w:t>
      </w:r>
      <w:r>
        <w:rPr>
          <w:lang w:val="en-US"/>
        </w:rPr>
        <w:t>b</w:t>
      </w:r>
    </w:p>
    <w:p w:rsidR="006710E4" w:rsidRPr="00011B45" w:rsidRDefault="006710E4" w:rsidP="00C97729">
      <w:pPr>
        <w:jc w:val="both"/>
        <w:rPr>
          <w:lang w:val="uk-UA"/>
        </w:rPr>
      </w:pPr>
      <w:r>
        <w:rPr>
          <w:lang w:val="uk-UA"/>
        </w:rPr>
        <w:t xml:space="preserve">Об’єкт синхронізації потоків: </w:t>
      </w:r>
      <w:r w:rsidRPr="00011B45">
        <w:rPr>
          <w:lang w:val="uk-UA"/>
        </w:rPr>
        <w:t xml:space="preserve"> </w:t>
      </w:r>
      <w:r>
        <w:rPr>
          <w:lang w:val="en-US"/>
        </w:rPr>
        <w:t>Mutex</w:t>
      </w:r>
    </w:p>
    <w:p w:rsidR="006710E4" w:rsidRDefault="006710E4" w:rsidP="00803F83">
      <w:pPr>
        <w:ind w:left="708" w:firstLine="702"/>
        <w:rPr>
          <w:lang w:val="uk-UA"/>
        </w:rPr>
      </w:pPr>
    </w:p>
    <w:p w:rsidR="006710E4" w:rsidRPr="000433A3" w:rsidRDefault="006710E4" w:rsidP="000433A3">
      <w:pPr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>Текст програми:</w:t>
      </w:r>
    </w:p>
    <w:p w:rsidR="006710E4" w:rsidRDefault="006710E4" w:rsidP="00803F83">
      <w:pPr>
        <w:ind w:left="708" w:firstLine="702"/>
        <w:rPr>
          <w:lang w:val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System.Collections.Generic;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System.ComponentModel;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System.Data;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System.Drawing;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System.Linq;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System.Text;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System.Collections;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System.Threading;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System.IO;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using</w:t>
      </w:r>
      <w:r w:rsidRPr="00C97729">
        <w:rPr>
          <w:sz w:val="14"/>
          <w:szCs w:val="14"/>
          <w:lang w:val="uk-UA" w:eastAsia="uk-UA"/>
        </w:rPr>
        <w:t xml:space="preserve"> System.Windows.Forms;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color w:val="0000FF"/>
          <w:sz w:val="14"/>
          <w:szCs w:val="14"/>
          <w:lang w:val="uk-UA" w:eastAsia="uk-UA"/>
        </w:rPr>
        <w:t>namespace</w:t>
      </w:r>
      <w:r w:rsidRPr="00C97729">
        <w:rPr>
          <w:sz w:val="14"/>
          <w:szCs w:val="14"/>
          <w:lang w:val="uk-UA" w:eastAsia="uk-UA"/>
        </w:rPr>
        <w:t xml:space="preserve"> KA_2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>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</w:t>
      </w:r>
      <w:r w:rsidRPr="00C97729">
        <w:rPr>
          <w:color w:val="0000FF"/>
          <w:sz w:val="14"/>
          <w:szCs w:val="14"/>
          <w:lang w:val="uk-UA" w:eastAsia="uk-UA"/>
        </w:rPr>
        <w:t>public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partial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class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Form1</w:t>
      </w:r>
      <w:r w:rsidRPr="00C97729">
        <w:rPr>
          <w:sz w:val="14"/>
          <w:szCs w:val="14"/>
          <w:lang w:val="uk-UA" w:eastAsia="uk-UA"/>
        </w:rPr>
        <w:t xml:space="preserve"> : </w:t>
      </w:r>
      <w:r w:rsidRPr="00C97729">
        <w:rPr>
          <w:color w:val="2B91AF"/>
          <w:sz w:val="14"/>
          <w:szCs w:val="14"/>
          <w:lang w:val="uk-UA" w:eastAsia="uk-UA"/>
        </w:rPr>
        <w:t>Form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2B91AF"/>
          <w:sz w:val="14"/>
          <w:szCs w:val="14"/>
          <w:lang w:val="uk-UA" w:eastAsia="uk-UA"/>
        </w:rPr>
        <w:t>Hashtable</w:t>
      </w:r>
      <w:r w:rsidRPr="00C97729">
        <w:rPr>
          <w:sz w:val="14"/>
          <w:szCs w:val="14"/>
          <w:lang w:val="uk-UA" w:eastAsia="uk-UA"/>
        </w:rPr>
        <w:t xml:space="preserve"> ht;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2B91AF"/>
          <w:sz w:val="14"/>
          <w:szCs w:val="14"/>
          <w:lang w:val="uk-UA" w:eastAsia="uk-UA"/>
        </w:rPr>
        <w:t>RichTextBox</w:t>
      </w:r>
      <w:r w:rsidRPr="00C97729">
        <w:rPr>
          <w:sz w:val="14"/>
          <w:szCs w:val="14"/>
          <w:lang w:val="uk-UA" w:eastAsia="uk-UA"/>
        </w:rPr>
        <w:t xml:space="preserve"> RichTextBox2;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2B91AF"/>
          <w:sz w:val="14"/>
          <w:szCs w:val="14"/>
          <w:lang w:val="uk-UA" w:eastAsia="uk-UA"/>
        </w:rPr>
        <w:t>Mutex</w:t>
      </w:r>
      <w:r w:rsidRPr="00C97729">
        <w:rPr>
          <w:sz w:val="14"/>
          <w:szCs w:val="14"/>
          <w:lang w:val="uk-UA" w:eastAsia="uk-UA"/>
        </w:rPr>
        <w:t xml:space="preserve"> mt, mt2, mt1, mt3;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bool</w:t>
      </w:r>
      <w:r w:rsidRPr="00C97729">
        <w:rPr>
          <w:sz w:val="14"/>
          <w:szCs w:val="14"/>
          <w:lang w:val="uk-UA" w:eastAsia="uk-UA"/>
        </w:rPr>
        <w:t xml:space="preserve"> ext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 xml:space="preserve">, pp1, butclick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len = 0, cnt, cnt_bit, pp=0;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2B91AF"/>
          <w:sz w:val="14"/>
          <w:szCs w:val="14"/>
          <w:lang w:val="uk-UA" w:eastAsia="uk-UA"/>
        </w:rPr>
        <w:t>TimeSpan</w:t>
      </w:r>
      <w:r w:rsidRPr="00C97729">
        <w:rPr>
          <w:sz w:val="14"/>
          <w:szCs w:val="14"/>
          <w:lang w:val="uk-UA" w:eastAsia="uk-UA"/>
        </w:rPr>
        <w:t xml:space="preserve"> ts1, ts2;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[,] search;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 xml:space="preserve"> th_main, th1, th2, th3;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2B91AF"/>
          <w:sz w:val="14"/>
          <w:szCs w:val="14"/>
          <w:lang w:val="uk-UA" w:eastAsia="uk-UA"/>
        </w:rPr>
        <w:t>ListBox</w:t>
      </w:r>
      <w:r w:rsidRPr="00C97729">
        <w:rPr>
          <w:sz w:val="14"/>
          <w:szCs w:val="14"/>
          <w:lang w:val="uk-UA" w:eastAsia="uk-UA"/>
        </w:rPr>
        <w:t xml:space="preserve"> lst1, lst2, lst3, lst4;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public</w:t>
      </w:r>
      <w:r w:rsidRPr="00C97729">
        <w:rPr>
          <w:sz w:val="14"/>
          <w:szCs w:val="14"/>
          <w:lang w:val="uk-UA" w:eastAsia="uk-UA"/>
        </w:rPr>
        <w:t xml:space="preserve"> Form1()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InitializeComponent();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Mutex</w:t>
      </w:r>
      <w:r w:rsidRPr="00C97729">
        <w:rPr>
          <w:sz w:val="14"/>
          <w:szCs w:val="14"/>
          <w:lang w:val="uk-UA" w:eastAsia="uk-UA"/>
        </w:rPr>
        <w:t xml:space="preserve">();  </w:t>
      </w:r>
      <w:r w:rsidRPr="00C97729">
        <w:rPr>
          <w:color w:val="008000"/>
          <w:sz w:val="14"/>
          <w:szCs w:val="14"/>
          <w:lang w:val="uk-UA" w:eastAsia="uk-UA"/>
        </w:rPr>
        <w:t>//for HashTasble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mt1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Mutex</w:t>
      </w:r>
      <w:r w:rsidRPr="00C97729">
        <w:rPr>
          <w:sz w:val="14"/>
          <w:szCs w:val="14"/>
          <w:lang w:val="uk-UA" w:eastAsia="uk-UA"/>
        </w:rPr>
        <w:t xml:space="preserve">(); </w:t>
      </w:r>
      <w:r w:rsidRPr="00C97729">
        <w:rPr>
          <w:color w:val="008000"/>
          <w:sz w:val="14"/>
          <w:szCs w:val="14"/>
          <w:lang w:val="uk-UA" w:eastAsia="uk-UA"/>
        </w:rPr>
        <w:t>//for lst1, lst2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mt2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Mutex</w:t>
      </w:r>
      <w:r w:rsidRPr="00C97729">
        <w:rPr>
          <w:sz w:val="14"/>
          <w:szCs w:val="14"/>
          <w:lang w:val="uk-UA" w:eastAsia="uk-UA"/>
        </w:rPr>
        <w:t xml:space="preserve">(); </w:t>
      </w:r>
      <w:r w:rsidRPr="00C97729">
        <w:rPr>
          <w:color w:val="008000"/>
          <w:sz w:val="14"/>
          <w:szCs w:val="14"/>
          <w:lang w:val="uk-UA" w:eastAsia="uk-UA"/>
        </w:rPr>
        <w:t>//for ListBox1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mt3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Mutex</w:t>
      </w:r>
      <w:r w:rsidRPr="00C97729">
        <w:rPr>
          <w:sz w:val="14"/>
          <w:szCs w:val="14"/>
          <w:lang w:val="uk-UA" w:eastAsia="uk-UA"/>
        </w:rPr>
        <w:t xml:space="preserve">(); </w:t>
      </w:r>
      <w:r w:rsidRPr="00C97729">
        <w:rPr>
          <w:color w:val="008000"/>
          <w:sz w:val="14"/>
          <w:szCs w:val="14"/>
          <w:lang w:val="uk-UA" w:eastAsia="uk-UA"/>
        </w:rPr>
        <w:t>//for lst3, lst4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ts1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TimeSpan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ts2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TimeSpan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Form1_Load(</w:t>
      </w:r>
      <w:r w:rsidRPr="00C97729">
        <w:rPr>
          <w:color w:val="0000FF"/>
          <w:sz w:val="14"/>
          <w:szCs w:val="14"/>
          <w:lang w:val="uk-UA" w:eastAsia="uk-UA"/>
        </w:rPr>
        <w:t>object</w:t>
      </w:r>
      <w:r w:rsidRPr="00C97729">
        <w:rPr>
          <w:sz w:val="14"/>
          <w:szCs w:val="14"/>
          <w:lang w:val="uk-UA" w:eastAsia="uk-UA"/>
        </w:rPr>
        <w:t xml:space="preserve"> sender, </w:t>
      </w:r>
      <w:r w:rsidRPr="00C97729">
        <w:rPr>
          <w:color w:val="2B91AF"/>
          <w:sz w:val="14"/>
          <w:szCs w:val="14"/>
          <w:lang w:val="uk-UA" w:eastAsia="uk-UA"/>
        </w:rPr>
        <w:t>EventArgs</w:t>
      </w:r>
      <w:r w:rsidRPr="00C97729">
        <w:rPr>
          <w:sz w:val="14"/>
          <w:szCs w:val="14"/>
          <w:lang w:val="uk-UA" w:eastAsia="uk-UA"/>
        </w:rPr>
        <w:t xml:space="preserve"> e)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ht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Hashtable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lst1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ListBox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lst2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ListBox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lst1.Visible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lst2.Visible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lst3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ListBox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lst4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ListBox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lst3.Visible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lst4.Visible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public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button1_Click_1(</w:t>
      </w:r>
      <w:r w:rsidRPr="00C97729">
        <w:rPr>
          <w:color w:val="0000FF"/>
          <w:sz w:val="14"/>
          <w:szCs w:val="14"/>
          <w:lang w:val="uk-UA" w:eastAsia="uk-UA"/>
        </w:rPr>
        <w:t>object</w:t>
      </w:r>
      <w:r w:rsidRPr="00C97729">
        <w:rPr>
          <w:sz w:val="14"/>
          <w:szCs w:val="14"/>
          <w:lang w:val="uk-UA" w:eastAsia="uk-UA"/>
        </w:rPr>
        <w:t xml:space="preserve"> sender, </w:t>
      </w:r>
      <w:r w:rsidRPr="00C97729">
        <w:rPr>
          <w:color w:val="2B91AF"/>
          <w:sz w:val="14"/>
          <w:szCs w:val="14"/>
          <w:lang w:val="uk-UA" w:eastAsia="uk-UA"/>
        </w:rPr>
        <w:t>EventArgs</w:t>
      </w:r>
      <w:r w:rsidRPr="00C97729">
        <w:rPr>
          <w:sz w:val="14"/>
          <w:szCs w:val="14"/>
          <w:lang w:val="uk-UA" w:eastAsia="uk-UA"/>
        </w:rPr>
        <w:t xml:space="preserve"> e)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(opf.ShowDialog() == </w:t>
      </w:r>
      <w:r w:rsidRPr="00C97729">
        <w:rPr>
          <w:color w:val="2B91AF"/>
          <w:sz w:val="14"/>
          <w:szCs w:val="14"/>
          <w:lang w:val="uk-UA" w:eastAsia="uk-UA"/>
        </w:rPr>
        <w:t>DialogResult</w:t>
      </w:r>
      <w:r w:rsidRPr="00C97729">
        <w:rPr>
          <w:sz w:val="14"/>
          <w:szCs w:val="14"/>
          <w:lang w:val="uk-UA" w:eastAsia="uk-UA"/>
        </w:rPr>
        <w:t>.OK)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FPath.Text = opf.FileName;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mt2.WaitOne();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(!listBox1.Items.Contains(FPath.Text))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fileNames.Text += listBox1.Items.Count.ToString() + </w:t>
      </w:r>
      <w:r w:rsidRPr="00C97729">
        <w:rPr>
          <w:color w:val="A31515"/>
          <w:sz w:val="14"/>
          <w:szCs w:val="14"/>
          <w:lang w:val="uk-UA" w:eastAsia="uk-UA"/>
        </w:rPr>
        <w:t>"\n"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listBox1.Items.Add(FPath.Text);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mt2.ReleaseMutex();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(th1 == </w:t>
      </w:r>
      <w:r w:rsidRPr="00C97729">
        <w:rPr>
          <w:color w:val="0000FF"/>
          <w:sz w:val="14"/>
          <w:szCs w:val="14"/>
          <w:lang w:val="uk-UA" w:eastAsia="uk-UA"/>
        </w:rPr>
        <w:t>null</w:t>
      </w:r>
      <w:r w:rsidRPr="00C97729">
        <w:rPr>
          <w:sz w:val="14"/>
          <w:szCs w:val="14"/>
          <w:lang w:val="uk-UA" w:eastAsia="uk-UA"/>
        </w:rPr>
        <w:t>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FPath.Text = </w:t>
      </w:r>
      <w:r w:rsidRPr="00C97729">
        <w:rPr>
          <w:color w:val="A31515"/>
          <w:sz w:val="14"/>
          <w:szCs w:val="14"/>
          <w:lang w:val="uk-UA" w:eastAsia="uk-UA"/>
        </w:rPr>
        <w:t>""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</w:t>
      </w:r>
      <w:r w:rsidRPr="00C97729">
        <w:rPr>
          <w:color w:val="0000FF"/>
          <w:sz w:val="14"/>
          <w:szCs w:val="14"/>
          <w:lang w:val="uk-UA" w:eastAsia="uk-UA"/>
        </w:rPr>
        <w:t>return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butclick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SearchWords(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 fname 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for</w:t>
      </w:r>
      <w:r w:rsidRPr="00C97729">
        <w:rPr>
          <w:sz w:val="14"/>
          <w:szCs w:val="14"/>
          <w:lang w:val="uk-UA" w:eastAsia="uk-UA"/>
        </w:rPr>
        <w:t xml:space="preserve"> (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i = 0; i &lt; len; i++)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(ht[fname] != </w:t>
      </w:r>
      <w:r w:rsidRPr="00C97729">
        <w:rPr>
          <w:color w:val="0000FF"/>
          <w:sz w:val="14"/>
          <w:szCs w:val="14"/>
          <w:lang w:val="uk-UA" w:eastAsia="uk-UA"/>
        </w:rPr>
        <w:t>null</w:t>
      </w:r>
      <w:r w:rsidRPr="00C97729">
        <w:rPr>
          <w:sz w:val="14"/>
          <w:szCs w:val="14"/>
          <w:lang w:val="uk-UA" w:eastAsia="uk-UA"/>
        </w:rPr>
        <w:t xml:space="preserve"> &amp;&amp; ((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[])ht[fname]).ToList().Contains(search[0, i]))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search[1, i] = </w:t>
      </w:r>
      <w:r w:rsidRPr="00C97729">
        <w:rPr>
          <w:color w:val="A31515"/>
          <w:sz w:val="14"/>
          <w:szCs w:val="14"/>
          <w:lang w:val="uk-UA" w:eastAsia="uk-UA"/>
        </w:rPr>
        <w:t>"1"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mul = 1;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for</w:t>
      </w:r>
      <w:r w:rsidRPr="00C97729">
        <w:rPr>
          <w:sz w:val="14"/>
          <w:szCs w:val="14"/>
          <w:lang w:val="uk-UA" w:eastAsia="uk-UA"/>
        </w:rPr>
        <w:t xml:space="preserve"> (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j = 0; j &lt; len; j++)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mul *= </w:t>
      </w:r>
      <w:r w:rsidRPr="00C97729">
        <w:rPr>
          <w:color w:val="2B91AF"/>
          <w:sz w:val="14"/>
          <w:szCs w:val="14"/>
          <w:lang w:val="uk-UA" w:eastAsia="uk-UA"/>
        </w:rPr>
        <w:t>Convert</w:t>
      </w:r>
      <w:r w:rsidRPr="00C97729">
        <w:rPr>
          <w:sz w:val="14"/>
          <w:szCs w:val="14"/>
          <w:lang w:val="uk-UA" w:eastAsia="uk-UA"/>
        </w:rPr>
        <w:t>.ToInt16(search[1, j]);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search[1, j] = </w:t>
      </w:r>
      <w:r w:rsidRPr="00C97729">
        <w:rPr>
          <w:color w:val="A31515"/>
          <w:sz w:val="14"/>
          <w:szCs w:val="14"/>
          <w:lang w:val="uk-UA" w:eastAsia="uk-UA"/>
        </w:rPr>
        <w:t>"0"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return</w:t>
      </w:r>
      <w:r w:rsidRPr="00C97729">
        <w:rPr>
          <w:sz w:val="14"/>
          <w:szCs w:val="14"/>
          <w:lang w:val="uk-UA" w:eastAsia="uk-UA"/>
        </w:rPr>
        <w:t xml:space="preserve"> mul;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AddToHash(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 fname)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 s = System.IO.</w:t>
      </w:r>
      <w:r w:rsidRPr="00C97729">
        <w:rPr>
          <w:color w:val="2B91AF"/>
          <w:sz w:val="14"/>
          <w:szCs w:val="14"/>
          <w:lang w:val="uk-UA" w:eastAsia="uk-UA"/>
        </w:rPr>
        <w:t>File</w:t>
      </w:r>
      <w:r w:rsidRPr="00C97729">
        <w:rPr>
          <w:sz w:val="14"/>
          <w:szCs w:val="14"/>
          <w:lang w:val="uk-UA" w:eastAsia="uk-UA"/>
        </w:rPr>
        <w:t xml:space="preserve">.ReadAllText(fname, </w:t>
      </w:r>
      <w:r w:rsidRPr="00C97729">
        <w:rPr>
          <w:color w:val="2B91AF"/>
          <w:sz w:val="14"/>
          <w:szCs w:val="14"/>
          <w:lang w:val="uk-UA" w:eastAsia="uk-UA"/>
        </w:rPr>
        <w:t>Encoding</w:t>
      </w:r>
      <w:r w:rsidRPr="00C97729">
        <w:rPr>
          <w:sz w:val="14"/>
          <w:szCs w:val="14"/>
          <w:lang w:val="uk-UA" w:eastAsia="uk-UA"/>
        </w:rPr>
        <w:t>.Default);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s = s.ToUpper();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[] WordsArr = s.Split(</w:t>
      </w:r>
      <w:r w:rsidRPr="00C97729">
        <w:rPr>
          <w:color w:val="A31515"/>
          <w:sz w:val="14"/>
          <w:szCs w:val="14"/>
          <w:lang w:val="uk-UA" w:eastAsia="uk-UA"/>
        </w:rPr>
        <w:t>','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'.'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'!'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'?'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'-'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';'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'\r'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'\n'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':'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'—'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 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')'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'('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'\"'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'/'</w:t>
      </w:r>
      <w:r w:rsidRPr="00C97729">
        <w:rPr>
          <w:sz w:val="14"/>
          <w:szCs w:val="14"/>
          <w:lang w:val="uk-UA" w:eastAsia="uk-UA"/>
        </w:rPr>
        <w:t>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ht.Add(ht.Count.ToString(), WordsArr);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PrepareThread()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  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foreach</w:t>
      </w:r>
      <w:r w:rsidRPr="00C97729">
        <w:rPr>
          <w:sz w:val="14"/>
          <w:szCs w:val="14"/>
          <w:lang w:val="uk-UA" w:eastAsia="uk-UA"/>
        </w:rPr>
        <w:t xml:space="preserve"> (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 str </w:t>
      </w:r>
      <w:r w:rsidRPr="00C97729">
        <w:rPr>
          <w:color w:val="0000FF"/>
          <w:sz w:val="14"/>
          <w:szCs w:val="14"/>
          <w:lang w:val="uk-UA" w:eastAsia="uk-UA"/>
        </w:rPr>
        <w:t>in</w:t>
      </w:r>
      <w:r w:rsidRPr="00C97729">
        <w:rPr>
          <w:sz w:val="14"/>
          <w:szCs w:val="14"/>
          <w:lang w:val="uk-UA" w:eastAsia="uk-UA"/>
        </w:rPr>
        <w:t xml:space="preserve"> listBox1.Items 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AddToHash(str);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 xml:space="preserve"> dt =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>.Now;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lst2.Items.Add(dt);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while</w:t>
      </w:r>
      <w:r w:rsidRPr="00C97729">
        <w:rPr>
          <w:sz w:val="14"/>
          <w:szCs w:val="14"/>
          <w:lang w:val="uk-UA" w:eastAsia="uk-UA"/>
        </w:rPr>
        <w:t xml:space="preserve"> ( ext 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 butclick 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mt.WaitOne();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AddToHash(FPath.Text);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 xml:space="preserve"> dt =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>.Now;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lst2.Items.Add(dt);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mt.ReleaseMutex();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FName.Text = </w:t>
      </w:r>
      <w:r w:rsidRPr="00C97729">
        <w:rPr>
          <w:color w:val="A31515"/>
          <w:sz w:val="14"/>
          <w:szCs w:val="14"/>
          <w:lang w:val="uk-UA" w:eastAsia="uk-UA"/>
        </w:rPr>
        <w:t>""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FPath.Text = </w:t>
      </w:r>
      <w:r w:rsidRPr="00C97729">
        <w:rPr>
          <w:color w:val="A31515"/>
          <w:sz w:val="14"/>
          <w:szCs w:val="14"/>
          <w:lang w:val="uk-UA" w:eastAsia="uk-UA"/>
        </w:rPr>
        <w:t>""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butclick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.Sleep(100);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.Sleep(100);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but_ser.Enabled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SearchThread()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cnt = 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</w:t>
      </w:r>
      <w:r w:rsidRPr="00C97729">
        <w:rPr>
          <w:color w:val="0000FF"/>
          <w:sz w:val="14"/>
          <w:szCs w:val="14"/>
          <w:lang w:val="uk-UA" w:eastAsia="uk-UA"/>
        </w:rPr>
        <w:t>while</w:t>
      </w:r>
      <w:r w:rsidRPr="00C97729">
        <w:rPr>
          <w:sz w:val="14"/>
          <w:szCs w:val="14"/>
          <w:lang w:val="uk-UA" w:eastAsia="uk-UA"/>
        </w:rPr>
        <w:t xml:space="preserve"> ( ext 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mt.WaitOne();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(cnt &gt;= ht.Count)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mt.ReleaseMutex();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.Sleep(500);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</w:t>
      </w:r>
      <w:r w:rsidRPr="00C97729">
        <w:rPr>
          <w:color w:val="0000FF"/>
          <w:sz w:val="14"/>
          <w:szCs w:val="14"/>
          <w:lang w:val="uk-UA" w:eastAsia="uk-UA"/>
        </w:rPr>
        <w:t>continue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mt.ReleaseMutex();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 xml:space="preserve"> dt =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>.Now;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mt1.WaitOne();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bool</w:t>
      </w:r>
      <w:r w:rsidRPr="00C97729">
        <w:rPr>
          <w:sz w:val="14"/>
          <w:szCs w:val="14"/>
          <w:lang w:val="uk-UA" w:eastAsia="uk-UA"/>
        </w:rPr>
        <w:t xml:space="preserve"> res1 = ( SearchWords(cnt.ToString()) &gt; 0 );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lst1.Items.Add(res1);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ts1 =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>.Now - (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>)lst2.Items[cnt];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lst2.Items[cnt] = ts1;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mt1.ReleaseMutex();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.Sleep(500);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cnt++;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.Sleep(100);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but_ser.Enabled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BitSearch()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cnt_bit = 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while</w:t>
      </w:r>
      <w:r w:rsidRPr="00C97729">
        <w:rPr>
          <w:sz w:val="14"/>
          <w:szCs w:val="14"/>
          <w:lang w:val="uk-UA" w:eastAsia="uk-UA"/>
        </w:rPr>
        <w:t xml:space="preserve"> (ext)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mt2.WaitOne();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(cnt_bit &gt;= listBox1.Items.Count)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mt2.ReleaseMutex();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.Sleep(500);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</w:t>
      </w:r>
      <w:r w:rsidRPr="00C97729">
        <w:rPr>
          <w:color w:val="0000FF"/>
          <w:sz w:val="14"/>
          <w:szCs w:val="14"/>
          <w:lang w:val="uk-UA" w:eastAsia="uk-UA"/>
        </w:rPr>
        <w:t>continue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 fname = listBox1.Items[cnt_bit].ToString();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mt2.ReleaseMutex();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 xml:space="preserve"> dt =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>.Now;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 s = System.IO.</w:t>
      </w:r>
      <w:r w:rsidRPr="00C97729">
        <w:rPr>
          <w:color w:val="2B91AF"/>
          <w:sz w:val="14"/>
          <w:szCs w:val="14"/>
          <w:lang w:val="uk-UA" w:eastAsia="uk-UA"/>
        </w:rPr>
        <w:t>File</w:t>
      </w:r>
      <w:r w:rsidRPr="00C97729">
        <w:rPr>
          <w:sz w:val="14"/>
          <w:szCs w:val="14"/>
          <w:lang w:val="uk-UA" w:eastAsia="uk-UA"/>
        </w:rPr>
        <w:t xml:space="preserve">.ReadAllText(fname, </w:t>
      </w:r>
      <w:r w:rsidRPr="00C97729">
        <w:rPr>
          <w:color w:val="2B91AF"/>
          <w:sz w:val="14"/>
          <w:szCs w:val="14"/>
          <w:lang w:val="uk-UA" w:eastAsia="uk-UA"/>
        </w:rPr>
        <w:t>Encoding</w:t>
      </w:r>
      <w:r w:rsidRPr="00C97729">
        <w:rPr>
          <w:sz w:val="14"/>
          <w:szCs w:val="14"/>
          <w:lang w:val="uk-UA" w:eastAsia="uk-UA"/>
        </w:rPr>
        <w:t>.Default);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s = s.ToUpper();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[] WordsArr = s.Split(</w:t>
      </w:r>
      <w:r w:rsidRPr="00C97729">
        <w:rPr>
          <w:color w:val="A31515"/>
          <w:sz w:val="14"/>
          <w:szCs w:val="14"/>
          <w:lang w:val="uk-UA" w:eastAsia="uk-UA"/>
        </w:rPr>
        <w:t>','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'.'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'!'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'?'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'-'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';'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'\r'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'\n'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':'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'—'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 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')'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'('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'\"'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'/'</w:t>
      </w:r>
      <w:r w:rsidRPr="00C97729">
        <w:rPr>
          <w:sz w:val="14"/>
          <w:szCs w:val="14"/>
          <w:lang w:val="uk-UA" w:eastAsia="uk-UA"/>
        </w:rPr>
        <w:t>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j = 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bool</w:t>
      </w:r>
      <w:r w:rsidRPr="00C97729">
        <w:rPr>
          <w:sz w:val="14"/>
          <w:szCs w:val="14"/>
          <w:lang w:val="uk-UA" w:eastAsia="uk-UA"/>
        </w:rPr>
        <w:t xml:space="preserve">[] resArr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bool</w:t>
      </w:r>
      <w:r w:rsidRPr="00C97729">
        <w:rPr>
          <w:sz w:val="14"/>
          <w:szCs w:val="14"/>
          <w:lang w:val="uk-UA" w:eastAsia="uk-UA"/>
        </w:rPr>
        <w:t>[len];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2B91AF"/>
          <w:sz w:val="14"/>
          <w:szCs w:val="14"/>
          <w:lang w:val="uk-UA" w:eastAsia="uk-UA"/>
        </w:rPr>
        <w:t>BitArray</w:t>
      </w:r>
      <w:r w:rsidRPr="00C97729">
        <w:rPr>
          <w:sz w:val="14"/>
          <w:szCs w:val="14"/>
          <w:lang w:val="uk-UA" w:eastAsia="uk-UA"/>
        </w:rPr>
        <w:t xml:space="preserve"> BA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BitArray</w:t>
      </w:r>
      <w:r w:rsidRPr="00C97729">
        <w:rPr>
          <w:sz w:val="14"/>
          <w:szCs w:val="14"/>
          <w:lang w:val="uk-UA" w:eastAsia="uk-UA"/>
        </w:rPr>
        <w:t>(resArr);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[] unrep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[WordsArr.Length];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for</w:t>
      </w:r>
      <w:r w:rsidRPr="00C97729">
        <w:rPr>
          <w:sz w:val="14"/>
          <w:szCs w:val="14"/>
          <w:lang w:val="uk-UA" w:eastAsia="uk-UA"/>
        </w:rPr>
        <w:t xml:space="preserve"> (j = 0; j &lt; len; j++)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BA[j] = (BA[j] || WordsArr.ToList().Contains(search[0, j]));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bool</w:t>
      </w:r>
      <w:r w:rsidRPr="00C97729">
        <w:rPr>
          <w:sz w:val="14"/>
          <w:szCs w:val="14"/>
          <w:lang w:val="uk-UA" w:eastAsia="uk-UA"/>
        </w:rPr>
        <w:t xml:space="preserve"> add_buf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for</w:t>
      </w:r>
      <w:r w:rsidRPr="00C97729">
        <w:rPr>
          <w:sz w:val="14"/>
          <w:szCs w:val="14"/>
          <w:lang w:val="uk-UA" w:eastAsia="uk-UA"/>
        </w:rPr>
        <w:t xml:space="preserve"> (j = 0; j &lt; len; j++)  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add_buf = (BA[j] &amp;&amp; add_buf);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mt3.WaitOne();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lst3.Items.Add(add_buf);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ts2 = </w:t>
      </w:r>
      <w:r w:rsidRPr="00C97729">
        <w:rPr>
          <w:color w:val="2B91AF"/>
          <w:sz w:val="14"/>
          <w:szCs w:val="14"/>
          <w:lang w:val="uk-UA" w:eastAsia="uk-UA"/>
        </w:rPr>
        <w:t>DateTime</w:t>
      </w:r>
      <w:r w:rsidRPr="00C97729">
        <w:rPr>
          <w:sz w:val="14"/>
          <w:szCs w:val="14"/>
          <w:lang w:val="uk-UA" w:eastAsia="uk-UA"/>
        </w:rPr>
        <w:t>.Now - dt;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lst4.Items.Add(ts2);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mt3.ReleaseMutex();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cnt_bit++;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ResThread()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i = 0, j = 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while</w:t>
      </w:r>
      <w:r w:rsidRPr="00C97729">
        <w:rPr>
          <w:sz w:val="14"/>
          <w:szCs w:val="14"/>
          <w:lang w:val="uk-UA" w:eastAsia="uk-UA"/>
        </w:rPr>
        <w:t xml:space="preserve"> (ext)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mt1.WaitOne();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(i &lt; lst1.Items.Count)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result_box.Text += lst1.Items[i].ToString() + </w:t>
      </w:r>
      <w:r w:rsidRPr="00C97729">
        <w:rPr>
          <w:color w:val="A31515"/>
          <w:sz w:val="14"/>
          <w:szCs w:val="14"/>
          <w:lang w:val="uk-UA" w:eastAsia="uk-UA"/>
        </w:rPr>
        <w:t>"\n"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time_box.Text += lst2.Items[i].ToString() + </w:t>
      </w:r>
      <w:r w:rsidRPr="00C97729">
        <w:rPr>
          <w:color w:val="A31515"/>
          <w:sz w:val="14"/>
          <w:szCs w:val="14"/>
          <w:lang w:val="uk-UA" w:eastAsia="uk-UA"/>
        </w:rPr>
        <w:t>"\n"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i++;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mt1.ReleaseMutex();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mt3.WaitOne();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(j &lt; lst3.Items.Count)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bit_res.Text += lst3.Items[j].ToString() + </w:t>
      </w:r>
      <w:r w:rsidRPr="00C97729">
        <w:rPr>
          <w:color w:val="A31515"/>
          <w:sz w:val="14"/>
          <w:szCs w:val="14"/>
          <w:lang w:val="uk-UA" w:eastAsia="uk-UA"/>
        </w:rPr>
        <w:t>"\n"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bit_time.Text += lst4.Items[j].ToString() + </w:t>
      </w:r>
      <w:r w:rsidRPr="00C97729">
        <w:rPr>
          <w:color w:val="A31515"/>
          <w:sz w:val="14"/>
          <w:szCs w:val="14"/>
          <w:lang w:val="uk-UA" w:eastAsia="uk-UA"/>
        </w:rPr>
        <w:t>"\n"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j++;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mt3.ReleaseMutex();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.Sleep(500);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button2_Click(</w:t>
      </w:r>
      <w:r w:rsidRPr="00C97729">
        <w:rPr>
          <w:color w:val="0000FF"/>
          <w:sz w:val="14"/>
          <w:szCs w:val="14"/>
          <w:lang w:val="uk-UA" w:eastAsia="uk-UA"/>
        </w:rPr>
        <w:t>object</w:t>
      </w:r>
      <w:r w:rsidRPr="00C97729">
        <w:rPr>
          <w:sz w:val="14"/>
          <w:szCs w:val="14"/>
          <w:lang w:val="uk-UA" w:eastAsia="uk-UA"/>
        </w:rPr>
        <w:t xml:space="preserve"> sender, </w:t>
      </w:r>
      <w:r w:rsidRPr="00C97729">
        <w:rPr>
          <w:color w:val="2B91AF"/>
          <w:sz w:val="14"/>
          <w:szCs w:val="14"/>
          <w:lang w:val="uk-UA" w:eastAsia="uk-UA"/>
        </w:rPr>
        <w:t>EventArgs</w:t>
      </w:r>
      <w:r w:rsidRPr="00C97729">
        <w:rPr>
          <w:sz w:val="14"/>
          <w:szCs w:val="14"/>
          <w:lang w:val="uk-UA" w:eastAsia="uk-UA"/>
        </w:rPr>
        <w:t xml:space="preserve"> e)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button2.Visible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ext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th1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(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ThreadStart</w:t>
      </w:r>
      <w:r w:rsidRPr="00C97729">
        <w:rPr>
          <w:sz w:val="14"/>
          <w:szCs w:val="14"/>
          <w:lang w:val="uk-UA" w:eastAsia="uk-UA"/>
        </w:rPr>
        <w:t>(PrepareThread));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th2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(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ThreadStart</w:t>
      </w:r>
      <w:r w:rsidRPr="00C97729">
        <w:rPr>
          <w:sz w:val="14"/>
          <w:szCs w:val="14"/>
          <w:lang w:val="uk-UA" w:eastAsia="uk-UA"/>
        </w:rPr>
        <w:t>(SearchThread));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th3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(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ThreadStart</w:t>
      </w:r>
      <w:r w:rsidRPr="00C97729">
        <w:rPr>
          <w:sz w:val="14"/>
          <w:szCs w:val="14"/>
          <w:lang w:val="uk-UA" w:eastAsia="uk-UA"/>
        </w:rPr>
        <w:t>(BitSearch));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th_main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</w:t>
      </w:r>
      <w:r w:rsidRPr="00C97729">
        <w:rPr>
          <w:sz w:val="14"/>
          <w:szCs w:val="14"/>
          <w:lang w:val="uk-UA" w:eastAsia="uk-UA"/>
        </w:rPr>
        <w:t>(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ThreadStart</w:t>
      </w:r>
      <w:r w:rsidRPr="00C97729">
        <w:rPr>
          <w:sz w:val="14"/>
          <w:szCs w:val="14"/>
          <w:lang w:val="uk-UA" w:eastAsia="uk-UA"/>
        </w:rPr>
        <w:t>(ResThread));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th1.Start();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th2.Start();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th3.Start();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th_main.Start();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button2.Enabled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button3_Click(</w:t>
      </w:r>
      <w:r w:rsidRPr="00C97729">
        <w:rPr>
          <w:color w:val="0000FF"/>
          <w:sz w:val="14"/>
          <w:szCs w:val="14"/>
          <w:lang w:val="uk-UA" w:eastAsia="uk-UA"/>
        </w:rPr>
        <w:t>object</w:t>
      </w:r>
      <w:r w:rsidRPr="00C97729">
        <w:rPr>
          <w:sz w:val="14"/>
          <w:szCs w:val="14"/>
          <w:lang w:val="uk-UA" w:eastAsia="uk-UA"/>
        </w:rPr>
        <w:t xml:space="preserve"> sender, </w:t>
      </w:r>
      <w:r w:rsidRPr="00C97729">
        <w:rPr>
          <w:color w:val="2B91AF"/>
          <w:sz w:val="14"/>
          <w:szCs w:val="14"/>
          <w:lang w:val="uk-UA" w:eastAsia="uk-UA"/>
        </w:rPr>
        <w:t>EventArgs</w:t>
      </w:r>
      <w:r w:rsidRPr="00C97729">
        <w:rPr>
          <w:sz w:val="14"/>
          <w:szCs w:val="14"/>
          <w:lang w:val="uk-UA" w:eastAsia="uk-UA"/>
        </w:rPr>
        <w:t xml:space="preserve"> e)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ext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button2.Enabled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th1.Abort();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th2.Abort();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th3.Abort();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th_main.Abort();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2B91AF"/>
          <w:sz w:val="14"/>
          <w:szCs w:val="14"/>
          <w:lang w:val="uk-UA" w:eastAsia="uk-UA"/>
        </w:rPr>
        <w:t>MessageBox</w:t>
      </w:r>
      <w:r w:rsidRPr="00C97729">
        <w:rPr>
          <w:sz w:val="14"/>
          <w:szCs w:val="14"/>
          <w:lang w:val="uk-UA" w:eastAsia="uk-UA"/>
        </w:rPr>
        <w:t>.Show(</w:t>
      </w:r>
      <w:r w:rsidRPr="00C97729">
        <w:rPr>
          <w:color w:val="A31515"/>
          <w:sz w:val="14"/>
          <w:szCs w:val="14"/>
          <w:lang w:val="uk-UA" w:eastAsia="uk-UA"/>
        </w:rPr>
        <w:t>"Виконання потоків закінчено. Програму буде автоматично закрито"</w:t>
      </w:r>
      <w:r w:rsidRPr="00C97729">
        <w:rPr>
          <w:sz w:val="14"/>
          <w:szCs w:val="14"/>
          <w:lang w:val="uk-UA" w:eastAsia="uk-UA"/>
        </w:rPr>
        <w:t>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Close();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button4_Click(</w:t>
      </w:r>
      <w:r w:rsidRPr="00C97729">
        <w:rPr>
          <w:color w:val="0000FF"/>
          <w:sz w:val="14"/>
          <w:szCs w:val="14"/>
          <w:lang w:val="uk-UA" w:eastAsia="uk-UA"/>
        </w:rPr>
        <w:t>object</w:t>
      </w:r>
      <w:r w:rsidRPr="00C97729">
        <w:rPr>
          <w:sz w:val="14"/>
          <w:szCs w:val="14"/>
          <w:lang w:val="uk-UA" w:eastAsia="uk-UA"/>
        </w:rPr>
        <w:t xml:space="preserve"> sender, </w:t>
      </w:r>
      <w:r w:rsidRPr="00C97729">
        <w:rPr>
          <w:color w:val="2B91AF"/>
          <w:sz w:val="14"/>
          <w:szCs w:val="14"/>
          <w:lang w:val="uk-UA" w:eastAsia="uk-UA"/>
        </w:rPr>
        <w:t>EventArgs</w:t>
      </w:r>
      <w:r w:rsidRPr="00C97729">
        <w:rPr>
          <w:sz w:val="14"/>
          <w:szCs w:val="14"/>
          <w:lang w:val="uk-UA" w:eastAsia="uk-UA"/>
        </w:rPr>
        <w:t xml:space="preserve"> e)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but_ser.Visible = </w:t>
      </w:r>
      <w:r w:rsidRPr="00C97729">
        <w:rPr>
          <w:color w:val="0000FF"/>
          <w:sz w:val="14"/>
          <w:szCs w:val="14"/>
          <w:lang w:val="uk-UA" w:eastAsia="uk-UA"/>
        </w:rPr>
        <w:t>false</w:t>
      </w:r>
      <w:r w:rsidRPr="00C97729">
        <w:rPr>
          <w:sz w:val="14"/>
          <w:szCs w:val="14"/>
          <w:lang w:val="uk-UA" w:eastAsia="uk-UA"/>
        </w:rPr>
        <w:t xml:space="preserve">; 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button1.Visible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button2.Visible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button3.Visible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len = 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srcline.Text += </w:t>
      </w:r>
      <w:r w:rsidRPr="00C97729">
        <w:rPr>
          <w:color w:val="A31515"/>
          <w:sz w:val="14"/>
          <w:szCs w:val="14"/>
          <w:lang w:val="uk-UA" w:eastAsia="uk-UA"/>
        </w:rPr>
        <w:t>" 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[] WordsArr = srcline.Text.Split(</w:t>
      </w:r>
      <w:r w:rsidRPr="00C97729">
        <w:rPr>
          <w:color w:val="A31515"/>
          <w:sz w:val="14"/>
          <w:szCs w:val="14"/>
          <w:lang w:val="uk-UA" w:eastAsia="uk-UA"/>
        </w:rPr>
        <w:t>' '</w:t>
      </w:r>
      <w:r w:rsidRPr="00C97729">
        <w:rPr>
          <w:sz w:val="14"/>
          <w:szCs w:val="14"/>
          <w:lang w:val="uk-UA" w:eastAsia="uk-UA"/>
        </w:rPr>
        <w:t xml:space="preserve">, </w:t>
      </w:r>
      <w:r w:rsidRPr="00C97729">
        <w:rPr>
          <w:color w:val="A31515"/>
          <w:sz w:val="14"/>
          <w:szCs w:val="14"/>
          <w:lang w:val="uk-UA" w:eastAsia="uk-UA"/>
        </w:rPr>
        <w:t>','</w:t>
      </w:r>
      <w:r w:rsidRPr="00C97729">
        <w:rPr>
          <w:sz w:val="14"/>
          <w:szCs w:val="14"/>
          <w:lang w:val="uk-UA" w:eastAsia="uk-UA"/>
        </w:rPr>
        <w:t>,</w:t>
      </w:r>
      <w:r w:rsidRPr="00C97729">
        <w:rPr>
          <w:color w:val="A31515"/>
          <w:sz w:val="14"/>
          <w:szCs w:val="14"/>
          <w:lang w:val="uk-UA" w:eastAsia="uk-UA"/>
        </w:rPr>
        <w:t>'\0'</w:t>
      </w:r>
      <w:r w:rsidRPr="00C97729">
        <w:rPr>
          <w:sz w:val="14"/>
          <w:szCs w:val="14"/>
          <w:lang w:val="uk-UA" w:eastAsia="uk-UA"/>
        </w:rPr>
        <w:t>,</w:t>
      </w:r>
      <w:r w:rsidRPr="00C97729">
        <w:rPr>
          <w:color w:val="A31515"/>
          <w:sz w:val="14"/>
          <w:szCs w:val="14"/>
          <w:lang w:val="uk-UA" w:eastAsia="uk-UA"/>
        </w:rPr>
        <w:t>'\n'</w:t>
      </w:r>
      <w:r w:rsidRPr="00C97729">
        <w:rPr>
          <w:sz w:val="14"/>
          <w:szCs w:val="14"/>
          <w:lang w:val="uk-UA" w:eastAsia="uk-UA"/>
        </w:rPr>
        <w:t>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 xml:space="preserve">[] unrep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[WordsArr.Length];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for</w:t>
      </w:r>
      <w:r w:rsidRPr="00C97729">
        <w:rPr>
          <w:sz w:val="14"/>
          <w:szCs w:val="14"/>
          <w:lang w:val="uk-UA" w:eastAsia="uk-UA"/>
        </w:rPr>
        <w:t xml:space="preserve"> (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i = 0; i &lt; WordsArr.Length-1; i++)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WordsArr[i] = WordsArr[i].ToUpper();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for</w:t>
      </w:r>
      <w:r w:rsidRPr="00C97729">
        <w:rPr>
          <w:sz w:val="14"/>
          <w:szCs w:val="14"/>
          <w:lang w:val="uk-UA" w:eastAsia="uk-UA"/>
        </w:rPr>
        <w:t xml:space="preserve"> (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i = 0; i &lt; WordsArr.Length-1; i++)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(!unrep.ToList().Contains(WordsArr[i]))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unrep[len] = WordsArr[i];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    len++;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search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string</w:t>
      </w:r>
      <w:r w:rsidRPr="00C97729">
        <w:rPr>
          <w:sz w:val="14"/>
          <w:szCs w:val="14"/>
          <w:lang w:val="uk-UA" w:eastAsia="uk-UA"/>
        </w:rPr>
        <w:t>[2, len];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for</w:t>
      </w:r>
      <w:r w:rsidRPr="00C97729">
        <w:rPr>
          <w:sz w:val="14"/>
          <w:szCs w:val="14"/>
          <w:lang w:val="uk-UA" w:eastAsia="uk-UA"/>
        </w:rPr>
        <w:t xml:space="preserve"> (</w:t>
      </w:r>
      <w:r w:rsidRPr="00C97729">
        <w:rPr>
          <w:color w:val="0000FF"/>
          <w:sz w:val="14"/>
          <w:szCs w:val="14"/>
          <w:lang w:val="uk-UA" w:eastAsia="uk-UA"/>
        </w:rPr>
        <w:t>int</w:t>
      </w:r>
      <w:r w:rsidRPr="00C97729">
        <w:rPr>
          <w:sz w:val="14"/>
          <w:szCs w:val="14"/>
          <w:lang w:val="uk-UA" w:eastAsia="uk-UA"/>
        </w:rPr>
        <w:t xml:space="preserve"> i = 0; i &lt; len; i++)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search[0, i] = unrep[i];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search[1, i] = </w:t>
      </w:r>
      <w:r w:rsidRPr="00C97729">
        <w:rPr>
          <w:color w:val="A31515"/>
          <w:sz w:val="14"/>
          <w:szCs w:val="14"/>
          <w:lang w:val="uk-UA" w:eastAsia="uk-UA"/>
        </w:rPr>
        <w:t>"0"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cnt = 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mt2.WaitOne();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cnt_bit = 0;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mt2.ReleaseMutex();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</w:t>
      </w:r>
      <w:r w:rsidRPr="00C97729">
        <w:rPr>
          <w:color w:val="0000FF"/>
          <w:sz w:val="14"/>
          <w:szCs w:val="14"/>
          <w:lang w:val="uk-UA" w:eastAsia="uk-UA"/>
        </w:rPr>
        <w:t>private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0000FF"/>
          <w:sz w:val="14"/>
          <w:szCs w:val="14"/>
          <w:lang w:val="uk-UA" w:eastAsia="uk-UA"/>
        </w:rPr>
        <w:t>void</w:t>
      </w:r>
      <w:r w:rsidRPr="00C97729">
        <w:rPr>
          <w:sz w:val="14"/>
          <w:szCs w:val="14"/>
          <w:lang w:val="uk-UA" w:eastAsia="uk-UA"/>
        </w:rPr>
        <w:t xml:space="preserve"> button4_Click_1(</w:t>
      </w:r>
      <w:r w:rsidRPr="00C97729">
        <w:rPr>
          <w:color w:val="0000FF"/>
          <w:sz w:val="14"/>
          <w:szCs w:val="14"/>
          <w:lang w:val="uk-UA" w:eastAsia="uk-UA"/>
        </w:rPr>
        <w:t>object</w:t>
      </w:r>
      <w:r w:rsidRPr="00C97729">
        <w:rPr>
          <w:sz w:val="14"/>
          <w:szCs w:val="14"/>
          <w:lang w:val="uk-UA" w:eastAsia="uk-UA"/>
        </w:rPr>
        <w:t xml:space="preserve"> sender, </w:t>
      </w:r>
      <w:r w:rsidRPr="00C97729">
        <w:rPr>
          <w:color w:val="2B91AF"/>
          <w:sz w:val="14"/>
          <w:szCs w:val="14"/>
          <w:lang w:val="uk-UA" w:eastAsia="uk-UA"/>
        </w:rPr>
        <w:t>EventArgs</w:t>
      </w:r>
      <w:r w:rsidRPr="00C97729">
        <w:rPr>
          <w:sz w:val="14"/>
          <w:szCs w:val="14"/>
          <w:lang w:val="uk-UA" w:eastAsia="uk-UA"/>
        </w:rPr>
        <w:t xml:space="preserve"> e)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</w:t>
      </w:r>
      <w:r w:rsidRPr="00C97729">
        <w:rPr>
          <w:color w:val="0000FF"/>
          <w:sz w:val="14"/>
          <w:szCs w:val="14"/>
          <w:lang w:val="uk-UA" w:eastAsia="uk-UA"/>
        </w:rPr>
        <w:t>if</w:t>
      </w:r>
      <w:r w:rsidRPr="00C97729">
        <w:rPr>
          <w:sz w:val="14"/>
          <w:szCs w:val="14"/>
          <w:lang w:val="uk-UA" w:eastAsia="uk-UA"/>
        </w:rPr>
        <w:t xml:space="preserve"> (!pp1)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{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RichTextBox2 = </w:t>
      </w:r>
      <w:r w:rsidRPr="00C97729">
        <w:rPr>
          <w:color w:val="0000FF"/>
          <w:sz w:val="14"/>
          <w:szCs w:val="14"/>
          <w:lang w:val="uk-UA" w:eastAsia="uk-UA"/>
        </w:rPr>
        <w:t>new</w:t>
      </w:r>
      <w:r w:rsidRPr="00C97729">
        <w:rPr>
          <w:sz w:val="14"/>
          <w:szCs w:val="14"/>
          <w:lang w:val="uk-UA" w:eastAsia="uk-UA"/>
        </w:rPr>
        <w:t xml:space="preserve"> </w:t>
      </w:r>
      <w:r w:rsidRPr="00C97729">
        <w:rPr>
          <w:color w:val="2B91AF"/>
          <w:sz w:val="14"/>
          <w:szCs w:val="14"/>
          <w:lang w:val="uk-UA" w:eastAsia="uk-UA"/>
        </w:rPr>
        <w:t>RichTextBox</w:t>
      </w:r>
      <w:r w:rsidRPr="00C97729">
        <w:rPr>
          <w:sz w:val="14"/>
          <w:szCs w:val="14"/>
          <w:lang w:val="uk-UA" w:eastAsia="uk-UA"/>
        </w:rPr>
        <w:t>();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RichTextBox2.LoadFile(opf.FileName);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textBox1.Text = </w:t>
      </w:r>
      <w:r w:rsidRPr="00C97729">
        <w:rPr>
          <w:color w:val="2B91AF"/>
          <w:sz w:val="14"/>
          <w:szCs w:val="14"/>
          <w:lang w:val="uk-UA" w:eastAsia="uk-UA"/>
        </w:rPr>
        <w:t>Convert</w:t>
      </w:r>
      <w:r w:rsidRPr="00C97729">
        <w:rPr>
          <w:sz w:val="14"/>
          <w:szCs w:val="14"/>
          <w:lang w:val="uk-UA" w:eastAsia="uk-UA"/>
        </w:rPr>
        <w:t>.ToString(RichTextBox2.Find(srcline.Text));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    pp1 = </w:t>
      </w:r>
      <w:r w:rsidRPr="00C97729">
        <w:rPr>
          <w:color w:val="0000FF"/>
          <w:sz w:val="14"/>
          <w:szCs w:val="14"/>
          <w:lang w:val="uk-UA" w:eastAsia="uk-UA"/>
        </w:rPr>
        <w:t>true</w:t>
      </w:r>
      <w:r w:rsidRPr="00C97729">
        <w:rPr>
          <w:sz w:val="14"/>
          <w:szCs w:val="14"/>
          <w:lang w:val="uk-UA" w:eastAsia="uk-UA"/>
        </w:rPr>
        <w:t>;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 xml:space="preserve">    }</w:t>
      </w:r>
    </w:p>
    <w:p w:rsidR="006710E4" w:rsidRPr="00C97729" w:rsidRDefault="006710E4" w:rsidP="00C97729">
      <w:pPr>
        <w:autoSpaceDE w:val="0"/>
        <w:autoSpaceDN w:val="0"/>
        <w:adjustRightInd w:val="0"/>
        <w:rPr>
          <w:sz w:val="14"/>
          <w:szCs w:val="14"/>
          <w:lang w:val="uk-UA" w:eastAsia="uk-UA"/>
        </w:rPr>
      </w:pPr>
      <w:r w:rsidRPr="00C97729">
        <w:rPr>
          <w:sz w:val="14"/>
          <w:szCs w:val="14"/>
          <w:lang w:val="uk-UA" w:eastAsia="uk-UA"/>
        </w:rPr>
        <w:t>}</w:t>
      </w:r>
    </w:p>
    <w:p w:rsidR="006710E4" w:rsidRDefault="006710E4" w:rsidP="00C977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uk-UA"/>
        </w:rPr>
      </w:pPr>
    </w:p>
    <w:p w:rsidR="006710E4" w:rsidRPr="000433A3" w:rsidRDefault="006710E4" w:rsidP="00316BF6">
      <w:pPr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>Результати роботи програми:</w:t>
      </w:r>
    </w:p>
    <w:p w:rsidR="006710E4" w:rsidRPr="00316BF6" w:rsidRDefault="006710E4" w:rsidP="00C977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uk-UA"/>
        </w:rPr>
      </w:pPr>
    </w:p>
    <w:p w:rsidR="006710E4" w:rsidRDefault="006710E4" w:rsidP="000433A3">
      <w:pPr>
        <w:autoSpaceDE w:val="0"/>
        <w:autoSpaceDN w:val="0"/>
        <w:adjustRightInd w:val="0"/>
        <w:rPr>
          <w:lang w:val="uk-UA"/>
        </w:rPr>
      </w:pPr>
      <w:r w:rsidRPr="00CE03C9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69pt">
            <v:imagedata r:id="rId7" o:title="" croptop="29025f" cropleft="38260f"/>
          </v:shape>
        </w:pict>
      </w:r>
    </w:p>
    <w:sectPr w:rsidR="006710E4" w:rsidSect="000433A3">
      <w:pgSz w:w="11906" w:h="16838"/>
      <w:pgMar w:top="719" w:right="850" w:bottom="539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0E4" w:rsidRDefault="006710E4">
      <w:r>
        <w:separator/>
      </w:r>
    </w:p>
  </w:endnote>
  <w:endnote w:type="continuationSeparator" w:id="1">
    <w:p w:rsidR="006710E4" w:rsidRDefault="00671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0E4" w:rsidRDefault="006710E4">
      <w:r>
        <w:separator/>
      </w:r>
    </w:p>
  </w:footnote>
  <w:footnote w:type="continuationSeparator" w:id="1">
    <w:p w:rsidR="006710E4" w:rsidRDefault="00671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91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02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13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4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9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66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77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48" w:hanging="1800"/>
      </w:pPr>
      <w:rPr>
        <w:rFonts w:cs="Times New Roman"/>
      </w:rPr>
    </w:lvl>
  </w:abstractNum>
  <w:abstractNum w:abstractNumId="1">
    <w:nsid w:val="1120222E"/>
    <w:multiLevelType w:val="hybridMultilevel"/>
    <w:tmpl w:val="CF381C34"/>
    <w:lvl w:ilvl="0" w:tplc="41C6BF20">
      <w:start w:val="1"/>
      <w:numFmt w:val="decimal"/>
      <w:lvlText w:val="%1."/>
      <w:lvlJc w:val="left"/>
      <w:pPr>
        <w:ind w:left="17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2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cs="Times New Roman"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cs="Times New Roman"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cs="Times New Roman"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cs="Times New Roman" w:hint="default"/>
      </w:rPr>
    </w:lvl>
  </w:abstractNum>
  <w:abstractNum w:abstractNumId="5">
    <w:nsid w:val="27B21441"/>
    <w:multiLevelType w:val="hybridMultilevel"/>
    <w:tmpl w:val="71BCB82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47072D"/>
    <w:multiLevelType w:val="hybridMultilevel"/>
    <w:tmpl w:val="B68CCA38"/>
    <w:lvl w:ilvl="0" w:tplc="C0981BB0">
      <w:start w:val="1"/>
      <w:numFmt w:val="decimal"/>
      <w:lvlText w:val="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882BA3"/>
    <w:multiLevelType w:val="hybridMultilevel"/>
    <w:tmpl w:val="D78459BE"/>
    <w:lvl w:ilvl="0" w:tplc="3594D9B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0">
    <w:nsid w:val="65012F0D"/>
    <w:multiLevelType w:val="hybridMultilevel"/>
    <w:tmpl w:val="85EE8D8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C695403"/>
    <w:multiLevelType w:val="hybridMultilevel"/>
    <w:tmpl w:val="E71A4CB4"/>
    <w:lvl w:ilvl="0" w:tplc="04989BD0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abstractNum w:abstractNumId="13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</w:rPr>
    </w:lvl>
    <w:lvl w:ilvl="4">
      <w:start w:val="1"/>
      <w:numFmt w:val="decimal"/>
      <w:lvlRestart w:val="0"/>
      <w:suff w:val="space"/>
      <w:lvlText w:val="Рис. %1-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lvlRestart w:val="0"/>
      <w:lvlText w:val="(Eq %1-%6)"/>
      <w:lvlJc w:val="righ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6">
      <w:start w:val="1"/>
      <w:numFmt w:val="decimal"/>
      <w:lvlRestart w:val="0"/>
      <w:pStyle w:val="table"/>
      <w:suff w:val="space"/>
      <w:lvlText w:val="Таблиця %7."/>
      <w:lvlJc w:val="left"/>
      <w:pPr>
        <w:ind w:left="567"/>
      </w:pPr>
      <w:rPr>
        <w:rFonts w:cs="Times New Roman" w:hint="default"/>
      </w:rPr>
    </w:lvl>
    <w:lvl w:ilvl="7">
      <w:start w:val="1"/>
      <w:numFmt w:val="upperLetter"/>
      <w:lvlRestart w:val="0"/>
      <w:suff w:val="space"/>
      <w:lvlText w:val="Appendix %1-%8."/>
      <w:lvlJc w:val="left"/>
      <w:pPr>
        <w:ind w:left="4678" w:hanging="1843"/>
      </w:pPr>
      <w:rPr>
        <w:rFonts w:cs="Times New Roman"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cs="Times New Roman" w:hint="default"/>
      </w:rPr>
    </w:lvl>
  </w:abstractNum>
  <w:abstractNum w:abstractNumId="14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13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C9D"/>
    <w:rsid w:val="00006894"/>
    <w:rsid w:val="00011B45"/>
    <w:rsid w:val="00040130"/>
    <w:rsid w:val="000433A3"/>
    <w:rsid w:val="00055A23"/>
    <w:rsid w:val="00061E7C"/>
    <w:rsid w:val="000716B2"/>
    <w:rsid w:val="00084CAF"/>
    <w:rsid w:val="000B072C"/>
    <w:rsid w:val="000C2A23"/>
    <w:rsid w:val="000F298A"/>
    <w:rsid w:val="0011098C"/>
    <w:rsid w:val="00133FFB"/>
    <w:rsid w:val="00144BE5"/>
    <w:rsid w:val="001647EB"/>
    <w:rsid w:val="00172556"/>
    <w:rsid w:val="00187B29"/>
    <w:rsid w:val="0019442C"/>
    <w:rsid w:val="001A3D24"/>
    <w:rsid w:val="001F2FB7"/>
    <w:rsid w:val="00215A88"/>
    <w:rsid w:val="00247406"/>
    <w:rsid w:val="00265A6D"/>
    <w:rsid w:val="0028099C"/>
    <w:rsid w:val="00281C9D"/>
    <w:rsid w:val="00287D92"/>
    <w:rsid w:val="002A2C20"/>
    <w:rsid w:val="002A4461"/>
    <w:rsid w:val="002B0404"/>
    <w:rsid w:val="002C57CA"/>
    <w:rsid w:val="002D6D03"/>
    <w:rsid w:val="002D6DC2"/>
    <w:rsid w:val="00303353"/>
    <w:rsid w:val="0031632D"/>
    <w:rsid w:val="00316BF6"/>
    <w:rsid w:val="003209F1"/>
    <w:rsid w:val="00343D35"/>
    <w:rsid w:val="00347536"/>
    <w:rsid w:val="00355394"/>
    <w:rsid w:val="00395542"/>
    <w:rsid w:val="003B41FD"/>
    <w:rsid w:val="003B5982"/>
    <w:rsid w:val="003D4B0C"/>
    <w:rsid w:val="00414F26"/>
    <w:rsid w:val="00440C1D"/>
    <w:rsid w:val="00443B62"/>
    <w:rsid w:val="00446BC5"/>
    <w:rsid w:val="0049130E"/>
    <w:rsid w:val="00496214"/>
    <w:rsid w:val="004A0623"/>
    <w:rsid w:val="004B7239"/>
    <w:rsid w:val="004C1BF1"/>
    <w:rsid w:val="004D37D6"/>
    <w:rsid w:val="004E7E70"/>
    <w:rsid w:val="00515E4C"/>
    <w:rsid w:val="00521B69"/>
    <w:rsid w:val="00526B52"/>
    <w:rsid w:val="00561F88"/>
    <w:rsid w:val="0058225E"/>
    <w:rsid w:val="005B3534"/>
    <w:rsid w:val="005B7C91"/>
    <w:rsid w:val="005C3A41"/>
    <w:rsid w:val="005D3DB7"/>
    <w:rsid w:val="005E383D"/>
    <w:rsid w:val="005F1601"/>
    <w:rsid w:val="00600805"/>
    <w:rsid w:val="00601E25"/>
    <w:rsid w:val="00604376"/>
    <w:rsid w:val="00606896"/>
    <w:rsid w:val="00620946"/>
    <w:rsid w:val="00633890"/>
    <w:rsid w:val="006366A8"/>
    <w:rsid w:val="00642983"/>
    <w:rsid w:val="0065747A"/>
    <w:rsid w:val="00664E76"/>
    <w:rsid w:val="006710E4"/>
    <w:rsid w:val="00675115"/>
    <w:rsid w:val="006B1379"/>
    <w:rsid w:val="006B3B49"/>
    <w:rsid w:val="006C08EF"/>
    <w:rsid w:val="00722529"/>
    <w:rsid w:val="0072403C"/>
    <w:rsid w:val="00727DA5"/>
    <w:rsid w:val="007442C9"/>
    <w:rsid w:val="00773592"/>
    <w:rsid w:val="0079494D"/>
    <w:rsid w:val="007C5AA2"/>
    <w:rsid w:val="007D7C5F"/>
    <w:rsid w:val="00803F83"/>
    <w:rsid w:val="00804B5E"/>
    <w:rsid w:val="00806849"/>
    <w:rsid w:val="00825970"/>
    <w:rsid w:val="00863D2E"/>
    <w:rsid w:val="008E50BC"/>
    <w:rsid w:val="008E54E0"/>
    <w:rsid w:val="008F5DCD"/>
    <w:rsid w:val="00907F67"/>
    <w:rsid w:val="009333B0"/>
    <w:rsid w:val="00940A9F"/>
    <w:rsid w:val="00975AEA"/>
    <w:rsid w:val="00975EB8"/>
    <w:rsid w:val="009C56E5"/>
    <w:rsid w:val="009C5F6D"/>
    <w:rsid w:val="009D27EC"/>
    <w:rsid w:val="009D7173"/>
    <w:rsid w:val="009F031D"/>
    <w:rsid w:val="009F2DFA"/>
    <w:rsid w:val="00A10524"/>
    <w:rsid w:val="00A133BB"/>
    <w:rsid w:val="00A279F6"/>
    <w:rsid w:val="00A74E51"/>
    <w:rsid w:val="00A7793C"/>
    <w:rsid w:val="00A962C0"/>
    <w:rsid w:val="00AA24CE"/>
    <w:rsid w:val="00AB204A"/>
    <w:rsid w:val="00AB6C84"/>
    <w:rsid w:val="00AC25AF"/>
    <w:rsid w:val="00AC613B"/>
    <w:rsid w:val="00AE484F"/>
    <w:rsid w:val="00AF29A4"/>
    <w:rsid w:val="00B074B3"/>
    <w:rsid w:val="00B123FF"/>
    <w:rsid w:val="00B13C06"/>
    <w:rsid w:val="00B31D2D"/>
    <w:rsid w:val="00B47678"/>
    <w:rsid w:val="00B91E6F"/>
    <w:rsid w:val="00BC218D"/>
    <w:rsid w:val="00BC57D1"/>
    <w:rsid w:val="00BD0BCF"/>
    <w:rsid w:val="00BD10A9"/>
    <w:rsid w:val="00C006D2"/>
    <w:rsid w:val="00C44171"/>
    <w:rsid w:val="00C61696"/>
    <w:rsid w:val="00C84D0D"/>
    <w:rsid w:val="00C97729"/>
    <w:rsid w:val="00CE03C9"/>
    <w:rsid w:val="00CE0CC3"/>
    <w:rsid w:val="00CE13B7"/>
    <w:rsid w:val="00CF641B"/>
    <w:rsid w:val="00D25A7D"/>
    <w:rsid w:val="00D346EB"/>
    <w:rsid w:val="00D36744"/>
    <w:rsid w:val="00D6408E"/>
    <w:rsid w:val="00D71A9E"/>
    <w:rsid w:val="00D72420"/>
    <w:rsid w:val="00D93EBD"/>
    <w:rsid w:val="00DC32E4"/>
    <w:rsid w:val="00E055C4"/>
    <w:rsid w:val="00E15B6F"/>
    <w:rsid w:val="00E25A2F"/>
    <w:rsid w:val="00E32C1C"/>
    <w:rsid w:val="00E369D7"/>
    <w:rsid w:val="00E44F28"/>
    <w:rsid w:val="00E52E8C"/>
    <w:rsid w:val="00E623C0"/>
    <w:rsid w:val="00E82B08"/>
    <w:rsid w:val="00E8334D"/>
    <w:rsid w:val="00E84FDF"/>
    <w:rsid w:val="00E95DE7"/>
    <w:rsid w:val="00EB62F9"/>
    <w:rsid w:val="00EB67DA"/>
    <w:rsid w:val="00EC2944"/>
    <w:rsid w:val="00EC5083"/>
    <w:rsid w:val="00ED700C"/>
    <w:rsid w:val="00EE09D4"/>
    <w:rsid w:val="00EE2616"/>
    <w:rsid w:val="00F1491D"/>
    <w:rsid w:val="00F31ACB"/>
    <w:rsid w:val="00F45B16"/>
    <w:rsid w:val="00F55174"/>
    <w:rsid w:val="00F600FC"/>
    <w:rsid w:val="00FB6994"/>
    <w:rsid w:val="00FC12FD"/>
    <w:rsid w:val="00FD3E25"/>
    <w:rsid w:val="00FD5473"/>
    <w:rsid w:val="00FE5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9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6C84"/>
    <w:pPr>
      <w:suppressAutoHyphens/>
      <w:ind w:left="720"/>
    </w:pPr>
    <w:rPr>
      <w:rFonts w:cs="Calibri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rsid w:val="00BD1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D10A9"/>
    <w:rPr>
      <w:rFonts w:ascii="Tahoma" w:hAnsi="Tahoma" w:cs="Tahoma"/>
      <w:sz w:val="16"/>
      <w:szCs w:val="16"/>
    </w:rPr>
  </w:style>
  <w:style w:type="paragraph" w:customStyle="1" w:styleId="secname">
    <w:name w:val="sec_name"/>
    <w:basedOn w:val="Normal"/>
    <w:next w:val="Normal"/>
    <w:uiPriority w:val="99"/>
    <w:rsid w:val="00E52E8C"/>
    <w:pPr>
      <w:spacing w:before="120" w:after="240"/>
      <w:jc w:val="center"/>
    </w:pPr>
    <w:rPr>
      <w:b/>
      <w:i/>
      <w:spacing w:val="-4"/>
    </w:rPr>
  </w:style>
  <w:style w:type="paragraph" w:customStyle="1" w:styleId="body">
    <w:name w:val="body"/>
    <w:basedOn w:val="Normal"/>
    <w:uiPriority w:val="99"/>
    <w:rsid w:val="00E52E8C"/>
    <w:pPr>
      <w:spacing w:before="120" w:after="120"/>
      <w:jc w:val="both"/>
    </w:pPr>
    <w:rPr>
      <w:spacing w:val="-4"/>
    </w:rPr>
  </w:style>
  <w:style w:type="paragraph" w:customStyle="1" w:styleId="Bullets">
    <w:name w:val="Bullets"/>
    <w:basedOn w:val="Normal"/>
    <w:uiPriority w:val="99"/>
    <w:rsid w:val="00E52E8C"/>
    <w:pPr>
      <w:numPr>
        <w:numId w:val="4"/>
      </w:numPr>
      <w:jc w:val="both"/>
    </w:pPr>
    <w:rPr>
      <w:szCs w:val="12"/>
      <w:lang w:eastAsia="en-US"/>
    </w:rPr>
  </w:style>
  <w:style w:type="paragraph" w:customStyle="1" w:styleId="table">
    <w:name w:val="table"/>
    <w:basedOn w:val="Normal"/>
    <w:next w:val="Normal"/>
    <w:uiPriority w:val="99"/>
    <w:rsid w:val="00E52E8C"/>
    <w:pPr>
      <w:keepNext/>
      <w:widowControl w:val="0"/>
      <w:numPr>
        <w:ilvl w:val="6"/>
        <w:numId w:val="5"/>
      </w:numPr>
      <w:autoSpaceDE w:val="0"/>
      <w:autoSpaceDN w:val="0"/>
      <w:adjustRightInd w:val="0"/>
      <w:spacing w:before="120"/>
      <w:jc w:val="right"/>
    </w:pPr>
    <w:rPr>
      <w:rFonts w:eastAsia="Arial Unicode MS"/>
      <w:b/>
      <w:i/>
      <w:lang w:val="uk-UA"/>
    </w:rPr>
  </w:style>
  <w:style w:type="table" w:styleId="TableGrid">
    <w:name w:val="Table Grid"/>
    <w:basedOn w:val="TableNormal"/>
    <w:uiPriority w:val="99"/>
    <w:rsid w:val="00E52E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able">
    <w:name w:val="body_table"/>
    <w:basedOn w:val="body"/>
    <w:uiPriority w:val="99"/>
    <w:rsid w:val="00E52E8C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Normal"/>
    <w:next w:val="Normal"/>
    <w:uiPriority w:val="99"/>
    <w:rsid w:val="00E52E8C"/>
    <w:pPr>
      <w:numPr>
        <w:numId w:val="8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noProof/>
      <w:color w:val="000000"/>
      <w:szCs w:val="20"/>
      <w:lang w:val="en-US"/>
    </w:rPr>
  </w:style>
  <w:style w:type="paragraph" w:customStyle="1" w:styleId="listn">
    <w:name w:val="list(n)"/>
    <w:basedOn w:val="Normal"/>
    <w:uiPriority w:val="99"/>
    <w:rsid w:val="00E52E8C"/>
    <w:pPr>
      <w:numPr>
        <w:ilvl w:val="1"/>
        <w:numId w:val="8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rFonts w:eastAsia="Arial Unicode MS"/>
      <w:noProof/>
      <w:color w:val="000000"/>
      <w:szCs w:val="20"/>
      <w:lang w:val="en-US"/>
    </w:rPr>
  </w:style>
  <w:style w:type="paragraph" w:customStyle="1" w:styleId="variant">
    <w:name w:val="variant"/>
    <w:basedOn w:val="body"/>
    <w:uiPriority w:val="99"/>
    <w:rsid w:val="00E52E8C"/>
    <w:pPr>
      <w:spacing w:before="480"/>
    </w:pPr>
    <w:rPr>
      <w:b/>
      <w:i/>
    </w:rPr>
  </w:style>
  <w:style w:type="paragraph" w:customStyle="1" w:styleId="sectionsub">
    <w:name w:val="section_sub"/>
    <w:basedOn w:val="Normal"/>
    <w:next w:val="body"/>
    <w:uiPriority w:val="99"/>
    <w:rsid w:val="00606896"/>
    <w:pPr>
      <w:keepNext/>
      <w:overflowPunct w:val="0"/>
      <w:autoSpaceDE w:val="0"/>
      <w:autoSpaceDN w:val="0"/>
      <w:adjustRightInd w:val="0"/>
      <w:spacing w:before="480" w:after="120"/>
      <w:ind w:right="851" w:firstLine="720"/>
      <w:jc w:val="both"/>
      <w:textAlignment w:val="baseline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5</Pages>
  <Words>6573</Words>
  <Characters>3748</Characters>
  <Application>Microsoft Office Outlook</Application>
  <DocSecurity>0</DocSecurity>
  <Lines>0</Lines>
  <Paragraphs>0</Paragraphs>
  <ScaleCrop>false</ScaleCrop>
  <Company>NhT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Misha</dc:creator>
  <cp:keywords/>
  <dc:description/>
  <cp:lastModifiedBy>Мишко</cp:lastModifiedBy>
  <cp:revision>14</cp:revision>
  <cp:lastPrinted>2012-05-17T01:12:00Z</cp:lastPrinted>
  <dcterms:created xsi:type="dcterms:W3CDTF">2012-04-23T20:15:00Z</dcterms:created>
  <dcterms:modified xsi:type="dcterms:W3CDTF">2012-05-24T19:51:00Z</dcterms:modified>
</cp:coreProperties>
</file>