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BA" w:rsidRDefault="001D1EBA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1D1EBA" w:rsidRDefault="001D1EBA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D1EBA" w:rsidRDefault="001D1EBA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1D1EBA" w:rsidRDefault="001D1EBA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1D1EBA" w:rsidRDefault="001D1EBA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1D1EBA" w:rsidRDefault="001D1EBA" w:rsidP="007B288E">
      <w:pPr>
        <w:spacing w:after="0"/>
        <w:jc w:val="center"/>
        <w:rPr>
          <w:lang w:val="uk-UA"/>
        </w:rPr>
      </w:pPr>
    </w:p>
    <w:p w:rsidR="001D1EBA" w:rsidRDefault="001D1EBA" w:rsidP="007B288E">
      <w:pPr>
        <w:jc w:val="center"/>
        <w:rPr>
          <w:lang w:val="uk-UA"/>
        </w:rPr>
      </w:pPr>
    </w:p>
    <w:p w:rsidR="001D1EBA" w:rsidRDefault="001D1EBA" w:rsidP="007B288E">
      <w:pPr>
        <w:jc w:val="center"/>
        <w:rPr>
          <w:lang w:val="uk-UA"/>
        </w:rPr>
      </w:pPr>
    </w:p>
    <w:p w:rsidR="001D1EBA" w:rsidRDefault="001D1EBA" w:rsidP="007B288E">
      <w:pPr>
        <w:jc w:val="center"/>
        <w:rPr>
          <w:lang w:val="uk-UA"/>
        </w:rPr>
      </w:pPr>
    </w:p>
    <w:p w:rsidR="001D1EBA" w:rsidRDefault="001D1EBA" w:rsidP="007B288E">
      <w:pPr>
        <w:jc w:val="center"/>
        <w:rPr>
          <w:lang w:val="uk-UA"/>
        </w:rPr>
      </w:pPr>
    </w:p>
    <w:p w:rsidR="001D1EBA" w:rsidRPr="00CC721A" w:rsidRDefault="001D1EBA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CC721A">
        <w:rPr>
          <w:sz w:val="28"/>
          <w:szCs w:val="28"/>
        </w:rPr>
        <w:t>3</w:t>
      </w:r>
    </w:p>
    <w:p w:rsidR="001D1EBA" w:rsidRDefault="001D1EBA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програмне забезпечення» :</w:t>
      </w:r>
    </w:p>
    <w:p w:rsidR="001D1EBA" w:rsidRDefault="001D1EBA" w:rsidP="006358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635864">
        <w:rPr>
          <w:sz w:val="26"/>
          <w:lang w:val="uk-UA"/>
        </w:rPr>
        <w:t>Дослідження дисциплін обслуговування заявок при обмежених ресурсах</w:t>
      </w:r>
      <w:r>
        <w:rPr>
          <w:sz w:val="28"/>
          <w:szCs w:val="28"/>
          <w:lang w:val="uk-UA"/>
        </w:rPr>
        <w:t>»</w:t>
      </w:r>
    </w:p>
    <w:p w:rsidR="001D1EBA" w:rsidRPr="005948CC" w:rsidRDefault="001D1EBA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№1</w:t>
      </w:r>
      <w:r w:rsidRPr="005948CC">
        <w:rPr>
          <w:sz w:val="28"/>
          <w:szCs w:val="28"/>
        </w:rPr>
        <w:t>6</w:t>
      </w:r>
    </w:p>
    <w:p w:rsidR="001D1EBA" w:rsidRDefault="001D1EBA" w:rsidP="007B288E">
      <w:pPr>
        <w:spacing w:after="0"/>
        <w:jc w:val="center"/>
        <w:rPr>
          <w:sz w:val="28"/>
          <w:szCs w:val="28"/>
          <w:lang w:val="uk-UA"/>
        </w:rPr>
      </w:pPr>
    </w:p>
    <w:p w:rsidR="001D1EBA" w:rsidRDefault="001D1EBA" w:rsidP="007B288E">
      <w:pPr>
        <w:jc w:val="center"/>
        <w:rPr>
          <w:sz w:val="28"/>
          <w:szCs w:val="28"/>
          <w:lang w:val="uk-UA"/>
        </w:rPr>
      </w:pPr>
    </w:p>
    <w:p w:rsidR="001D1EBA" w:rsidRDefault="001D1EBA" w:rsidP="007B288E">
      <w:pPr>
        <w:jc w:val="center"/>
        <w:rPr>
          <w:sz w:val="28"/>
          <w:szCs w:val="28"/>
          <w:lang w:val="uk-UA"/>
        </w:rPr>
      </w:pPr>
    </w:p>
    <w:p w:rsidR="001D1EBA" w:rsidRDefault="001D1EBA" w:rsidP="007B288E">
      <w:pPr>
        <w:jc w:val="center"/>
        <w:rPr>
          <w:sz w:val="28"/>
          <w:szCs w:val="28"/>
          <w:lang w:val="uk-UA"/>
        </w:rPr>
      </w:pPr>
    </w:p>
    <w:p w:rsidR="001D1EBA" w:rsidRDefault="001D1EBA" w:rsidP="007B288E">
      <w:pPr>
        <w:jc w:val="center"/>
        <w:rPr>
          <w:sz w:val="28"/>
          <w:szCs w:val="28"/>
          <w:lang w:val="uk-UA"/>
        </w:rPr>
      </w:pPr>
    </w:p>
    <w:p w:rsidR="001D1EBA" w:rsidRDefault="001D1EBA" w:rsidP="007B288E">
      <w:pPr>
        <w:jc w:val="center"/>
        <w:rPr>
          <w:sz w:val="28"/>
          <w:szCs w:val="28"/>
          <w:lang w:val="uk-UA"/>
        </w:rPr>
      </w:pPr>
    </w:p>
    <w:p w:rsidR="001D1EBA" w:rsidRDefault="001D1EBA" w:rsidP="007B288E">
      <w:pPr>
        <w:rPr>
          <w:sz w:val="28"/>
          <w:szCs w:val="28"/>
          <w:lang w:val="uk-UA"/>
        </w:rPr>
      </w:pPr>
    </w:p>
    <w:p w:rsidR="001D1EBA" w:rsidRDefault="001D1EBA" w:rsidP="007B288E">
      <w:pPr>
        <w:rPr>
          <w:sz w:val="28"/>
          <w:szCs w:val="28"/>
          <w:lang w:val="uk-UA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D1EBA" w:rsidRPr="00CC721A" w:rsidRDefault="001D1EBA" w:rsidP="007B288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студент групи КВ-9</w:t>
      </w:r>
      <w:r>
        <w:rPr>
          <w:sz w:val="28"/>
          <w:szCs w:val="28"/>
          <w:lang w:val="en-US"/>
        </w:rPr>
        <w:t>2</w:t>
      </w:r>
    </w:p>
    <w:p w:rsidR="001D1EBA" w:rsidRPr="00CC721A" w:rsidRDefault="001D1EBA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Степанюк М.Ф.</w:t>
      </w:r>
    </w:p>
    <w:p w:rsidR="001D1EBA" w:rsidRPr="003869A3" w:rsidRDefault="001D1EBA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1D1EBA" w:rsidRPr="00BC02D1" w:rsidRDefault="001D1EBA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Симоненко В. П.</w:t>
      </w:r>
    </w:p>
    <w:p w:rsidR="001D1EBA" w:rsidRDefault="001D1EBA" w:rsidP="007B288E">
      <w:pPr>
        <w:spacing w:after="0" w:line="240" w:lineRule="auto"/>
        <w:rPr>
          <w:sz w:val="28"/>
          <w:szCs w:val="28"/>
          <w:lang w:val="uk-UA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uk-UA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uk-UA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en-US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en-US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en-US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en-US"/>
        </w:rPr>
      </w:pPr>
    </w:p>
    <w:p w:rsidR="001D1EBA" w:rsidRDefault="001D1EBA" w:rsidP="007B288E">
      <w:pPr>
        <w:spacing w:after="0" w:line="240" w:lineRule="auto"/>
        <w:rPr>
          <w:sz w:val="28"/>
          <w:szCs w:val="28"/>
          <w:lang w:val="en-US"/>
        </w:rPr>
      </w:pPr>
    </w:p>
    <w:p w:rsidR="001D1EBA" w:rsidRPr="00CC721A" w:rsidRDefault="001D1EBA" w:rsidP="007B288E">
      <w:pPr>
        <w:spacing w:after="0" w:line="240" w:lineRule="auto"/>
        <w:rPr>
          <w:sz w:val="28"/>
          <w:szCs w:val="28"/>
          <w:lang w:val="en-US"/>
        </w:rPr>
      </w:pPr>
    </w:p>
    <w:p w:rsidR="001D1EBA" w:rsidRDefault="001D1EBA" w:rsidP="0038549B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Київ 2012</w:t>
      </w:r>
    </w:p>
    <w:p w:rsidR="001D1EBA" w:rsidRPr="00CC721A" w:rsidRDefault="001D1EBA" w:rsidP="0038549B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1D1EBA" w:rsidRPr="00CC721A" w:rsidRDefault="001D1EBA" w:rsidP="004F1A75">
      <w:pPr>
        <w:tabs>
          <w:tab w:val="left" w:pos="720"/>
        </w:tabs>
        <w:spacing w:after="0" w:line="240" w:lineRule="auto"/>
        <w:rPr>
          <w:b/>
          <w:i/>
          <w:sz w:val="20"/>
          <w:szCs w:val="20"/>
          <w:lang w:val="uk-UA"/>
        </w:rPr>
      </w:pPr>
      <w:r w:rsidRPr="00CC721A">
        <w:rPr>
          <w:b/>
          <w:i/>
          <w:sz w:val="20"/>
          <w:szCs w:val="20"/>
          <w:lang w:val="uk-UA"/>
        </w:rPr>
        <w:t xml:space="preserve">Алгоритм RED </w:t>
      </w:r>
    </w:p>
    <w:p w:rsidR="001D1EBA" w:rsidRPr="00CC721A" w:rsidRDefault="001D1EBA" w:rsidP="004F1A75">
      <w:pPr>
        <w:jc w:val="both"/>
        <w:rPr>
          <w:sz w:val="20"/>
          <w:szCs w:val="20"/>
          <w:lang w:val="uk-UA"/>
        </w:rPr>
      </w:pPr>
      <w:r w:rsidRPr="00CC721A">
        <w:rPr>
          <w:sz w:val="20"/>
          <w:szCs w:val="20"/>
          <w:lang w:val="uk-UA"/>
        </w:rPr>
        <w:t xml:space="preserve">    Одним з можливих підходів при вирішенні проблеми перевантаження є алгоритм RED (Random Early Detection). RED дозволяє маршрутизатору відкидати пакети, навіть коли в черзі ще є місце. Головною метою алгоритму RED є виключення ситуації, коли декілька ТСР - потоків перевантажуються майже одночасно і потім синхронно починають процедуру відновлення.. </w:t>
      </w:r>
    </w:p>
    <w:p w:rsidR="001D1EBA" w:rsidRDefault="001D1EBA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:rsidR="001D1EBA" w:rsidRDefault="001D1EBA" w:rsidP="00CC721A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CC721A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Лістинг програми:</w:t>
      </w:r>
    </w:p>
    <w:p w:rsidR="001D1EBA" w:rsidRPr="00CC721A" w:rsidRDefault="001D1EBA" w:rsidP="00CC721A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16"/>
          <w:szCs w:val="16"/>
          <w:u w:val="single"/>
          <w:lang w:val="en-US"/>
        </w:rPr>
      </w:pP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namespace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SPZ3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>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class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PerfQaunt; 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Next;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DateTime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dt;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TimeSpan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ts;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q_len;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thread()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PerfQaunt = 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Next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dt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DateTime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ts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TimeSpan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q_len = 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thread(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obj)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Next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PerfQaunt = obj.PerfQaunt;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dt = obj.dt;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ts = obj.ts;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q_len = obj.q_len;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>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System.Linq;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System.Text;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System.Timers;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System.IO;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namespace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SPZ3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>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class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scheduler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head;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tail;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min_lim;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max_lim;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qu_len;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private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cons_qu;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Timer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Consumer;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Timer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Producer;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static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&gt; Current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System.Collections.Generic.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&gt;();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static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&gt; Thrown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System.Collections.Generic.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&gt;();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static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&gt; Performed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System.Collections.Generic.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&gt;();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scheduler()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head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tail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min_lim = 8;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max_lim = 20;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cons_qu = 1;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qu_len = 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push_back(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ptr)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buf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(ptr);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buf.q_len = qu_len;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(head ==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head = buf;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tail = head;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cons_qu = ptr.PerfQaunt;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tail.Next = buf;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tail = buf;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tail.Next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pop_front()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ptr = head;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(qu_len == 0)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head = head.Next;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ptr.Next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qu_len--;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(head ==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tail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null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cons_qu = head.PerfQaunt;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GenerateQueue ()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i = 0; i &lt; Thrown.ToArray().Length; i++)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Current.Add(Thrown.ToArray()[i]);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Thrown.Clear();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Random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rnd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Random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cnt = rnd.Next(1, 4);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i = 0; i &lt; cnt; i++)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ptr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ptr.PerfQaunt = rnd.Next(1,4);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ptr.dt =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DateTime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.Now;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Current.Add(ptr);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ThrowPackage(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mode)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&gt; buf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System.Collections.Generic.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List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&lt;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&gt;();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i = 1; i &lt; Current.ToArray().Length; i++)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buf.Add(Current.ToArray()[i]);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ptr = Current.First();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(mode == 1)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Thrown.Add(ptr);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Current.Clear();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i = 0; i &lt; buf.ToArray().Length; i++)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Current.Add(buf.ToArray()[i]);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SchStart()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try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    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Producer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Timer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Producer.Elapsed +=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ElapsedEventHandler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(TimerProducer);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Producer.Enabled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true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Producer.Interval = 1000;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Producer.Start();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Consumer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Timer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Consumer.Elapsed +=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ElapsedEventHandler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(TimerConsumer);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Consumer.Interval = 1000;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Consumer.Start();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while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(Performed.ToArray().Length &lt; 20 )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CC721A">
        <w:rPr>
          <w:rFonts w:ascii="Times New Roman" w:hAnsi="Times New Roman"/>
          <w:color w:val="008000"/>
          <w:sz w:val="16"/>
          <w:szCs w:val="16"/>
          <w:lang w:val="en-US" w:eastAsia="ru-RU"/>
        </w:rPr>
        <w:t>//do nothing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Producer.Stop();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Consumer.Stop();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"\n"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StreamWriter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fl_w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StreamWriter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FileStream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"spz3.txt"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,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FileMode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.Create));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i = 0; i &lt; Performed.ToArray().Length; i++)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string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str = Performed.ToArray()[i].q_len.ToString() + 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 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+ Performed.ToArray()[i].ts.TotalMilliseconds.ToString();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    fl_w.WriteLine(str);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.WriteLine(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"{0}  packages length {1}"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, Performed.ToArray()[i].ts.TotalMilliseconds, Performed.ToArray()[i].q_len);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fl_w.Close();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catch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Exception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ex) 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.WriteLine(ex.ToString());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PropAdd()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Random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rnd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Random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double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val;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(qu_len &lt;= min_lim)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val = rnd.Next(0, min_lim);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else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val = rnd.Next(qu_len, max_lim);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val = val - min_lim;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(val &lt; 0)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val = 0;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double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prop = val / (max_lim - min_lim);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"propability of adding process is {0:F4} - 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, prop);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(prop &gt; 0.6)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"packet wasn't added. Current queue length {0}\n"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, qu_len);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ThrowPackage(1);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ptr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(Current.First());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push_back(ptr);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qu_len++;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ThrowPackage(0);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.WriteLine(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 added new process  {0} with perf_quant {1}  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, qu_len,ptr.PerfQaunt); 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TimerProducer(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object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source,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ElapsedEventArgs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e)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Producer.Stop();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GenerateQueue();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i = 0; i &lt; Current.ToArray().Length; i++)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sz w:val="16"/>
          <w:szCs w:val="16"/>
          <w:lang w:val="en-GB" w:eastAsia="ru-RU"/>
        </w:rPr>
        <w:t>PropAdd();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Producer.Start();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TimerConsumer(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object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source,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ElapsedEventArgs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e)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Consumer.Stop();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(cons_qu &gt; 0)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cons_qu--;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else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ptr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thread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(head);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ptr.ts =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DateTime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.Now - ptr.dt;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Performed.Add(ptr);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pop_front();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.WriteLine(</w:t>
      </w:r>
      <w:r w:rsidRPr="00CC721A">
        <w:rPr>
          <w:rFonts w:ascii="Times New Roman" w:hAnsi="Times New Roman"/>
          <w:color w:val="A31515"/>
          <w:sz w:val="16"/>
          <w:szCs w:val="16"/>
          <w:lang w:val="en-US" w:eastAsia="ru-RU"/>
        </w:rPr>
        <w:t>"router took process to perform, current queue length {0}"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, qu_len);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Consumer.Start();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static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smartTag w:uri="urn:schemas-microsoft-com:office:smarttags" w:element="place">
        <w:r w:rsidRPr="00CC721A">
          <w:rPr>
            <w:rFonts w:ascii="Times New Roman" w:hAnsi="Times New Roman"/>
            <w:sz w:val="16"/>
            <w:szCs w:val="16"/>
            <w:lang w:val="en-US" w:eastAsia="ru-RU"/>
          </w:rPr>
          <w:t>Main</w:t>
        </w:r>
      </w:smartTag>
      <w:r w:rsidRPr="00CC721A">
        <w:rPr>
          <w:rFonts w:ascii="Times New Roman" w:hAnsi="Times New Roman"/>
          <w:sz w:val="16"/>
          <w:szCs w:val="16"/>
          <w:lang w:val="en-US" w:eastAsia="ru-RU"/>
        </w:rPr>
        <w:t>(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string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[] args)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scheduler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sch = </w:t>
      </w:r>
      <w:r w:rsidRPr="00CC721A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CC721A">
        <w:rPr>
          <w:rFonts w:ascii="Times New Roman" w:hAnsi="Times New Roman"/>
          <w:color w:val="2B91AF"/>
          <w:sz w:val="16"/>
          <w:szCs w:val="16"/>
          <w:lang w:val="en-US" w:eastAsia="ru-RU"/>
        </w:rPr>
        <w:t>scheduler</w:t>
      </w:r>
      <w:r w:rsidRPr="00CC721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    sch.SchStart();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CC721A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CC721A">
        <w:rPr>
          <w:rFonts w:ascii="Times New Roman" w:hAnsi="Times New Roman"/>
          <w:sz w:val="16"/>
          <w:szCs w:val="16"/>
          <w:lang w:eastAsia="ru-RU"/>
        </w:rPr>
        <w:t>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CC721A">
        <w:rPr>
          <w:rFonts w:ascii="Times New Roman" w:hAnsi="Times New Roman"/>
          <w:sz w:val="16"/>
          <w:szCs w:val="16"/>
          <w:lang w:eastAsia="ru-RU"/>
        </w:rPr>
        <w:t xml:space="preserve">    }</w:t>
      </w:r>
    </w:p>
    <w:p w:rsidR="001D1EBA" w:rsidRPr="00CC721A" w:rsidRDefault="001D1EBA" w:rsidP="0073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CC721A">
        <w:rPr>
          <w:rFonts w:ascii="Times New Roman" w:hAnsi="Times New Roman"/>
          <w:sz w:val="16"/>
          <w:szCs w:val="16"/>
          <w:lang w:eastAsia="ru-RU"/>
        </w:rPr>
        <w:t>}</w:t>
      </w:r>
    </w:p>
    <w:p w:rsidR="001D1EBA" w:rsidRPr="006637F8" w:rsidRDefault="001D1EBA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 w:rsidRPr="009F3B0C">
        <w:rPr>
          <w:rFonts w:ascii="Times New Roman" w:hAnsi="Times New Roman"/>
          <w:noProof/>
          <w:sz w:val="26"/>
          <w:szCs w:val="26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Без имени-1.jpg" style="width:483pt;height:326.25pt;visibility:visible">
            <v:imagedata r:id="rId5" o:title=""/>
          </v:shape>
        </w:pict>
      </w:r>
    </w:p>
    <w:sectPr w:rsidR="001D1EBA" w:rsidRPr="006637F8" w:rsidSect="00CC721A">
      <w:pgSz w:w="11906" w:h="16838"/>
      <w:pgMar w:top="539" w:right="1080" w:bottom="53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singleLevel"/>
    <w:tmpl w:val="0000001F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6E17DA"/>
    <w:multiLevelType w:val="hybridMultilevel"/>
    <w:tmpl w:val="48E26D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13B8D"/>
    <w:rsid w:val="000169A2"/>
    <w:rsid w:val="0002632B"/>
    <w:rsid w:val="0004303F"/>
    <w:rsid w:val="00056785"/>
    <w:rsid w:val="00066486"/>
    <w:rsid w:val="000704C4"/>
    <w:rsid w:val="00075E97"/>
    <w:rsid w:val="0009088C"/>
    <w:rsid w:val="000B5EBC"/>
    <w:rsid w:val="0010652D"/>
    <w:rsid w:val="00115FDD"/>
    <w:rsid w:val="00131D07"/>
    <w:rsid w:val="001339C9"/>
    <w:rsid w:val="00154491"/>
    <w:rsid w:val="001773C9"/>
    <w:rsid w:val="0018024C"/>
    <w:rsid w:val="00184B74"/>
    <w:rsid w:val="001D1EBA"/>
    <w:rsid w:val="001E49A9"/>
    <w:rsid w:val="00217E8A"/>
    <w:rsid w:val="0025351E"/>
    <w:rsid w:val="002B1106"/>
    <w:rsid w:val="002B460E"/>
    <w:rsid w:val="002D48C2"/>
    <w:rsid w:val="002E1692"/>
    <w:rsid w:val="002F725D"/>
    <w:rsid w:val="002F77BE"/>
    <w:rsid w:val="00304779"/>
    <w:rsid w:val="003050CE"/>
    <w:rsid w:val="003158E2"/>
    <w:rsid w:val="00366317"/>
    <w:rsid w:val="003810C7"/>
    <w:rsid w:val="0038549B"/>
    <w:rsid w:val="003869A3"/>
    <w:rsid w:val="003A2020"/>
    <w:rsid w:val="003B5638"/>
    <w:rsid w:val="003E0513"/>
    <w:rsid w:val="003E52A4"/>
    <w:rsid w:val="003E7380"/>
    <w:rsid w:val="004415B0"/>
    <w:rsid w:val="00442A51"/>
    <w:rsid w:val="0047016A"/>
    <w:rsid w:val="0047568D"/>
    <w:rsid w:val="00481711"/>
    <w:rsid w:val="00496433"/>
    <w:rsid w:val="004C616C"/>
    <w:rsid w:val="004C779D"/>
    <w:rsid w:val="004D5952"/>
    <w:rsid w:val="004D5E51"/>
    <w:rsid w:val="004E3462"/>
    <w:rsid w:val="004F1A75"/>
    <w:rsid w:val="004F75F0"/>
    <w:rsid w:val="0055529E"/>
    <w:rsid w:val="00576F21"/>
    <w:rsid w:val="0059433D"/>
    <w:rsid w:val="005948CC"/>
    <w:rsid w:val="005A1E29"/>
    <w:rsid w:val="005A4383"/>
    <w:rsid w:val="005C3893"/>
    <w:rsid w:val="005C63EC"/>
    <w:rsid w:val="00613887"/>
    <w:rsid w:val="00623625"/>
    <w:rsid w:val="00633823"/>
    <w:rsid w:val="00635864"/>
    <w:rsid w:val="00636C48"/>
    <w:rsid w:val="006637F8"/>
    <w:rsid w:val="00680118"/>
    <w:rsid w:val="00684AC9"/>
    <w:rsid w:val="00686B33"/>
    <w:rsid w:val="006A3557"/>
    <w:rsid w:val="006A41FA"/>
    <w:rsid w:val="006C7BAD"/>
    <w:rsid w:val="006D644B"/>
    <w:rsid w:val="006E5CB6"/>
    <w:rsid w:val="006F1449"/>
    <w:rsid w:val="006F51DB"/>
    <w:rsid w:val="00700088"/>
    <w:rsid w:val="00702F86"/>
    <w:rsid w:val="00705FD9"/>
    <w:rsid w:val="0071671F"/>
    <w:rsid w:val="00737A50"/>
    <w:rsid w:val="00763A0C"/>
    <w:rsid w:val="007911AF"/>
    <w:rsid w:val="007929B6"/>
    <w:rsid w:val="007A7A9A"/>
    <w:rsid w:val="007B288E"/>
    <w:rsid w:val="007C0B85"/>
    <w:rsid w:val="007F716C"/>
    <w:rsid w:val="008075B1"/>
    <w:rsid w:val="0082308F"/>
    <w:rsid w:val="008302AB"/>
    <w:rsid w:val="00842E68"/>
    <w:rsid w:val="00843371"/>
    <w:rsid w:val="00850D95"/>
    <w:rsid w:val="00870926"/>
    <w:rsid w:val="0088713F"/>
    <w:rsid w:val="008C2055"/>
    <w:rsid w:val="008C2518"/>
    <w:rsid w:val="008E2DB5"/>
    <w:rsid w:val="008E69CE"/>
    <w:rsid w:val="008F346E"/>
    <w:rsid w:val="008F70BC"/>
    <w:rsid w:val="00902C87"/>
    <w:rsid w:val="0092470D"/>
    <w:rsid w:val="00940FB2"/>
    <w:rsid w:val="00971AE2"/>
    <w:rsid w:val="00975FE7"/>
    <w:rsid w:val="009760EA"/>
    <w:rsid w:val="009C4A10"/>
    <w:rsid w:val="009C7445"/>
    <w:rsid w:val="009D2EDC"/>
    <w:rsid w:val="009F3B0C"/>
    <w:rsid w:val="00A00BAD"/>
    <w:rsid w:val="00A056A2"/>
    <w:rsid w:val="00A23BE5"/>
    <w:rsid w:val="00A77918"/>
    <w:rsid w:val="00A84A9B"/>
    <w:rsid w:val="00A96304"/>
    <w:rsid w:val="00AA2919"/>
    <w:rsid w:val="00AC02AA"/>
    <w:rsid w:val="00AC5BC2"/>
    <w:rsid w:val="00B03256"/>
    <w:rsid w:val="00B414B1"/>
    <w:rsid w:val="00B4586F"/>
    <w:rsid w:val="00B51176"/>
    <w:rsid w:val="00B67C5F"/>
    <w:rsid w:val="00B847AC"/>
    <w:rsid w:val="00B90732"/>
    <w:rsid w:val="00BA6270"/>
    <w:rsid w:val="00BC02D1"/>
    <w:rsid w:val="00BD15EE"/>
    <w:rsid w:val="00BD417D"/>
    <w:rsid w:val="00BE2832"/>
    <w:rsid w:val="00BF5960"/>
    <w:rsid w:val="00C026FA"/>
    <w:rsid w:val="00C10F65"/>
    <w:rsid w:val="00C11832"/>
    <w:rsid w:val="00C15EB6"/>
    <w:rsid w:val="00C22005"/>
    <w:rsid w:val="00C34E6B"/>
    <w:rsid w:val="00C366CF"/>
    <w:rsid w:val="00C3767A"/>
    <w:rsid w:val="00C4083A"/>
    <w:rsid w:val="00C528CB"/>
    <w:rsid w:val="00C56ABA"/>
    <w:rsid w:val="00C7791C"/>
    <w:rsid w:val="00C95296"/>
    <w:rsid w:val="00CA68FB"/>
    <w:rsid w:val="00CC0762"/>
    <w:rsid w:val="00CC721A"/>
    <w:rsid w:val="00D12531"/>
    <w:rsid w:val="00D230A7"/>
    <w:rsid w:val="00D23E0D"/>
    <w:rsid w:val="00D25C64"/>
    <w:rsid w:val="00D367AD"/>
    <w:rsid w:val="00D765C3"/>
    <w:rsid w:val="00DC7D18"/>
    <w:rsid w:val="00DD4628"/>
    <w:rsid w:val="00DE12A7"/>
    <w:rsid w:val="00DE413D"/>
    <w:rsid w:val="00DF2187"/>
    <w:rsid w:val="00DF3DEB"/>
    <w:rsid w:val="00E11829"/>
    <w:rsid w:val="00E64CAD"/>
    <w:rsid w:val="00E660C9"/>
    <w:rsid w:val="00E66612"/>
    <w:rsid w:val="00E83EB5"/>
    <w:rsid w:val="00E90D92"/>
    <w:rsid w:val="00E9719F"/>
    <w:rsid w:val="00EA1951"/>
    <w:rsid w:val="00EA7A40"/>
    <w:rsid w:val="00ED0CAE"/>
    <w:rsid w:val="00EF1C31"/>
    <w:rsid w:val="00F025D9"/>
    <w:rsid w:val="00F142BE"/>
    <w:rsid w:val="00F238BD"/>
    <w:rsid w:val="00F247EB"/>
    <w:rsid w:val="00F26B28"/>
    <w:rsid w:val="00F34590"/>
    <w:rsid w:val="00F70BB2"/>
    <w:rsid w:val="00F760E9"/>
    <w:rsid w:val="00F77ECD"/>
    <w:rsid w:val="00F97C9E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4</Pages>
  <Words>4681</Words>
  <Characters>2669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Мишко</cp:lastModifiedBy>
  <cp:revision>13</cp:revision>
  <cp:lastPrinted>2012-05-17T02:01:00Z</cp:lastPrinted>
  <dcterms:created xsi:type="dcterms:W3CDTF">2012-04-25T21:41:00Z</dcterms:created>
  <dcterms:modified xsi:type="dcterms:W3CDTF">2012-05-17T02:05:00Z</dcterms:modified>
</cp:coreProperties>
</file>