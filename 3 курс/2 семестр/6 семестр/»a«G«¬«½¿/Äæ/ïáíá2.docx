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641" w:rsidRDefault="00BC1641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BC1641" w:rsidRDefault="00BC1641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BC1641" w:rsidRDefault="00BC1641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BC1641" w:rsidRDefault="00BC1641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BC1641" w:rsidRDefault="00BC1641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BC1641" w:rsidRDefault="00BC1641" w:rsidP="007B288E">
      <w:pPr>
        <w:spacing w:after="0"/>
        <w:jc w:val="center"/>
        <w:rPr>
          <w:lang w:val="uk-UA"/>
        </w:rPr>
      </w:pPr>
    </w:p>
    <w:p w:rsidR="00BC1641" w:rsidRDefault="00BC1641" w:rsidP="007B288E">
      <w:pPr>
        <w:jc w:val="center"/>
        <w:rPr>
          <w:lang w:val="uk-UA"/>
        </w:rPr>
      </w:pPr>
    </w:p>
    <w:p w:rsidR="00BC1641" w:rsidRDefault="00BC1641" w:rsidP="007B288E">
      <w:pPr>
        <w:jc w:val="center"/>
        <w:rPr>
          <w:lang w:val="uk-UA"/>
        </w:rPr>
      </w:pPr>
    </w:p>
    <w:p w:rsidR="00BC1641" w:rsidRDefault="00BC1641" w:rsidP="007B288E">
      <w:pPr>
        <w:jc w:val="center"/>
        <w:rPr>
          <w:lang w:val="uk-UA"/>
        </w:rPr>
      </w:pPr>
    </w:p>
    <w:p w:rsidR="00BC1641" w:rsidRDefault="00BC1641" w:rsidP="007B288E">
      <w:pPr>
        <w:jc w:val="center"/>
        <w:rPr>
          <w:lang w:val="uk-UA"/>
        </w:rPr>
      </w:pPr>
    </w:p>
    <w:p w:rsidR="00BC1641" w:rsidRPr="00594A2E" w:rsidRDefault="00BC1641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Pr="00594A2E">
        <w:rPr>
          <w:sz w:val="28"/>
          <w:szCs w:val="28"/>
        </w:rPr>
        <w:t>2</w:t>
      </w:r>
    </w:p>
    <w:p w:rsidR="00BC1641" w:rsidRDefault="00BC1641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«Операційні системи» :</w:t>
      </w:r>
    </w:p>
    <w:p w:rsidR="00BC1641" w:rsidRDefault="00BC1641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«Моделювання роботи автомату для розміну монет»</w:t>
      </w:r>
    </w:p>
    <w:p w:rsidR="00BC1641" w:rsidRPr="005948CC" w:rsidRDefault="00BC1641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Варіант №1</w:t>
      </w:r>
      <w:r w:rsidRPr="005948CC">
        <w:rPr>
          <w:sz w:val="28"/>
          <w:szCs w:val="28"/>
        </w:rPr>
        <w:t>6</w:t>
      </w:r>
    </w:p>
    <w:p w:rsidR="00BC1641" w:rsidRDefault="00BC1641" w:rsidP="007B288E">
      <w:pPr>
        <w:spacing w:after="0"/>
        <w:jc w:val="center"/>
        <w:rPr>
          <w:sz w:val="28"/>
          <w:szCs w:val="28"/>
          <w:lang w:val="uk-UA"/>
        </w:rPr>
      </w:pPr>
    </w:p>
    <w:p w:rsidR="00BC1641" w:rsidRDefault="00BC1641" w:rsidP="007B288E">
      <w:pPr>
        <w:jc w:val="center"/>
        <w:rPr>
          <w:sz w:val="28"/>
          <w:szCs w:val="28"/>
          <w:lang w:val="uk-UA"/>
        </w:rPr>
      </w:pPr>
    </w:p>
    <w:p w:rsidR="00BC1641" w:rsidRDefault="00BC1641" w:rsidP="007B288E">
      <w:pPr>
        <w:jc w:val="center"/>
        <w:rPr>
          <w:sz w:val="28"/>
          <w:szCs w:val="28"/>
          <w:lang w:val="uk-UA"/>
        </w:rPr>
      </w:pPr>
    </w:p>
    <w:p w:rsidR="00BC1641" w:rsidRDefault="00BC1641" w:rsidP="007B288E">
      <w:pPr>
        <w:jc w:val="center"/>
        <w:rPr>
          <w:sz w:val="28"/>
          <w:szCs w:val="28"/>
          <w:lang w:val="uk-UA"/>
        </w:rPr>
      </w:pPr>
    </w:p>
    <w:p w:rsidR="00BC1641" w:rsidRDefault="00BC1641" w:rsidP="007B288E">
      <w:pPr>
        <w:jc w:val="center"/>
        <w:rPr>
          <w:sz w:val="28"/>
          <w:szCs w:val="28"/>
          <w:lang w:val="uk-UA"/>
        </w:rPr>
      </w:pPr>
    </w:p>
    <w:p w:rsidR="00BC1641" w:rsidRDefault="00BC1641" w:rsidP="007B288E">
      <w:pPr>
        <w:jc w:val="center"/>
        <w:rPr>
          <w:sz w:val="28"/>
          <w:szCs w:val="28"/>
          <w:lang w:val="uk-UA"/>
        </w:rPr>
      </w:pPr>
    </w:p>
    <w:p w:rsidR="00BC1641" w:rsidRDefault="00BC1641" w:rsidP="007B288E">
      <w:pPr>
        <w:rPr>
          <w:sz w:val="28"/>
          <w:szCs w:val="28"/>
          <w:lang w:val="uk-UA"/>
        </w:rPr>
      </w:pPr>
    </w:p>
    <w:p w:rsidR="00BC1641" w:rsidRDefault="00BC1641" w:rsidP="007B288E">
      <w:pPr>
        <w:rPr>
          <w:sz w:val="28"/>
          <w:szCs w:val="28"/>
          <w:lang w:val="uk-UA"/>
        </w:rPr>
      </w:pPr>
    </w:p>
    <w:p w:rsidR="00BC1641" w:rsidRDefault="00BC1641" w:rsidP="007B288E">
      <w:pPr>
        <w:rPr>
          <w:sz w:val="28"/>
          <w:szCs w:val="28"/>
          <w:lang w:val="uk-UA"/>
        </w:rPr>
      </w:pPr>
    </w:p>
    <w:p w:rsidR="00BC1641" w:rsidRDefault="00BC1641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BC1641" w:rsidRPr="006904F5" w:rsidRDefault="00BC1641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групи КВ-9</w:t>
      </w:r>
      <w:r w:rsidRPr="006904F5">
        <w:rPr>
          <w:sz w:val="28"/>
          <w:szCs w:val="28"/>
        </w:rPr>
        <w:t>2</w:t>
      </w:r>
    </w:p>
    <w:p w:rsidR="00BC1641" w:rsidRPr="006904F5" w:rsidRDefault="00BC1641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Степанюк М.Ф.</w:t>
      </w:r>
    </w:p>
    <w:p w:rsidR="00BC1641" w:rsidRPr="003869A3" w:rsidRDefault="00BC1641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Перевірив:</w:t>
      </w:r>
    </w:p>
    <w:p w:rsidR="00BC1641" w:rsidRPr="00BC02D1" w:rsidRDefault="00BC1641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Зайцев В. В.</w:t>
      </w:r>
    </w:p>
    <w:p w:rsidR="00BC1641" w:rsidRDefault="00BC1641" w:rsidP="007B288E">
      <w:pPr>
        <w:spacing w:after="0" w:line="240" w:lineRule="auto"/>
        <w:rPr>
          <w:sz w:val="28"/>
          <w:szCs w:val="28"/>
          <w:lang w:val="uk-UA"/>
        </w:rPr>
      </w:pPr>
    </w:p>
    <w:p w:rsidR="00BC1641" w:rsidRDefault="00BC1641" w:rsidP="007B288E">
      <w:pPr>
        <w:spacing w:after="0" w:line="240" w:lineRule="auto"/>
        <w:rPr>
          <w:sz w:val="28"/>
          <w:szCs w:val="28"/>
          <w:lang w:val="uk-UA"/>
        </w:rPr>
      </w:pPr>
    </w:p>
    <w:p w:rsidR="00BC1641" w:rsidRDefault="00BC1641" w:rsidP="007B288E">
      <w:pPr>
        <w:spacing w:after="0" w:line="240" w:lineRule="auto"/>
        <w:rPr>
          <w:sz w:val="28"/>
          <w:szCs w:val="28"/>
          <w:lang w:val="uk-UA"/>
        </w:rPr>
      </w:pPr>
    </w:p>
    <w:p w:rsidR="00BC1641" w:rsidRDefault="00BC1641" w:rsidP="007B288E">
      <w:pPr>
        <w:spacing w:after="0" w:line="240" w:lineRule="auto"/>
        <w:rPr>
          <w:sz w:val="28"/>
          <w:szCs w:val="28"/>
          <w:lang w:val="uk-UA"/>
        </w:rPr>
      </w:pPr>
    </w:p>
    <w:p w:rsidR="00BC1641" w:rsidRDefault="00BC1641" w:rsidP="007B288E">
      <w:pPr>
        <w:spacing w:after="0" w:line="240" w:lineRule="auto"/>
        <w:rPr>
          <w:sz w:val="28"/>
          <w:szCs w:val="28"/>
          <w:lang w:val="uk-UA"/>
        </w:rPr>
      </w:pPr>
    </w:p>
    <w:p w:rsidR="00BC1641" w:rsidRDefault="00BC1641" w:rsidP="007B288E">
      <w:pPr>
        <w:spacing w:after="0" w:line="240" w:lineRule="auto"/>
        <w:rPr>
          <w:sz w:val="28"/>
          <w:szCs w:val="28"/>
          <w:lang w:val="uk-UA"/>
        </w:rPr>
      </w:pPr>
    </w:p>
    <w:p w:rsidR="00BC1641" w:rsidRDefault="00BC1641" w:rsidP="007B288E">
      <w:pPr>
        <w:spacing w:after="0" w:line="240" w:lineRule="auto"/>
        <w:rPr>
          <w:sz w:val="28"/>
          <w:szCs w:val="28"/>
          <w:lang w:val="uk-UA"/>
        </w:rPr>
      </w:pPr>
    </w:p>
    <w:p w:rsidR="00BC1641" w:rsidRDefault="00BC1641" w:rsidP="0038549B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BC1641" w:rsidRPr="006904F5" w:rsidRDefault="00BC1641" w:rsidP="00EB33CA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0"/>
          <w:szCs w:val="20"/>
        </w:rPr>
      </w:pPr>
      <w:r w:rsidRPr="006904F5">
        <w:rPr>
          <w:rFonts w:ascii="Times New Roman" w:hAnsi="Times New Roman"/>
          <w:b/>
          <w:sz w:val="20"/>
          <w:szCs w:val="20"/>
          <w:lang w:val="uk-UA"/>
        </w:rPr>
        <w:t>Завдання:</w:t>
      </w:r>
    </w:p>
    <w:p w:rsidR="00BC1641" w:rsidRPr="006904F5" w:rsidRDefault="00BC1641" w:rsidP="00EB33CA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uk-UA"/>
        </w:rPr>
      </w:pPr>
      <w:r w:rsidRPr="006904F5">
        <w:rPr>
          <w:rFonts w:ascii="Times New Roman" w:hAnsi="Times New Roman"/>
          <w:sz w:val="20"/>
          <w:szCs w:val="20"/>
          <w:lang w:val="uk-UA"/>
        </w:rPr>
        <w:t>Розробити програму, яка моделює роботу автомата для розміну грошей.</w:t>
      </w:r>
    </w:p>
    <w:p w:rsidR="00BC1641" w:rsidRPr="006904F5" w:rsidRDefault="00BC1641" w:rsidP="00EB33CA">
      <w:pPr>
        <w:spacing w:after="0"/>
        <w:jc w:val="both"/>
        <w:rPr>
          <w:sz w:val="20"/>
          <w:szCs w:val="20"/>
          <w:lang w:val="uk-UA"/>
        </w:rPr>
      </w:pPr>
      <w:r w:rsidRPr="006904F5">
        <w:rPr>
          <w:sz w:val="20"/>
          <w:szCs w:val="20"/>
          <w:lang w:val="uk-UA"/>
        </w:rPr>
        <w:t xml:space="preserve">Автомат приймає монету і індетифікує її вартість. Ідентифікація моделюється датчиком випадкових чисел. Приймаються монети вартістю </w:t>
      </w:r>
      <w:r w:rsidRPr="006904F5">
        <w:rPr>
          <w:sz w:val="20"/>
          <w:szCs w:val="20"/>
        </w:rPr>
        <w:t xml:space="preserve">1, 2, </w:t>
      </w:r>
      <w:r>
        <w:rPr>
          <w:sz w:val="20"/>
          <w:szCs w:val="20"/>
        </w:rPr>
        <w:t>5, 10, 25, 50 коп</w:t>
      </w:r>
      <w:r w:rsidRPr="006904F5">
        <w:rPr>
          <w:sz w:val="20"/>
          <w:szCs w:val="20"/>
        </w:rPr>
        <w:t>.</w:t>
      </w:r>
      <w:r w:rsidRPr="006904F5">
        <w:rPr>
          <w:sz w:val="20"/>
          <w:szCs w:val="20"/>
          <w:lang w:val="uk-UA"/>
        </w:rPr>
        <w:t xml:space="preserve"> Розмін монети виробляється на монети меншого номіналу, який задається з пульта. Кількість монет, які містятья в автоматі для розміну та здачі, різних номіналів задається попередньо (</w:t>
      </w:r>
      <w:r w:rsidRPr="006904F5">
        <w:rPr>
          <w:sz w:val="20"/>
          <w:szCs w:val="20"/>
        </w:rPr>
        <w:t>1, 2, 5, 10, 25, 50</w:t>
      </w:r>
      <w:r w:rsidRPr="006904F5">
        <w:rPr>
          <w:sz w:val="20"/>
          <w:szCs w:val="20"/>
          <w:lang w:val="uk-UA"/>
        </w:rPr>
        <w:t xml:space="preserve"> )</w:t>
      </w:r>
    </w:p>
    <w:p w:rsidR="00BC1641" w:rsidRPr="006904F5" w:rsidRDefault="00BC1641" w:rsidP="00EB33CA">
      <w:pPr>
        <w:spacing w:after="0"/>
        <w:jc w:val="both"/>
        <w:rPr>
          <w:sz w:val="20"/>
          <w:szCs w:val="20"/>
          <w:lang w:val="uk-UA"/>
        </w:rPr>
      </w:pPr>
      <w:r w:rsidRPr="006904F5">
        <w:rPr>
          <w:sz w:val="20"/>
          <w:szCs w:val="20"/>
          <w:lang w:val="uk-UA"/>
        </w:rPr>
        <w:t>Якщо розмін і видача здачі можлива, то вони виконуються. В противному випадку видається відмова від виконання операції розміну і повідомляється причина відмови.</w:t>
      </w:r>
    </w:p>
    <w:p w:rsidR="00BC1641" w:rsidRPr="006904F5" w:rsidRDefault="00BC1641" w:rsidP="00EB33CA">
      <w:pPr>
        <w:spacing w:after="0"/>
        <w:jc w:val="both"/>
        <w:rPr>
          <w:b/>
          <w:bCs/>
          <w:sz w:val="20"/>
          <w:szCs w:val="20"/>
        </w:rPr>
      </w:pPr>
      <w:r w:rsidRPr="006904F5">
        <w:rPr>
          <w:sz w:val="20"/>
          <w:szCs w:val="20"/>
          <w:lang w:val="uk-UA"/>
        </w:rPr>
        <w:t xml:space="preserve">Модель роботи автомату представити у вигляді двух взаємодіючих процесів </w:t>
      </w:r>
      <w:r w:rsidRPr="006904F5">
        <w:rPr>
          <w:b/>
          <w:bCs/>
          <w:sz w:val="20"/>
          <w:szCs w:val="20"/>
        </w:rPr>
        <w:t xml:space="preserve">А </w:t>
      </w:r>
      <w:r w:rsidRPr="006904F5">
        <w:rPr>
          <w:b/>
          <w:bCs/>
          <w:sz w:val="20"/>
          <w:szCs w:val="20"/>
          <w:lang w:val="uk-UA"/>
        </w:rPr>
        <w:t xml:space="preserve">і </w:t>
      </w:r>
      <w:r w:rsidRPr="006904F5">
        <w:rPr>
          <w:b/>
          <w:bCs/>
          <w:sz w:val="20"/>
          <w:szCs w:val="20"/>
        </w:rPr>
        <w:t>В.</w:t>
      </w:r>
    </w:p>
    <w:p w:rsidR="00BC1641" w:rsidRPr="006904F5" w:rsidRDefault="00BC1641" w:rsidP="00EB33CA">
      <w:pPr>
        <w:pStyle w:val="Footer"/>
        <w:tabs>
          <w:tab w:val="clear" w:pos="4677"/>
          <w:tab w:val="clear" w:pos="9355"/>
        </w:tabs>
        <w:spacing w:line="276" w:lineRule="auto"/>
        <w:rPr>
          <w:sz w:val="20"/>
          <w:szCs w:val="20"/>
          <w:lang w:val="uk-UA"/>
        </w:rPr>
      </w:pPr>
      <w:r w:rsidRPr="006904F5">
        <w:rPr>
          <w:sz w:val="20"/>
          <w:szCs w:val="20"/>
        </w:rPr>
        <w:t xml:space="preserve">Процес </w:t>
      </w:r>
      <w:r w:rsidRPr="006904F5">
        <w:rPr>
          <w:b/>
          <w:bCs/>
          <w:sz w:val="20"/>
          <w:szCs w:val="20"/>
        </w:rPr>
        <w:t>А</w:t>
      </w:r>
      <w:r w:rsidRPr="006904F5">
        <w:rPr>
          <w:sz w:val="20"/>
          <w:szCs w:val="20"/>
        </w:rPr>
        <w:t xml:space="preserve"> </w:t>
      </w:r>
      <w:r w:rsidRPr="006904F5">
        <w:rPr>
          <w:sz w:val="20"/>
          <w:szCs w:val="20"/>
          <w:lang w:val="uk-UA"/>
        </w:rPr>
        <w:t xml:space="preserve">визначає момент </w:t>
      </w:r>
      <w:r w:rsidRPr="006904F5">
        <w:rPr>
          <w:sz w:val="20"/>
          <w:szCs w:val="20"/>
        </w:rPr>
        <w:t xml:space="preserve">определяет момент </w:t>
      </w:r>
      <w:r w:rsidRPr="006904F5">
        <w:rPr>
          <w:sz w:val="20"/>
          <w:szCs w:val="20"/>
          <w:lang w:val="uk-UA"/>
        </w:rPr>
        <w:t>надходження монети і ідентифікує її вартість</w:t>
      </w:r>
      <w:r w:rsidRPr="006904F5">
        <w:rPr>
          <w:sz w:val="20"/>
          <w:szCs w:val="20"/>
        </w:rPr>
        <w:t xml:space="preserve"> .  Процес </w:t>
      </w:r>
      <w:r w:rsidRPr="006904F5">
        <w:rPr>
          <w:b/>
          <w:bCs/>
          <w:sz w:val="20"/>
          <w:szCs w:val="20"/>
        </w:rPr>
        <w:t>В</w:t>
      </w:r>
      <w:r w:rsidRPr="006904F5">
        <w:rPr>
          <w:sz w:val="20"/>
          <w:szCs w:val="20"/>
        </w:rPr>
        <w:t xml:space="preserve">  </w:t>
      </w:r>
      <w:r w:rsidRPr="006904F5">
        <w:rPr>
          <w:sz w:val="20"/>
          <w:szCs w:val="20"/>
          <w:lang w:val="uk-UA"/>
        </w:rPr>
        <w:t>виконує розмін чи видає вілмову від виконання розміну.</w:t>
      </w:r>
      <w:r w:rsidRPr="006904F5">
        <w:rPr>
          <w:sz w:val="20"/>
          <w:szCs w:val="20"/>
        </w:rPr>
        <w:t xml:space="preserve"> </w:t>
      </w:r>
    </w:p>
    <w:p w:rsidR="00BC1641" w:rsidRPr="006904F5" w:rsidRDefault="00BC1641" w:rsidP="006938F6">
      <w:pPr>
        <w:pStyle w:val="Footer"/>
        <w:tabs>
          <w:tab w:val="clear" w:pos="4677"/>
          <w:tab w:val="clear" w:pos="9355"/>
        </w:tabs>
        <w:rPr>
          <w:sz w:val="20"/>
          <w:szCs w:val="20"/>
          <w:lang w:val="uk-UA"/>
        </w:rPr>
      </w:pPr>
      <w:r w:rsidRPr="006904F5">
        <w:rPr>
          <w:sz w:val="20"/>
          <w:szCs w:val="20"/>
          <w:lang w:val="uk-UA"/>
        </w:rPr>
        <w:t>Розробити проект і програму моделі роботи автомату, використовуючи алгоритм Деккера для організації доступу до спільних ресурсів.</w:t>
      </w:r>
    </w:p>
    <w:p w:rsidR="00BC1641" w:rsidRDefault="00BC1641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BC1641" w:rsidRPr="006904F5" w:rsidRDefault="00BC1641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  <w:lang w:val="uk-UA"/>
        </w:rPr>
      </w:pPr>
      <w:r w:rsidRPr="006904F5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Текст програми:</w:t>
      </w:r>
    </w:p>
    <w:p w:rsidR="00BC1641" w:rsidRPr="006904F5" w:rsidRDefault="00BC1641" w:rsidP="0035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16"/>
          <w:szCs w:val="16"/>
          <w:lang w:val="uk-UA" w:eastAsia="ru-RU"/>
        </w:rPr>
      </w:pP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using System;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using System.Collections.Generic;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using System.ComponentModel;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using System.Data;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using System.Drawing;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using System.Linq;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using System.Text;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using System.Threading;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using System.Windows.Forms;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namespace OS_2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>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public partial class Form1 : Form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Thread th1, th2;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static int[,] money;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static bool prapor1, prapor2;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static int dozvil, value;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static int[] nom = { 100, 50, 25, 10, 5, 2, 1 };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static int[,] res = new int[2, 7];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bool ext = true, butclick = true;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public Form1()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InitializeComponent();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Random rand = new Random();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money = new int[2, 7];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for (int i = 0; i &lt; nom.Length; i++)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money[0, i] = nom[i];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res[0, i] = nom[i];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money[1, i] = rand.Next(1, 30);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//</w:t>
      </w:r>
      <w:r w:rsidRPr="00673124">
        <w:rPr>
          <w:rFonts w:ascii="Times New Roman" w:hAnsi="Times New Roman"/>
          <w:sz w:val="15"/>
          <w:szCs w:val="15"/>
          <w:lang w:eastAsia="ru-RU"/>
        </w:rPr>
        <w:t>обнуляємо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прапори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виконання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процесів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prapor1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prapor2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for (int i = 0; i &lt; nom.Length; i++)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richTextBox1.Text += money[0, i].ToString() + " : " + money[1, i].ToString() + "\n";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dozvil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value = -1;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for (int i = 0; i &lt; 24; i++)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label4.Text += "|\n";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//</w:t>
      </w:r>
      <w:r w:rsidRPr="00673124">
        <w:rPr>
          <w:rFonts w:ascii="Times New Roman" w:hAnsi="Times New Roman"/>
          <w:sz w:val="15"/>
          <w:szCs w:val="15"/>
          <w:lang w:eastAsia="ru-RU"/>
        </w:rPr>
        <w:t>Реалізація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розміну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private void button1_Click(object sender, EventArgs e)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butclick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try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value = Convert.ToInt16(textBox1.Text);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catch (Exception ex)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resultBox.Text += ex.ToString() + "\n";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</w:t>
      </w:r>
      <w:r w:rsidRPr="00673124">
        <w:rPr>
          <w:rFonts w:ascii="Times New Roman" w:hAnsi="Times New Roman"/>
          <w:sz w:val="15"/>
          <w:szCs w:val="15"/>
          <w:lang w:eastAsia="ru-RU"/>
        </w:rPr>
        <w:t>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//Виведення розрахованих даних в текстове поле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private void PrintData()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resultBox.Text += "</w:t>
      </w:r>
      <w:r w:rsidRPr="00673124">
        <w:rPr>
          <w:rFonts w:ascii="Times New Roman" w:hAnsi="Times New Roman"/>
          <w:sz w:val="15"/>
          <w:szCs w:val="15"/>
          <w:lang w:eastAsia="ru-RU"/>
        </w:rPr>
        <w:t>Видача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грошей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resultBox.Text += "</w:t>
      </w:r>
      <w:r w:rsidRPr="00673124">
        <w:rPr>
          <w:rFonts w:ascii="Times New Roman" w:hAnsi="Times New Roman"/>
          <w:sz w:val="15"/>
          <w:szCs w:val="15"/>
          <w:lang w:eastAsia="ru-RU"/>
        </w:rPr>
        <w:t>Номінал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|   </w:t>
      </w:r>
      <w:r w:rsidRPr="00673124">
        <w:rPr>
          <w:rFonts w:ascii="Times New Roman" w:hAnsi="Times New Roman"/>
          <w:sz w:val="15"/>
          <w:szCs w:val="15"/>
          <w:lang w:eastAsia="ru-RU"/>
        </w:rPr>
        <w:t>Кількість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int buf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for (int i = 0; i &lt; nom.Length; i++)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buf += res[0, i] * res[1, i];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if (buf != value)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resultBox.Text += "</w:t>
      </w:r>
      <w:r w:rsidRPr="00673124">
        <w:rPr>
          <w:rFonts w:ascii="Times New Roman" w:hAnsi="Times New Roman"/>
          <w:sz w:val="15"/>
          <w:szCs w:val="15"/>
          <w:lang w:eastAsia="ru-RU"/>
        </w:rPr>
        <w:t>Обмін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неможливий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\n</w:t>
      </w:r>
      <w:r w:rsidRPr="00673124">
        <w:rPr>
          <w:rFonts w:ascii="Times New Roman" w:hAnsi="Times New Roman"/>
          <w:sz w:val="15"/>
          <w:szCs w:val="15"/>
          <w:lang w:eastAsia="ru-RU"/>
        </w:rPr>
        <w:t>Недостатньо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коштів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для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обміну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int z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for (int i = 0; i &lt; nom.Length; i++)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if (money[0,i] == value)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z = i;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money[1, i] += res[1, i];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res[1, i]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money[1, z]--;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else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for (int i = 0; i &lt; nom.Length; i++)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if (res[1, i] &gt; 0)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resultBox.Text += res[0, i] + "      |   " + res[1, i] + "\n";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res[1, i]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richTextBox1.Text = "";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for (int i = 0; i &lt; nom.Length; i++)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richTextBox1.Text += money[0, i].ToString() + " : " + money[1, i].ToString() + "\n";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//</w:t>
      </w:r>
      <w:r w:rsidRPr="00673124">
        <w:rPr>
          <w:rFonts w:ascii="Times New Roman" w:hAnsi="Times New Roman"/>
          <w:sz w:val="15"/>
          <w:szCs w:val="15"/>
          <w:lang w:eastAsia="ru-RU"/>
        </w:rPr>
        <w:t>Вимкнення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процесів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private void button2_Click(object sender, EventArgs e)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ext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butclick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//</w:t>
      </w:r>
      <w:r w:rsidRPr="00673124">
        <w:rPr>
          <w:rFonts w:ascii="Times New Roman" w:hAnsi="Times New Roman"/>
          <w:sz w:val="15"/>
          <w:szCs w:val="15"/>
          <w:lang w:eastAsia="ru-RU"/>
        </w:rPr>
        <w:t>Реалізація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першого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потоку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(</w:t>
      </w:r>
      <w:r w:rsidRPr="00673124">
        <w:rPr>
          <w:rFonts w:ascii="Times New Roman" w:hAnsi="Times New Roman"/>
          <w:sz w:val="15"/>
          <w:szCs w:val="15"/>
          <w:lang w:eastAsia="ru-RU"/>
        </w:rPr>
        <w:t>Введення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даних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) </w:t>
      </w:r>
      <w:r w:rsidRPr="00673124">
        <w:rPr>
          <w:rFonts w:ascii="Times New Roman" w:hAnsi="Times New Roman"/>
          <w:sz w:val="15"/>
          <w:szCs w:val="15"/>
          <w:lang w:eastAsia="ru-RU"/>
        </w:rPr>
        <w:t>за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Алгоритмом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Деккера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</w:t>
      </w:r>
      <w:r w:rsidRPr="00673124">
        <w:rPr>
          <w:rFonts w:ascii="Times New Roman" w:hAnsi="Times New Roman"/>
          <w:sz w:val="15"/>
          <w:szCs w:val="15"/>
          <w:lang w:eastAsia="ru-RU"/>
        </w:rPr>
        <w:t xml:space="preserve">//Dozvil вказує, чия черга спробувати ввійти, за умови, що обидва 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//процеси хочуть виконати свої критичні ділянки.  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private void InputMoney()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while (ext)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prapor1 = true;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while (prapor2 == true)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if (dozvil == 1)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prapor1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do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Thread.Sleep(100);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}while ( dozvil == 1 );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prapor1 = true;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</w:t>
      </w:r>
      <w:r w:rsidRPr="00673124">
        <w:rPr>
          <w:rFonts w:ascii="Times New Roman" w:hAnsi="Times New Roman"/>
          <w:sz w:val="15"/>
          <w:szCs w:val="15"/>
          <w:lang w:eastAsia="ru-RU"/>
        </w:rPr>
        <w:t>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        //критична ділянка для першого потоку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        while ( butclick 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        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{}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prapor1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dozvil = 1;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Thread.Sleep(100);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resultBox.Text += "</w:t>
      </w:r>
      <w:r w:rsidRPr="00673124">
        <w:rPr>
          <w:rFonts w:ascii="Times New Roman" w:hAnsi="Times New Roman"/>
          <w:sz w:val="15"/>
          <w:szCs w:val="15"/>
          <w:lang w:eastAsia="ru-RU"/>
        </w:rPr>
        <w:t>Вхідний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потік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закінчено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</w:t>
      </w:r>
      <w:r w:rsidRPr="00673124">
        <w:rPr>
          <w:rFonts w:ascii="Times New Roman" w:hAnsi="Times New Roman"/>
          <w:sz w:val="15"/>
          <w:szCs w:val="15"/>
          <w:lang w:eastAsia="ru-RU"/>
        </w:rPr>
        <w:t>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//Реалізація другого потоку(Виконання розміну) за Алгоритмом Деккера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private void OutMoney()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while (ext)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prapor2 = true;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while (prapor1 == true)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if (dozvil == 0)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prapor2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do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Thread.Sleep(100);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} while (dozvil == 0);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prapor2 = true;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//</w:t>
      </w:r>
      <w:r w:rsidRPr="00673124">
        <w:rPr>
          <w:rFonts w:ascii="Times New Roman" w:hAnsi="Times New Roman"/>
          <w:sz w:val="15"/>
          <w:szCs w:val="15"/>
          <w:lang w:eastAsia="ru-RU"/>
        </w:rPr>
        <w:t>критична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ділянка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процесу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2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butclick = true;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try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ExchangeMoney();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PrintData();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catch (Exception ex)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resultBox.Text += ex.ToString() + "\n";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ext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prapor2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dozvil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return;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prapor2 = false;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dozvil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resultBox.Text += "</w:t>
      </w:r>
      <w:r w:rsidRPr="00673124">
        <w:rPr>
          <w:rFonts w:ascii="Times New Roman" w:hAnsi="Times New Roman"/>
          <w:sz w:val="15"/>
          <w:szCs w:val="15"/>
          <w:lang w:eastAsia="ru-RU"/>
        </w:rPr>
        <w:t>очікування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нового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значення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...\n";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Thread.Sleep(100);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resultBox.Text += "</w:t>
      </w:r>
      <w:r w:rsidRPr="00673124">
        <w:rPr>
          <w:rFonts w:ascii="Times New Roman" w:hAnsi="Times New Roman"/>
          <w:sz w:val="15"/>
          <w:szCs w:val="15"/>
          <w:lang w:eastAsia="ru-RU"/>
        </w:rPr>
        <w:t>вихідний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потік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закінчено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//</w:t>
      </w:r>
      <w:r w:rsidRPr="00673124">
        <w:rPr>
          <w:rFonts w:ascii="Times New Roman" w:hAnsi="Times New Roman"/>
          <w:sz w:val="15"/>
          <w:szCs w:val="15"/>
          <w:lang w:eastAsia="ru-RU"/>
        </w:rPr>
        <w:t>ініціалізація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форми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і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потоків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private void Form1_Load(object sender, EventArgs e)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for (int i = 1; i &lt; nom.Length; i++)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CheckBox box = new CheckBox();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RichTextBox rcb = new RichTextBox();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rcb.Location = new System.Drawing.Point(60, 50 + 25 * i);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rcb.Height = 20;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rcb.Width = 50;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rcb.TabIndex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rcb.Name = "rcb" + Convert.ToString(i);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this.Controls.Add(rcb);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box.AutoSize = true;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box.Location = new System.Drawing.Point(15, 50 + 25 * i);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box.Size = new System.Drawing.Size(80, 17);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box.TabIndex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box.UseVisualStyleBackColor = true;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this.Controls.Add(box);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box.Text = nom[i].ToString();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box.Name = "CheckBox" + Convert.ToString(i);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th1 = new Thread(new ThreadStart(InputMoney));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th2 = new Thread(new ThreadStart(OutMoney));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th1.Start();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th2.Start();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//</w:t>
      </w:r>
      <w:r w:rsidRPr="00673124">
        <w:rPr>
          <w:rFonts w:ascii="Times New Roman" w:hAnsi="Times New Roman"/>
          <w:sz w:val="15"/>
          <w:szCs w:val="15"/>
          <w:lang w:eastAsia="ru-RU"/>
        </w:rPr>
        <w:t>Реалізація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власне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розміну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грошей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private void ExchangeMoney()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int i = 1;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int rest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int buf = value;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foreach (Control con in Controls)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CheckBox box = con as CheckBox;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if (box != null)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if (box.Checked)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int amount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int j = -1;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foreach (Control rtb in Controls)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RichTextBox rcb = rtb as RichTextBox;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if (rcb != null)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if (i == j)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try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    amount = Convert.ToInt16(rcb.Text);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catch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    amount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j++;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try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if (money[1, i] &gt;= amount)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j = 0;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while (buf &gt; 0 &amp;&amp; j &lt; amount)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</w:t>
      </w:r>
      <w:r w:rsidRPr="00673124">
        <w:rPr>
          <w:rFonts w:ascii="Times New Roman" w:hAnsi="Times New Roman"/>
          <w:sz w:val="15"/>
          <w:szCs w:val="15"/>
          <w:lang w:eastAsia="ru-RU"/>
        </w:rPr>
        <w:t>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                               money[1, i]--;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res[1, i]++;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buf -= money[0, i];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j++;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if (buf &lt; 0)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        buf += money[0, i];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catch (Exception)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i++;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i = 1;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resultBox.Text = "";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resultBox.Text += "</w:t>
      </w:r>
      <w:r w:rsidRPr="00673124">
        <w:rPr>
          <w:rFonts w:ascii="Times New Roman" w:hAnsi="Times New Roman"/>
          <w:sz w:val="15"/>
          <w:szCs w:val="15"/>
          <w:lang w:eastAsia="ru-RU"/>
        </w:rPr>
        <w:t>Ваша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</w:t>
      </w:r>
      <w:r w:rsidRPr="00673124">
        <w:rPr>
          <w:rFonts w:ascii="Times New Roman" w:hAnsi="Times New Roman"/>
          <w:sz w:val="15"/>
          <w:szCs w:val="15"/>
          <w:lang w:eastAsia="ru-RU"/>
        </w:rPr>
        <w:t>здача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" + buf.ToString() + "</w:t>
      </w:r>
      <w:r w:rsidRPr="00673124">
        <w:rPr>
          <w:rFonts w:ascii="Times New Roman" w:hAnsi="Times New Roman"/>
          <w:sz w:val="15"/>
          <w:szCs w:val="15"/>
          <w:lang w:eastAsia="ru-RU"/>
        </w:rPr>
        <w:t>коп</w:t>
      </w:r>
      <w:r w:rsidRPr="00673124">
        <w:rPr>
          <w:rFonts w:ascii="Times New Roman" w:hAnsi="Times New Roman"/>
          <w:sz w:val="15"/>
          <w:szCs w:val="15"/>
          <w:lang w:val="en-GB" w:eastAsia="ru-RU"/>
        </w:rPr>
        <w:t>.\n";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while (i &lt; nom.Length)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rest = buf - nom[i];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if (rest &lt; 0 || money[1, i] == 0)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{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i++;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continue;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buf = rest;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res[1, i]++;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money[1, i]--;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for (int z = 0; z &lt; nom.Length; z++)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if (value == nom[z])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val="en-GB"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            money[1, z]++;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val="en-GB" w:eastAsia="ru-RU"/>
        </w:rPr>
        <w:t xml:space="preserve">        </w:t>
      </w:r>
      <w:r w:rsidRPr="00673124">
        <w:rPr>
          <w:rFonts w:ascii="Times New Roman" w:hAnsi="Times New Roman"/>
          <w:sz w:val="15"/>
          <w:szCs w:val="15"/>
          <w:lang w:eastAsia="ru-RU"/>
        </w:rPr>
        <w:t>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 xml:space="preserve">     }</w:t>
      </w:r>
    </w:p>
    <w:p w:rsidR="00BC1641" w:rsidRPr="00673124" w:rsidRDefault="00BC1641" w:rsidP="005F4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5"/>
          <w:szCs w:val="15"/>
          <w:lang w:eastAsia="ru-RU"/>
        </w:rPr>
      </w:pPr>
      <w:r w:rsidRPr="00673124">
        <w:rPr>
          <w:rFonts w:ascii="Times New Roman" w:hAnsi="Times New Roman"/>
          <w:sz w:val="15"/>
          <w:szCs w:val="15"/>
          <w:lang w:eastAsia="ru-RU"/>
        </w:rPr>
        <w:t>}</w:t>
      </w:r>
    </w:p>
    <w:p w:rsidR="00BC1641" w:rsidRPr="006904F5" w:rsidRDefault="00BC1641" w:rsidP="009760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4"/>
          <w:szCs w:val="14"/>
          <w:lang w:val="uk-UA"/>
        </w:rPr>
      </w:pPr>
      <w:r w:rsidRPr="00C07E96">
        <w:rPr>
          <w:rFonts w:ascii="Times New Roman" w:hAnsi="Times New Roman"/>
          <w:b/>
          <w:sz w:val="14"/>
          <w:szCs w:val="1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483pt">
            <v:imagedata r:id="rId5" o:title="" croptop="16447f" cropleft="53312f"/>
          </v:shape>
        </w:pict>
      </w:r>
    </w:p>
    <w:sectPr w:rsidR="00BC1641" w:rsidRPr="006904F5" w:rsidSect="006904F5">
      <w:pgSz w:w="11906" w:h="16838"/>
      <w:pgMar w:top="899" w:right="1080" w:bottom="71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1B8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E1104C0"/>
    <w:multiLevelType w:val="hybridMultilevel"/>
    <w:tmpl w:val="6C8212E0"/>
    <w:lvl w:ilvl="0" w:tplc="AF8C0F8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30669A"/>
    <w:multiLevelType w:val="hybridMultilevel"/>
    <w:tmpl w:val="122C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1C36F97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4B07093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5D86A91"/>
    <w:multiLevelType w:val="hybridMultilevel"/>
    <w:tmpl w:val="559A86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8FD73A8"/>
    <w:multiLevelType w:val="hybridMultilevel"/>
    <w:tmpl w:val="E8C6A124"/>
    <w:lvl w:ilvl="0" w:tplc="5B72C0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88E"/>
    <w:rsid w:val="00013B8D"/>
    <w:rsid w:val="000169A2"/>
    <w:rsid w:val="0004303F"/>
    <w:rsid w:val="00056785"/>
    <w:rsid w:val="00075E97"/>
    <w:rsid w:val="0009088C"/>
    <w:rsid w:val="000B5EBC"/>
    <w:rsid w:val="00131D07"/>
    <w:rsid w:val="001339C9"/>
    <w:rsid w:val="001773C9"/>
    <w:rsid w:val="001C09F3"/>
    <w:rsid w:val="001E49A9"/>
    <w:rsid w:val="00217E8A"/>
    <w:rsid w:val="0025351E"/>
    <w:rsid w:val="002830AD"/>
    <w:rsid w:val="002B1106"/>
    <w:rsid w:val="002B460E"/>
    <w:rsid w:val="002D0CFE"/>
    <w:rsid w:val="002D48C2"/>
    <w:rsid w:val="002E1692"/>
    <w:rsid w:val="002F77BE"/>
    <w:rsid w:val="00304779"/>
    <w:rsid w:val="0032402B"/>
    <w:rsid w:val="003511F8"/>
    <w:rsid w:val="003810C7"/>
    <w:rsid w:val="00383C73"/>
    <w:rsid w:val="0038549B"/>
    <w:rsid w:val="003869A3"/>
    <w:rsid w:val="003A2020"/>
    <w:rsid w:val="003B5638"/>
    <w:rsid w:val="003C609A"/>
    <w:rsid w:val="003E0513"/>
    <w:rsid w:val="003E52A4"/>
    <w:rsid w:val="003E7380"/>
    <w:rsid w:val="004415B0"/>
    <w:rsid w:val="00442A51"/>
    <w:rsid w:val="0047016A"/>
    <w:rsid w:val="0047568D"/>
    <w:rsid w:val="00481711"/>
    <w:rsid w:val="00496433"/>
    <w:rsid w:val="004C616C"/>
    <w:rsid w:val="004D5952"/>
    <w:rsid w:val="004D5E51"/>
    <w:rsid w:val="004E3462"/>
    <w:rsid w:val="004F75F0"/>
    <w:rsid w:val="005077F5"/>
    <w:rsid w:val="00554922"/>
    <w:rsid w:val="00576F21"/>
    <w:rsid w:val="0059433D"/>
    <w:rsid w:val="005948CC"/>
    <w:rsid w:val="00594A2E"/>
    <w:rsid w:val="005A1E29"/>
    <w:rsid w:val="005C3893"/>
    <w:rsid w:val="005F4CC7"/>
    <w:rsid w:val="00623625"/>
    <w:rsid w:val="00633823"/>
    <w:rsid w:val="00673124"/>
    <w:rsid w:val="006739DD"/>
    <w:rsid w:val="00680118"/>
    <w:rsid w:val="00684AC9"/>
    <w:rsid w:val="00686B33"/>
    <w:rsid w:val="006904F5"/>
    <w:rsid w:val="006938F6"/>
    <w:rsid w:val="006975E9"/>
    <w:rsid w:val="006A41FA"/>
    <w:rsid w:val="006C7BAD"/>
    <w:rsid w:val="006D644B"/>
    <w:rsid w:val="006E5CB6"/>
    <w:rsid w:val="00700088"/>
    <w:rsid w:val="00702F86"/>
    <w:rsid w:val="0071671F"/>
    <w:rsid w:val="00763A0C"/>
    <w:rsid w:val="007911AF"/>
    <w:rsid w:val="007929B6"/>
    <w:rsid w:val="007B288E"/>
    <w:rsid w:val="007D2FF6"/>
    <w:rsid w:val="008075B1"/>
    <w:rsid w:val="0082308F"/>
    <w:rsid w:val="00842E68"/>
    <w:rsid w:val="00843371"/>
    <w:rsid w:val="00870926"/>
    <w:rsid w:val="008735C8"/>
    <w:rsid w:val="0088713F"/>
    <w:rsid w:val="008A1457"/>
    <w:rsid w:val="008A3474"/>
    <w:rsid w:val="008C2055"/>
    <w:rsid w:val="008E2DB5"/>
    <w:rsid w:val="008F346E"/>
    <w:rsid w:val="00902C87"/>
    <w:rsid w:val="0092470D"/>
    <w:rsid w:val="0093597D"/>
    <w:rsid w:val="00971AE2"/>
    <w:rsid w:val="00975CFB"/>
    <w:rsid w:val="00975FE7"/>
    <w:rsid w:val="009760EA"/>
    <w:rsid w:val="009C4A10"/>
    <w:rsid w:val="009C7445"/>
    <w:rsid w:val="009D2EDC"/>
    <w:rsid w:val="00A00BAD"/>
    <w:rsid w:val="00A0335F"/>
    <w:rsid w:val="00A056A2"/>
    <w:rsid w:val="00A41D13"/>
    <w:rsid w:val="00A73BCD"/>
    <w:rsid w:val="00A77918"/>
    <w:rsid w:val="00A84A9B"/>
    <w:rsid w:val="00A96304"/>
    <w:rsid w:val="00AA2919"/>
    <w:rsid w:val="00AB32A6"/>
    <w:rsid w:val="00AB6BDF"/>
    <w:rsid w:val="00AC02AA"/>
    <w:rsid w:val="00AC5BC2"/>
    <w:rsid w:val="00AD17FC"/>
    <w:rsid w:val="00AE501C"/>
    <w:rsid w:val="00AF1FCE"/>
    <w:rsid w:val="00B03256"/>
    <w:rsid w:val="00B414B1"/>
    <w:rsid w:val="00B4586F"/>
    <w:rsid w:val="00B45D7C"/>
    <w:rsid w:val="00B67C5F"/>
    <w:rsid w:val="00B90732"/>
    <w:rsid w:val="00BA6270"/>
    <w:rsid w:val="00BC02D1"/>
    <w:rsid w:val="00BC1641"/>
    <w:rsid w:val="00BE2832"/>
    <w:rsid w:val="00BF07EC"/>
    <w:rsid w:val="00BF5960"/>
    <w:rsid w:val="00BF72EA"/>
    <w:rsid w:val="00C026FA"/>
    <w:rsid w:val="00C07E96"/>
    <w:rsid w:val="00C34E6B"/>
    <w:rsid w:val="00C366CF"/>
    <w:rsid w:val="00C3767A"/>
    <w:rsid w:val="00C56ABA"/>
    <w:rsid w:val="00C95296"/>
    <w:rsid w:val="00CC0762"/>
    <w:rsid w:val="00CF6974"/>
    <w:rsid w:val="00D12531"/>
    <w:rsid w:val="00D230A7"/>
    <w:rsid w:val="00D25C64"/>
    <w:rsid w:val="00D765C3"/>
    <w:rsid w:val="00DC7D18"/>
    <w:rsid w:val="00DD4628"/>
    <w:rsid w:val="00DE12A7"/>
    <w:rsid w:val="00DE413D"/>
    <w:rsid w:val="00DF2187"/>
    <w:rsid w:val="00DF3DEB"/>
    <w:rsid w:val="00E11829"/>
    <w:rsid w:val="00E66612"/>
    <w:rsid w:val="00E7651E"/>
    <w:rsid w:val="00E90D92"/>
    <w:rsid w:val="00E9138B"/>
    <w:rsid w:val="00EA1951"/>
    <w:rsid w:val="00EA7A40"/>
    <w:rsid w:val="00EB33CA"/>
    <w:rsid w:val="00ED0CAE"/>
    <w:rsid w:val="00EF1C31"/>
    <w:rsid w:val="00F025D9"/>
    <w:rsid w:val="00F247EB"/>
    <w:rsid w:val="00F34590"/>
    <w:rsid w:val="00F51724"/>
    <w:rsid w:val="00F77ECD"/>
    <w:rsid w:val="00F97C9E"/>
    <w:rsid w:val="00FB2B2F"/>
    <w:rsid w:val="00FD6E12"/>
    <w:rsid w:val="00F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BA"/>
    <w:pPr>
      <w:spacing w:after="200" w:line="276" w:lineRule="auto"/>
    </w:pPr>
    <w:rPr>
      <w:lang w:val="ru-R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29B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773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3C9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73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6938F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38F6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6938F6"/>
    <w:pPr>
      <w:spacing w:after="0" w:line="240" w:lineRule="auto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38F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5</Pages>
  <Words>6728</Words>
  <Characters>3835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dc:description/>
  <cp:lastModifiedBy>Мишко</cp:lastModifiedBy>
  <cp:revision>35</cp:revision>
  <cp:lastPrinted>2012-05-17T02:18:00Z</cp:lastPrinted>
  <dcterms:created xsi:type="dcterms:W3CDTF">2012-03-20T18:58:00Z</dcterms:created>
  <dcterms:modified xsi:type="dcterms:W3CDTF">2012-05-17T22:27:00Z</dcterms:modified>
</cp:coreProperties>
</file>