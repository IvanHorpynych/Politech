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945" w:rsidRPr="00A64103" w:rsidRDefault="00730945" w:rsidP="004B0206">
      <w:pPr>
        <w:jc w:val="center"/>
        <w:rPr>
          <w:rFonts w:ascii="Calibri" w:hAnsi="Calibri"/>
          <w:b/>
          <w:sz w:val="28"/>
          <w:szCs w:val="28"/>
          <w:lang w:val="uk-UA"/>
        </w:rPr>
      </w:pPr>
      <w:r w:rsidRPr="00A64103">
        <w:rPr>
          <w:rFonts w:ascii="Calibri" w:hAnsi="Calibri"/>
          <w:b/>
          <w:sz w:val="28"/>
          <w:szCs w:val="28"/>
          <w:lang w:val="uk-UA"/>
        </w:rPr>
        <w:t>МІНІСТЕРСТВО ОСВІТИ ТА НАУКИ УКРАЇНИ</w:t>
      </w:r>
    </w:p>
    <w:p w:rsidR="00730945" w:rsidRPr="00A64103" w:rsidRDefault="00730945" w:rsidP="004B0206">
      <w:pPr>
        <w:jc w:val="center"/>
        <w:rPr>
          <w:rFonts w:ascii="Calibri" w:hAnsi="Calibri"/>
          <w:b/>
          <w:sz w:val="28"/>
          <w:szCs w:val="28"/>
          <w:lang w:val="uk-UA"/>
        </w:rPr>
      </w:pPr>
      <w:r w:rsidRPr="00A64103">
        <w:rPr>
          <w:rFonts w:ascii="Calibri" w:hAnsi="Calibri"/>
          <w:b/>
          <w:sz w:val="28"/>
          <w:szCs w:val="28"/>
          <w:lang w:val="uk-UA"/>
        </w:rPr>
        <w:t>НАЦІОНАЛЬНИЙ ТЕХНІЧНИЙ УНІВЕРСИТЕТ УКРАЇНИ</w:t>
      </w:r>
    </w:p>
    <w:p w:rsidR="00730945" w:rsidRPr="00A64103" w:rsidRDefault="00730945" w:rsidP="004B0206">
      <w:pPr>
        <w:jc w:val="center"/>
        <w:rPr>
          <w:rFonts w:ascii="Calibri" w:hAnsi="Calibri"/>
          <w:sz w:val="28"/>
          <w:szCs w:val="28"/>
          <w:lang w:val="uk-UA"/>
        </w:rPr>
      </w:pPr>
      <w:r w:rsidRPr="00A64103">
        <w:rPr>
          <w:rFonts w:ascii="Calibri" w:hAnsi="Calibri"/>
          <w:b/>
          <w:sz w:val="28"/>
          <w:szCs w:val="28"/>
          <w:lang w:val="uk-UA"/>
        </w:rPr>
        <w:t>«КИЇВСЬКИЙ ПОЛІТЕХНІЧНИЙ ІНСТИТУТ»</w:t>
      </w:r>
    </w:p>
    <w:p w:rsidR="00730945" w:rsidRPr="00A64103" w:rsidRDefault="00730945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730945" w:rsidRPr="00A64103" w:rsidRDefault="00730945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730945" w:rsidRPr="00A64103" w:rsidRDefault="00730945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730945" w:rsidRPr="00A64103" w:rsidRDefault="00730945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730945" w:rsidRPr="00A64103" w:rsidRDefault="00730945" w:rsidP="004B0206">
      <w:pPr>
        <w:ind w:left="3600"/>
        <w:rPr>
          <w:rFonts w:ascii="Calibri" w:hAnsi="Calibri"/>
          <w:sz w:val="28"/>
          <w:szCs w:val="28"/>
          <w:lang w:val="uk-UA"/>
        </w:rPr>
      </w:pPr>
    </w:p>
    <w:p w:rsidR="00730945" w:rsidRPr="00A64103" w:rsidRDefault="00730945" w:rsidP="004B0206">
      <w:pPr>
        <w:jc w:val="center"/>
        <w:rPr>
          <w:rFonts w:ascii="Calibri" w:hAnsi="Calibri"/>
          <w:i/>
          <w:sz w:val="32"/>
          <w:szCs w:val="32"/>
          <w:lang w:val="uk-UA"/>
        </w:rPr>
      </w:pPr>
      <w:r w:rsidRPr="00A64103">
        <w:rPr>
          <w:rFonts w:ascii="Calibri" w:hAnsi="Calibri"/>
          <w:i/>
          <w:sz w:val="32"/>
          <w:szCs w:val="32"/>
          <w:lang w:val="uk-UA"/>
        </w:rPr>
        <w:t>Факультет прикладної математики</w:t>
      </w:r>
    </w:p>
    <w:p w:rsidR="00730945" w:rsidRPr="00A64103" w:rsidRDefault="00730945" w:rsidP="004B0206">
      <w:pPr>
        <w:jc w:val="center"/>
        <w:rPr>
          <w:rFonts w:ascii="Calibri" w:hAnsi="Calibri"/>
          <w:i/>
          <w:sz w:val="32"/>
          <w:szCs w:val="32"/>
          <w:lang w:val="uk-UA"/>
        </w:rPr>
      </w:pPr>
      <w:r w:rsidRPr="00A64103">
        <w:rPr>
          <w:rFonts w:ascii="Calibri" w:hAnsi="Calibri"/>
          <w:i/>
          <w:sz w:val="32"/>
          <w:szCs w:val="32"/>
          <w:lang w:val="uk-UA"/>
        </w:rPr>
        <w:t>Кафедра «Спеціалізовані комп’ютерні системи»</w:t>
      </w:r>
    </w:p>
    <w:p w:rsidR="00730945" w:rsidRPr="00A64103" w:rsidRDefault="00730945" w:rsidP="004B0206">
      <w:pPr>
        <w:rPr>
          <w:rFonts w:ascii="Calibri" w:hAnsi="Calibri"/>
          <w:lang w:val="uk-UA"/>
        </w:rPr>
      </w:pPr>
    </w:p>
    <w:p w:rsidR="00730945" w:rsidRPr="00A64103" w:rsidRDefault="00730945" w:rsidP="004B0206">
      <w:pPr>
        <w:rPr>
          <w:rFonts w:ascii="Calibri" w:hAnsi="Calibri"/>
          <w:lang w:val="uk-UA"/>
        </w:rPr>
      </w:pPr>
    </w:p>
    <w:p w:rsidR="00730945" w:rsidRPr="00A64103" w:rsidRDefault="00730945" w:rsidP="004B0206">
      <w:pPr>
        <w:jc w:val="center"/>
        <w:rPr>
          <w:rFonts w:ascii="Calibri" w:hAnsi="Calibri"/>
          <w:sz w:val="32"/>
          <w:szCs w:val="32"/>
          <w:lang w:val="uk-UA"/>
        </w:rPr>
      </w:pPr>
    </w:p>
    <w:p w:rsidR="00730945" w:rsidRPr="00A64103" w:rsidRDefault="00730945" w:rsidP="004B0206">
      <w:pPr>
        <w:jc w:val="center"/>
        <w:rPr>
          <w:rFonts w:ascii="Calibri" w:hAnsi="Calibri"/>
          <w:sz w:val="32"/>
          <w:szCs w:val="32"/>
          <w:lang w:val="uk-UA"/>
        </w:rPr>
      </w:pPr>
    </w:p>
    <w:p w:rsidR="00730945" w:rsidRPr="00A64103" w:rsidRDefault="00730945" w:rsidP="004B0206">
      <w:pPr>
        <w:jc w:val="center"/>
        <w:rPr>
          <w:rFonts w:ascii="Calibri" w:hAnsi="Calibri"/>
          <w:sz w:val="32"/>
          <w:szCs w:val="32"/>
          <w:lang w:val="uk-UA"/>
        </w:rPr>
      </w:pPr>
    </w:p>
    <w:p w:rsidR="00730945" w:rsidRPr="00A64103" w:rsidRDefault="00730945" w:rsidP="004B0206">
      <w:pPr>
        <w:jc w:val="center"/>
        <w:rPr>
          <w:rFonts w:ascii="Calibri" w:hAnsi="Calibri"/>
          <w:sz w:val="36"/>
          <w:szCs w:val="36"/>
          <w:lang w:val="uk-UA"/>
        </w:rPr>
      </w:pPr>
      <w:r w:rsidRPr="00A64103">
        <w:rPr>
          <w:rFonts w:ascii="Calibri" w:hAnsi="Calibri"/>
          <w:sz w:val="36"/>
          <w:szCs w:val="36"/>
          <w:lang w:val="uk-UA"/>
        </w:rPr>
        <w:t>Лабораторна робота  №3</w:t>
      </w:r>
    </w:p>
    <w:p w:rsidR="00730945" w:rsidRPr="00A64103" w:rsidRDefault="00730945" w:rsidP="004B0206">
      <w:pPr>
        <w:jc w:val="center"/>
        <w:rPr>
          <w:rFonts w:ascii="Calibri" w:hAnsi="Calibri"/>
          <w:sz w:val="36"/>
          <w:szCs w:val="36"/>
          <w:lang w:val="uk-UA"/>
        </w:rPr>
      </w:pPr>
      <w:r w:rsidRPr="00A64103">
        <w:rPr>
          <w:rFonts w:ascii="Calibri" w:hAnsi="Calibri"/>
          <w:sz w:val="36"/>
          <w:szCs w:val="36"/>
          <w:lang w:val="uk-UA"/>
        </w:rPr>
        <w:t xml:space="preserve">з </w:t>
      </w:r>
    </w:p>
    <w:p w:rsidR="00730945" w:rsidRPr="00A64103" w:rsidRDefault="00730945" w:rsidP="004B0206">
      <w:pPr>
        <w:jc w:val="center"/>
        <w:rPr>
          <w:rFonts w:ascii="Calibri" w:hAnsi="Calibri"/>
          <w:sz w:val="36"/>
          <w:szCs w:val="36"/>
          <w:lang w:val="uk-UA"/>
        </w:rPr>
      </w:pPr>
      <w:r w:rsidRPr="00A64103">
        <w:rPr>
          <w:rFonts w:ascii="Calibri" w:hAnsi="Calibri"/>
          <w:sz w:val="36"/>
          <w:szCs w:val="36"/>
          <w:lang w:val="uk-UA"/>
        </w:rPr>
        <w:t>Операційних систем</w:t>
      </w:r>
    </w:p>
    <w:p w:rsidR="00730945" w:rsidRPr="00A64103" w:rsidRDefault="00730945" w:rsidP="004B0206">
      <w:pPr>
        <w:ind w:left="1440" w:firstLine="720"/>
        <w:rPr>
          <w:rFonts w:ascii="Calibri" w:hAnsi="Calibri"/>
          <w:sz w:val="36"/>
          <w:szCs w:val="36"/>
          <w:lang w:val="uk-UA"/>
        </w:rPr>
      </w:pPr>
    </w:p>
    <w:p w:rsidR="00730945" w:rsidRPr="00A64103" w:rsidRDefault="00730945" w:rsidP="004B0206">
      <w:pPr>
        <w:rPr>
          <w:rFonts w:ascii="Calibri" w:hAnsi="Calibri"/>
          <w:lang w:val="uk-UA"/>
        </w:rPr>
      </w:pPr>
    </w:p>
    <w:p w:rsidR="00730945" w:rsidRPr="00A64103" w:rsidRDefault="00730945" w:rsidP="004B0206">
      <w:pPr>
        <w:rPr>
          <w:rFonts w:ascii="Calibri" w:hAnsi="Calibri"/>
          <w:lang w:val="uk-UA"/>
        </w:rPr>
      </w:pPr>
    </w:p>
    <w:p w:rsidR="00730945" w:rsidRPr="00A64103" w:rsidRDefault="00730945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730945" w:rsidRPr="00A64103" w:rsidRDefault="00730945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730945" w:rsidRPr="00A64103" w:rsidRDefault="00730945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730945" w:rsidRPr="00A64103" w:rsidRDefault="00730945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730945" w:rsidRPr="00A64103" w:rsidRDefault="00730945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730945" w:rsidRPr="00A64103" w:rsidRDefault="00730945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730945" w:rsidRPr="00A64103" w:rsidRDefault="00730945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730945" w:rsidRPr="00A64103" w:rsidRDefault="00730945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730945" w:rsidRPr="00A64103" w:rsidRDefault="00730945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730945" w:rsidRPr="00A64103" w:rsidRDefault="00730945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730945" w:rsidRPr="00A64103" w:rsidRDefault="00730945" w:rsidP="004B0206">
      <w:pPr>
        <w:ind w:left="4320"/>
        <w:rPr>
          <w:rFonts w:ascii="Calibri" w:hAnsi="Calibri"/>
          <w:sz w:val="28"/>
          <w:szCs w:val="28"/>
          <w:lang w:val="uk-UA"/>
        </w:rPr>
      </w:pPr>
      <w:r w:rsidRPr="00A64103">
        <w:rPr>
          <w:rFonts w:ascii="Calibri" w:hAnsi="Calibri"/>
          <w:b/>
          <w:sz w:val="28"/>
          <w:szCs w:val="28"/>
          <w:lang w:val="uk-UA"/>
        </w:rPr>
        <w:t>Виконав:</w:t>
      </w:r>
      <w:r>
        <w:rPr>
          <w:rFonts w:ascii="Calibri" w:hAnsi="Calibri"/>
          <w:b/>
          <w:sz w:val="28"/>
          <w:szCs w:val="28"/>
          <w:lang w:val="uk-UA"/>
        </w:rPr>
        <w:tab/>
      </w:r>
      <w:r>
        <w:rPr>
          <w:rFonts w:ascii="Calibri" w:hAnsi="Calibri"/>
          <w:sz w:val="28"/>
          <w:szCs w:val="28"/>
          <w:lang w:val="uk-UA"/>
        </w:rPr>
        <w:t>Степанюк М.Ф</w:t>
      </w:r>
      <w:r w:rsidRPr="00A64103">
        <w:rPr>
          <w:rFonts w:ascii="Calibri" w:hAnsi="Calibri"/>
          <w:sz w:val="28"/>
          <w:szCs w:val="28"/>
          <w:lang w:val="uk-UA"/>
        </w:rPr>
        <w:t>.    гр. КВ-</w:t>
      </w:r>
      <w:r>
        <w:rPr>
          <w:rFonts w:ascii="Calibri" w:hAnsi="Calibri"/>
          <w:sz w:val="28"/>
          <w:szCs w:val="28"/>
        </w:rPr>
        <w:t>92</w:t>
      </w:r>
      <w:r w:rsidRPr="00A64103">
        <w:rPr>
          <w:rFonts w:ascii="Calibri" w:hAnsi="Calibri"/>
          <w:sz w:val="28"/>
          <w:szCs w:val="28"/>
          <w:lang w:val="uk-UA"/>
        </w:rPr>
        <w:t xml:space="preserve">        </w:t>
      </w:r>
    </w:p>
    <w:p w:rsidR="00730945" w:rsidRPr="00A64103" w:rsidRDefault="00730945" w:rsidP="004B0206">
      <w:pPr>
        <w:ind w:left="3600" w:firstLine="720"/>
        <w:rPr>
          <w:rFonts w:ascii="Calibri" w:hAnsi="Calibri"/>
          <w:b/>
          <w:sz w:val="28"/>
          <w:szCs w:val="28"/>
          <w:lang w:val="uk-UA"/>
        </w:rPr>
      </w:pPr>
    </w:p>
    <w:p w:rsidR="00730945" w:rsidRPr="00A64103" w:rsidRDefault="00730945" w:rsidP="004B0206">
      <w:pPr>
        <w:ind w:left="4320" w:firstLine="720"/>
        <w:rPr>
          <w:rFonts w:ascii="Calibri" w:hAnsi="Calibri"/>
          <w:b/>
          <w:sz w:val="28"/>
          <w:szCs w:val="28"/>
          <w:lang w:val="uk-UA"/>
        </w:rPr>
      </w:pPr>
    </w:p>
    <w:p w:rsidR="00730945" w:rsidRPr="00A64103" w:rsidRDefault="00730945" w:rsidP="004B0206">
      <w:pPr>
        <w:rPr>
          <w:rFonts w:ascii="Calibri" w:hAnsi="Calibri"/>
          <w:lang w:val="uk-UA"/>
        </w:rPr>
      </w:pPr>
    </w:p>
    <w:p w:rsidR="00730945" w:rsidRPr="00A64103" w:rsidRDefault="00730945" w:rsidP="004B0206">
      <w:pPr>
        <w:rPr>
          <w:rFonts w:ascii="Calibri" w:hAnsi="Calibri"/>
          <w:lang w:val="uk-UA"/>
        </w:rPr>
      </w:pPr>
    </w:p>
    <w:p w:rsidR="00730945" w:rsidRPr="00A64103" w:rsidRDefault="00730945" w:rsidP="004B0206">
      <w:pPr>
        <w:rPr>
          <w:rFonts w:ascii="Calibri" w:hAnsi="Calibri"/>
          <w:lang w:val="uk-UA"/>
        </w:rPr>
      </w:pPr>
    </w:p>
    <w:p w:rsidR="00730945" w:rsidRPr="00A64103" w:rsidRDefault="00730945" w:rsidP="004B0206">
      <w:pPr>
        <w:jc w:val="center"/>
        <w:rPr>
          <w:rFonts w:ascii="Calibri" w:hAnsi="Calibri"/>
          <w:sz w:val="28"/>
          <w:szCs w:val="28"/>
          <w:lang w:val="uk-UA"/>
        </w:rPr>
      </w:pPr>
      <w:r w:rsidRPr="00A64103">
        <w:rPr>
          <w:rFonts w:ascii="Calibri" w:hAnsi="Calibri"/>
          <w:sz w:val="28"/>
          <w:szCs w:val="28"/>
          <w:lang w:val="uk-UA"/>
        </w:rPr>
        <w:t xml:space="preserve">м. Київ </w:t>
      </w:r>
    </w:p>
    <w:p w:rsidR="00730945" w:rsidRPr="00A64103" w:rsidRDefault="00730945" w:rsidP="004B0206">
      <w:pPr>
        <w:jc w:val="center"/>
        <w:rPr>
          <w:rFonts w:ascii="Calibri" w:hAnsi="Calibri"/>
        </w:rPr>
      </w:pPr>
      <w:r w:rsidRPr="00A64103">
        <w:rPr>
          <w:rFonts w:ascii="Calibri" w:hAnsi="Calibri"/>
          <w:sz w:val="28"/>
          <w:szCs w:val="28"/>
          <w:lang w:val="uk-UA"/>
        </w:rPr>
        <w:t>201</w:t>
      </w:r>
      <w:r>
        <w:rPr>
          <w:rFonts w:ascii="Calibri" w:hAnsi="Calibri"/>
          <w:sz w:val="28"/>
          <w:szCs w:val="28"/>
        </w:rPr>
        <w:t>2</w:t>
      </w:r>
    </w:p>
    <w:p w:rsidR="00730945" w:rsidRPr="00A64103" w:rsidRDefault="00730945" w:rsidP="004B0206">
      <w:pPr>
        <w:jc w:val="center"/>
        <w:rPr>
          <w:i/>
          <w:sz w:val="28"/>
          <w:szCs w:val="28"/>
          <w:lang w:val="uk-UA"/>
        </w:rPr>
      </w:pPr>
      <w:r w:rsidRPr="00A64103">
        <w:rPr>
          <w:lang w:val="uk-UA"/>
        </w:rPr>
        <w:br w:type="page"/>
      </w:r>
      <w:r w:rsidRPr="00A64103">
        <w:rPr>
          <w:i/>
          <w:sz w:val="28"/>
          <w:szCs w:val="28"/>
          <w:lang w:val="uk-UA"/>
        </w:rPr>
        <w:t xml:space="preserve"> Завдання для лабораторної роботи </w:t>
      </w:r>
    </w:p>
    <w:p w:rsidR="00730945" w:rsidRPr="00A64103" w:rsidRDefault="00730945" w:rsidP="004B0206">
      <w:pPr>
        <w:jc w:val="center"/>
        <w:rPr>
          <w:i/>
          <w:sz w:val="28"/>
          <w:szCs w:val="28"/>
          <w:lang w:val="uk-UA"/>
        </w:rPr>
      </w:pPr>
    </w:p>
    <w:p w:rsidR="00730945" w:rsidRPr="00A64103" w:rsidRDefault="00730945" w:rsidP="003A00C2">
      <w:pPr>
        <w:rPr>
          <w:bCs/>
          <w:lang w:val="uk-UA"/>
        </w:rPr>
      </w:pPr>
    </w:p>
    <w:p w:rsidR="00730945" w:rsidRDefault="00730945" w:rsidP="00977040">
      <w:pPr>
        <w:spacing w:line="360" w:lineRule="auto"/>
        <w:rPr>
          <w:b/>
          <w:bCs/>
          <w:lang w:val="uk-UA"/>
        </w:rPr>
      </w:pPr>
      <w:r w:rsidRPr="00A64103">
        <w:rPr>
          <w:b/>
          <w:bCs/>
          <w:lang w:val="uk-UA"/>
        </w:rPr>
        <w:t xml:space="preserve">                                                              Вар</w:t>
      </w:r>
      <w:r>
        <w:rPr>
          <w:b/>
          <w:bCs/>
          <w:lang w:val="uk-UA"/>
        </w:rPr>
        <w:t>і</w:t>
      </w:r>
      <w:r w:rsidRPr="00A64103">
        <w:rPr>
          <w:b/>
          <w:bCs/>
          <w:lang w:val="uk-UA"/>
        </w:rPr>
        <w:t>ант 1</w:t>
      </w:r>
    </w:p>
    <w:p w:rsidR="00730945" w:rsidRPr="00977040" w:rsidRDefault="00730945" w:rsidP="00977040">
      <w:pPr>
        <w:spacing w:line="360" w:lineRule="auto"/>
        <w:jc w:val="both"/>
        <w:rPr>
          <w:bCs/>
          <w:lang w:val="uk-UA"/>
        </w:rPr>
      </w:pPr>
      <w:r w:rsidRPr="00977040">
        <w:rPr>
          <w:bCs/>
          <w:lang w:val="uk-UA"/>
        </w:rPr>
        <w:t>Розробити модель алгоритму керування пам’яттю (без використання зовнішньої пам’яті) фіксованими розділами. Кількість розділів повинна бути менша за кількість процесів. Процеси утворюють загальну чергу до розділів пам’яті. Структуризація адресного простору – лінійна. Розміри процесів задаються випадково. Продемонструвати процес перетворення заданої віртуальної адреси в фізичну.</w:t>
      </w:r>
    </w:p>
    <w:p w:rsidR="00730945" w:rsidRPr="00A64103" w:rsidRDefault="00730945" w:rsidP="004B0206">
      <w:pPr>
        <w:jc w:val="center"/>
        <w:rPr>
          <w:i/>
          <w:sz w:val="28"/>
          <w:szCs w:val="28"/>
          <w:lang w:val="uk-UA"/>
        </w:rPr>
      </w:pPr>
    </w:p>
    <w:p w:rsidR="00730945" w:rsidRPr="00A64103" w:rsidRDefault="00730945" w:rsidP="00977040">
      <w:pPr>
        <w:spacing w:line="360" w:lineRule="auto"/>
        <w:rPr>
          <w:i/>
          <w:sz w:val="28"/>
          <w:szCs w:val="28"/>
          <w:lang w:val="uk-UA"/>
        </w:rPr>
      </w:pPr>
      <w:r w:rsidRPr="00A64103">
        <w:rPr>
          <w:i/>
          <w:sz w:val="28"/>
          <w:szCs w:val="28"/>
          <w:lang w:val="uk-UA"/>
        </w:rPr>
        <w:t>Текст програми:</w:t>
      </w:r>
    </w:p>
    <w:p w:rsidR="00730945" w:rsidRPr="00A64103" w:rsidRDefault="00730945" w:rsidP="00977040">
      <w:pPr>
        <w:spacing w:line="360" w:lineRule="auto"/>
        <w:rPr>
          <w:lang w:val="uk-UA"/>
        </w:rPr>
      </w:pPr>
      <w:r w:rsidRPr="00A64103">
        <w:rPr>
          <w:lang w:val="uk-UA"/>
        </w:rPr>
        <w:t>--------Manager.java-------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/*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* To change this template, choose Tools | Templates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* and open the template in the editor.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*/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package os_3;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importjava.awt.List;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importjava.util.ArrayList;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//import java.util.List;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 class Manager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privateArrayList&lt;Process&gt; ram;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//private List l;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// private List&lt;Process&gt; ram;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privateint flag;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privatePrQueuepq;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privatemyGui mg;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 Manager(PrQueuepq, myGui mg)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flag = 1;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ram = new ArrayList&lt;Process&gt;(5);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for (int i = 0 ; i &lt; 5; i++)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ram.add(null);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this.pq = pq;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this.mg = mg;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 void myManager()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Process bufProc;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System.out.println(ram.size());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while ( true 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System.out.println("fuck");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if ( flag == 1 )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System.out.println("fuck1");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for ( int i = 0; i &lt;ram.size(); i ++)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if ( ram.get(i)== null)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System.out.println("fuck2");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bufProc = pq.getFromQueue();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if ( bufProc == null)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System.out.println("End program");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return;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        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ram.set(i, bufProc 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RunProcrp = new RunProc(bufProc.getTime(), ram, i, mg);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            Thread t = new Thread(rp);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Thread.yield();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           // try{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            //Thread.sleep(500);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            //} catch (InterruptedException e)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            //}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mg.setProgBar(i, bufProc.getSize());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t.start();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Thread.yield();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    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}    }   }</w:t>
      </w:r>
    </w:p>
    <w:p w:rsidR="00730945" w:rsidRPr="00A64103" w:rsidRDefault="00730945" w:rsidP="003A00C2">
      <w:pPr>
        <w:tabs>
          <w:tab w:val="left" w:pos="2839"/>
        </w:tabs>
        <w:rPr>
          <w:lang w:val="uk-UA"/>
        </w:rPr>
      </w:pPr>
      <w:r w:rsidRPr="00A64103">
        <w:rPr>
          <w:lang w:val="uk-UA"/>
        </w:rPr>
        <w:t>--------Process.java-------</w:t>
      </w:r>
      <w:r w:rsidRPr="00A64103">
        <w:rPr>
          <w:lang w:val="uk-UA"/>
        </w:rPr>
        <w:tab/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/*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* To change this template, choose Tools | Templates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* and open the template in the editor.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*/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package os_3;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importjava.util.*;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 class Process {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privateint time;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privateint size;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 Process(int time, int size){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this.time = time;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this.size = size;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}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publicintgetTime(){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returnthis.time;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}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publicintgetSize() {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returnthis.size;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}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}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classPrQueue {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private Queue&lt;Process&gt; queue;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publicPrQueue() {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queue = new LinkedList&lt;Process&gt;();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}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 void addToQueue(Process pr) {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queue.offer(pr);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}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 Process getFromQueue() {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returnqueue.poll();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}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 Process getFromQueueNotDel() {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returnqueue.peek();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}</w:t>
      </w:r>
    </w:p>
    <w:p w:rsidR="00730945" w:rsidRPr="00481AA1" w:rsidRDefault="00730945" w:rsidP="003A00C2">
      <w:pPr>
        <w:tabs>
          <w:tab w:val="left" w:pos="2839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}</w:t>
      </w:r>
    </w:p>
    <w:p w:rsidR="00730945" w:rsidRPr="00A64103" w:rsidRDefault="00730945" w:rsidP="005D63A7">
      <w:pPr>
        <w:rPr>
          <w:lang w:val="uk-UA"/>
        </w:rPr>
      </w:pPr>
      <w:r w:rsidRPr="00A64103">
        <w:rPr>
          <w:lang w:val="uk-UA"/>
        </w:rPr>
        <w:t>--------RunProc.java-------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/*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* To change this template, choose Tools | Templates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* and open the template in the editor.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*/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package os_3;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importjava.util.ArrayList;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 class RunProc implements Runnable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privateint time;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privateArrayList&lt;Process&gt;que;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privateintnum;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privatemyGui mg;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RunProc(int time, ArrayList&lt;Process&gt;que, intnum, myGui mg)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this.time  = time;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this.que = que;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this.num = num;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this.mg = mg;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/*  private void myRun( int time, ArrayList&lt;Process&gt;que, intnum)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for (int i = 0; i &lt; 100 * time; i ++ 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Thread.yield();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que.add(num, null);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}*/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 void run()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System.out.println("Process run");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//mg.setProgBar(num, que.get(num).getSize());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for (int i = 0; i &lt; 10000 * time; i ++ 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Thread.yield();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System.out.println("End Proc   ");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que.set(num, null);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}</w:t>
      </w:r>
    </w:p>
    <w:p w:rsidR="00730945" w:rsidRPr="00A64103" w:rsidRDefault="00730945" w:rsidP="007406F7">
      <w:pPr>
        <w:rPr>
          <w:lang w:val="uk-UA"/>
        </w:rPr>
      </w:pPr>
      <w:r w:rsidRPr="00A64103">
        <w:rPr>
          <w:lang w:val="uk-UA"/>
        </w:rPr>
        <w:t>--------MyGui.java-------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/*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* To change this template, choose Tools | Templates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* and open the template in the editor.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*/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package os_3;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importjava.awt.CardLayout;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importjava.awt.Color;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importjava.awt.Dimension;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importjava.awt.FlowLayout;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importjava.awt.GridLayout;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importjava.awt.event.ActionEvent;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importjava.awt.event.ActionListener;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importjavax.swing.JButton;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importjavax.swing.JFrame;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importjavax.swing.JLabel;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importjavax.swing.JPanel;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importjavax.swing.JProgressBar;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importjavax.swing.JScrollBar;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importjavax.swing.JScrollPane;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importjavax.swing.JSlider;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importjavax.swing.JTable;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importjavax.swing.JTextField;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importjavax.swing.table.DefaultTableModel;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importjavax.swing.table.TableCellEditor;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 class myGui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JFramemyFrame;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JPanel myPanel1, myPanel2, myPanel3,myPanel4, myPanel5, myPanel6, myPanel7,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myPanel8, myPanel9, myPanel10 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JLabel myLabel1, myLabel2, myLabel3;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JButton myButton1, myButton2;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JTextFieldmyTF;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JSlidermS;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JTablemyTable;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JScrollPanemySP;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JProgressBar myProgBar1, myProgBar2, myProgBar3,myProgBar4, myProgBar5;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privateint column;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String str, str1;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PrQueuemyQ;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Manager myManag;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publicmyGui()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myQ = new PrQueue();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myManag = new Manager(myQ,this);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column = 19;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str = new String();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str1 = new String();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myFrame = new JFrame();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myPanel1 = new JPanel();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myPanel2 = new JPanel();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myPanel3 = new JPanel();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myPanel4 = new JPanel(new FlowLayout(FlowLayout.LEFT));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myPanel5 = new JPanel(new FlowLayout(FlowLayout.LEFT));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myPanel6 = new JPanel(new FlowLayout(FlowLayout.LEFT));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myPanel7 = new JPanel(new FlowLayout(FlowLayout.LEFT));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DefaultTableModelmyModel = new DefaultTableModel();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myTable = new JTable(myModel);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myModel.setColumnCount(20);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myModel.setRowCount(1);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myTable.setAutoResizeMode(JTable.AUTO_RESIZE_OFF);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for (int i = 0; i &lt;myModel.getColumnCount(); i++)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myTable.getColumnModel().getColumn(i).setPreferredWidth(50);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myTable.setTableHeader(null);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// myTable.setSize(new Dimension(900,40));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// myTable.setPreferredSize(new Dimension(100, 20));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mySP = new JScrollPane(myTable);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//mySP.setPreferredSize(new Dimension(200, 50));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myButton1 = new JButton("Add");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myButton1.setSize(100, 400);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myButton2 = new JButton("Start");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myLabel1 = new JLabel("              **ADD PROCESS**");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myLabel2 = new JLabel(" Process Time:");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myTF = new JTextField("");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mS = new JSlider(0,8, 4);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mS.setPreferredSize(new Dimension(140, 43));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mS.setPaintTicks(true);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mS.setMinorTickSpacing(1);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mS.setMajorTickSpacing(4);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mS.setPaintLabels(true);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mS.setSnapToTicks(true);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// mS.setSize(20,20);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//myTF.setSize(140, 140);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myTF.setColumns(5);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myPanel1.setSize(200, 300);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// myPanel1.setBackground(Color.red);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// myPanel4.setBackground(Color.red);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myPanel1.setLayout(new GridLayout(11,0));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myPanel1.add(myLabel1);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myPanel1.add(new JLabel("    -------------------------------------------"));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myPanel1.add(myLabel2);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myPanel4.add(myTF);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myPanel1.add(myPanel4);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myPanel1.add(new JLabel(" Process Size:"));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myPanel5.add(mS);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myPanel1.add(myPanel5);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myPanel6.add(new JLabel(" 0                   4                  8"));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myPanel1.add(myPanel6);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myPanel7.add(myButton1);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// myPanel7.add(new  JButton());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myPanel1.add(myPanel7);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myPanel1.add(new JLabel("    -------------------------------------------"));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myPanel1.add(myButton2);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myPanel2.setSize(400, 300);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myPanel2.setLocation(202, 0);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myPanel2.setBackground(Color.gray);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myPanel8 = new JPanel();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myPanel9 = new JPanel();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myPanel8.setSize(50,100);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myPanel8.setPreferredSize(new Dimension(388, 80));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// myPanel8.setBackground(Color.blue);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myPanel8.add(new JLabel("Queue"));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myTable.setPreferredScrollableViewportSize(new Dimension(380,16));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myPanel8.add(mySP);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//myTable.setCellSelectionEnabled(false);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myPanel9.setPreferredSize(new Dimension(388, 204));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// myPanel9.setBackground(Color.orange);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myPanel2.add(myPanel8);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myPanel2.add(myPanel9);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myPanel9.add(new JLabel("                                              Physical memory (40 Mb) :"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    + "                                                     "));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myPanel10 = new JPanel(new GridLayout(10,1));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myPanel10.add(new JLabel("       0"));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myPanel10.add(new JLabel(""));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myPanel10.add(new JLabel("       8"));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myPanel10.add(new JLabel(""));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myPanel10.add(new JLabel("     16"));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myPanel10.add(new JLabel(""));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myPanel10.add(new JLabel("     24"));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myPanel10.add(new JLabel(""));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myPanel10.add(new JLabel("     32"));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myPanel10.setPreferredSize(new Dimension(35,170));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//myPanel10.setBackground(Color.red);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// myPanel10.setLocation(209, 100);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myPanel9.add(myPanel10);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JPanel p11 = new JPanel(new GridLayout(5,1));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p11.setPreferredSize(new Dimension(300,160));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p11.setBackground(Color.YELLOW);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myPanel9.add(p11);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myProgBar1 = new JProgressBar(0,8);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myProgBar2 = new JProgressBar(0,8);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myProgBar3 = new JProgressBar(0,8);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myProgBar4 = new JProgressBar(0,8);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myProgBar5 = new JProgressBar(0,8);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p11.add(myProgBar1);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p11.add(myProgBar2);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p11.add(myProgBar3);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p11.add(myProgBar4);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p11.add(myProgBar5);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//myProgBar1.setValue(2);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//myProgBar1.setStringPainted(true);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//myProgBar1.setString("4Mb");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myPanel3.setSize(200, 300);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//myPanel3.setBackground(Color.blue);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myFrame.setSize(620, 338);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myFrame.add(myPanel1);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myFrame.add(myPanel2);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myFrame.add(myPanel3);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myFrame.setVisible(true);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myFrame.setDefaultCloseOperation(JFrame.EXIT_ON_CLOSE);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classAddActionListener implements ActionListener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 void actionPerformed(ActionEvent e)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System.out.println("fuck add");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str = myTF.getText();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try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int time = Integer.parseInt(str);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     } catch (NumberFormatExceptionnb)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         //this.actionPerformed(e);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return;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 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int time = Integer.parseInt(str);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     str1 = Integer.toString(mS.getValue());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myTable.setValueAt(str+" / "+str1, 0, column--);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myQ.addToQueue(new Process(time, mS.getValue()));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ActionListeneraddListener = new AddActionListener();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myButton1.addActionListener(addListener);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classtooGuiProc implements Runnable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 void run()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myManag.myManager();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classEnterActionListener implements ActionListener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 void actionPerformed (ActionEvent e)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      //myManag.myManager();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      Thread th = new Thread(new tooGuiProc());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th.start();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ActionListenerenterListener = new EnterActionListener();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myButton2.addActionListener(enterListener);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 void setProgBar (intnumBar,intsizeValue)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System.out.println("Bar");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if  (numBar == 0)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myProgBar1.setValue(sizeValue);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myProgBar1.setStringPainted(true);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myProgBar1.setString(Integer.toString(sizeValue) + "Mb");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    //myProgBar1.updateUI();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return;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if  (numBar == 1)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myProgBar2.setValue(sizeValue);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myProgBar2.setStringPainted(true);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myProgBar2.setString(Integer.toString(sizeValue) + "Mb");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return;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if  (numBar == 2)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myProgBar3.setValue(sizeValue);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myProgBar3.setStringPainted(true);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myProgBar3.setString(Integer.toString(sizeValue) + "Mb");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return;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if  (numBar == 3)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myProgBar4.setValue(sizeValue);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myProgBar4.setStringPainted(true);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myProgBar4.setString(Integer.toString(sizeValue) + "Mb");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return;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if  (numBar == 4) {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myProgBar5.setValue(sizeValue);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myProgBar5.setStringPainted(true);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myProgBar5.setString(Integer.toString(sizeValue) + "Mb");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return;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   }</w:t>
      </w:r>
    </w:p>
    <w:p w:rsidR="00730945" w:rsidRPr="00481AA1" w:rsidRDefault="00730945" w:rsidP="003A00C2">
      <w:pPr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}</w:t>
      </w:r>
    </w:p>
    <w:p w:rsidR="00730945" w:rsidRPr="00A64103" w:rsidRDefault="00730945" w:rsidP="003A00C2">
      <w:pPr>
        <w:tabs>
          <w:tab w:val="left" w:pos="2731"/>
        </w:tabs>
        <w:rPr>
          <w:lang w:val="uk-UA"/>
        </w:rPr>
      </w:pPr>
      <w:r w:rsidRPr="00A64103">
        <w:rPr>
          <w:lang w:val="uk-UA"/>
        </w:rPr>
        <w:t>--------Main.java-------</w:t>
      </w:r>
    </w:p>
    <w:p w:rsidR="00730945" w:rsidRPr="00481AA1" w:rsidRDefault="00730945" w:rsidP="003A00C2">
      <w:pPr>
        <w:tabs>
          <w:tab w:val="left" w:pos="2731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package os_3;</w:t>
      </w:r>
    </w:p>
    <w:p w:rsidR="00730945" w:rsidRPr="00481AA1" w:rsidRDefault="00730945" w:rsidP="003A00C2">
      <w:pPr>
        <w:tabs>
          <w:tab w:val="left" w:pos="2731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 class Main {</w:t>
      </w:r>
    </w:p>
    <w:p w:rsidR="00730945" w:rsidRPr="00481AA1" w:rsidRDefault="00730945" w:rsidP="003A00C2">
      <w:pPr>
        <w:tabs>
          <w:tab w:val="left" w:pos="2731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/**</w:t>
      </w:r>
    </w:p>
    <w:p w:rsidR="00730945" w:rsidRPr="00481AA1" w:rsidRDefault="00730945" w:rsidP="003A00C2">
      <w:pPr>
        <w:tabs>
          <w:tab w:val="left" w:pos="2731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* @paramargs the command line arguments</w:t>
      </w:r>
    </w:p>
    <w:p w:rsidR="00730945" w:rsidRPr="00481AA1" w:rsidRDefault="00730945" w:rsidP="003A00C2">
      <w:pPr>
        <w:tabs>
          <w:tab w:val="left" w:pos="2731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 */</w:t>
      </w:r>
    </w:p>
    <w:p w:rsidR="00730945" w:rsidRPr="00481AA1" w:rsidRDefault="00730945" w:rsidP="003A00C2">
      <w:pPr>
        <w:tabs>
          <w:tab w:val="left" w:pos="2731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public static void main(String[] args) {</w:t>
      </w:r>
    </w:p>
    <w:p w:rsidR="00730945" w:rsidRPr="00481AA1" w:rsidRDefault="00730945" w:rsidP="003A00C2">
      <w:pPr>
        <w:tabs>
          <w:tab w:val="left" w:pos="2731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newmyGui();</w:t>
      </w:r>
    </w:p>
    <w:p w:rsidR="00730945" w:rsidRPr="00481AA1" w:rsidRDefault="00730945" w:rsidP="003A00C2">
      <w:pPr>
        <w:tabs>
          <w:tab w:val="left" w:pos="2731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 xml:space="preserve">    }</w:t>
      </w:r>
    </w:p>
    <w:p w:rsidR="00730945" w:rsidRPr="00481AA1" w:rsidRDefault="00730945" w:rsidP="003A00C2">
      <w:pPr>
        <w:tabs>
          <w:tab w:val="left" w:pos="2731"/>
        </w:tabs>
        <w:rPr>
          <w:sz w:val="14"/>
          <w:szCs w:val="14"/>
          <w:lang w:val="uk-UA"/>
        </w:rPr>
      </w:pPr>
      <w:r w:rsidRPr="00481AA1">
        <w:rPr>
          <w:sz w:val="14"/>
          <w:szCs w:val="14"/>
          <w:lang w:val="uk-UA"/>
        </w:rPr>
        <w:t>}</w:t>
      </w:r>
    </w:p>
    <w:p w:rsidR="00730945" w:rsidRPr="00A64103" w:rsidRDefault="00730945" w:rsidP="007406F7">
      <w:pPr>
        <w:rPr>
          <w:sz w:val="16"/>
          <w:szCs w:val="16"/>
          <w:lang w:val="uk-UA"/>
        </w:rPr>
      </w:pPr>
    </w:p>
    <w:p w:rsidR="00730945" w:rsidRPr="00A64103" w:rsidRDefault="00730945" w:rsidP="007406F7">
      <w:pPr>
        <w:rPr>
          <w:i/>
          <w:sz w:val="28"/>
          <w:szCs w:val="28"/>
          <w:lang w:val="uk-UA"/>
        </w:rPr>
      </w:pPr>
      <w:r w:rsidRPr="00A64103">
        <w:rPr>
          <w:i/>
          <w:sz w:val="28"/>
          <w:szCs w:val="28"/>
          <w:lang w:val="uk-UA"/>
        </w:rPr>
        <w:t>Результат роботи програми зображено в таблиці:</w:t>
      </w:r>
    </w:p>
    <w:p w:rsidR="00730945" w:rsidRPr="00A64103" w:rsidRDefault="00730945" w:rsidP="007406F7">
      <w:pPr>
        <w:rPr>
          <w:u w:val="single"/>
          <w:lang w:val="uk-UA"/>
        </w:rPr>
      </w:pPr>
      <w:r w:rsidRPr="00A64103">
        <w:rPr>
          <w:u w:val="single"/>
          <w:lang w:val="uk-UA"/>
        </w:rPr>
        <w:t>Початок роботи програми</w:t>
      </w:r>
    </w:p>
    <w:p w:rsidR="00730945" w:rsidRPr="00A64103" w:rsidRDefault="00730945" w:rsidP="007406F7">
      <w:pPr>
        <w:rPr>
          <w:u w:val="single"/>
          <w:lang w:val="uk-UA"/>
        </w:rPr>
      </w:pPr>
    </w:p>
    <w:p w:rsidR="00730945" w:rsidRPr="00A64103" w:rsidRDefault="00730945" w:rsidP="007406F7">
      <w:pPr>
        <w:rPr>
          <w:i/>
          <w:sz w:val="28"/>
          <w:szCs w:val="28"/>
          <w:lang w:val="uk-UA"/>
        </w:rPr>
      </w:pPr>
      <w:r w:rsidRPr="00A64103"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02.25pt;height:169.5pt;visibility:visible">
            <v:imagedata r:id="rId5" o:title="" croptop="11112f" cropbottom="29166f" cropleft="10367f" cropright="26539f"/>
          </v:shape>
        </w:pict>
      </w:r>
    </w:p>
    <w:p w:rsidR="00730945" w:rsidRPr="00A64103" w:rsidRDefault="00730945" w:rsidP="007406F7">
      <w:pPr>
        <w:rPr>
          <w:i/>
          <w:sz w:val="28"/>
          <w:szCs w:val="28"/>
          <w:lang w:val="uk-UA"/>
        </w:rPr>
      </w:pPr>
    </w:p>
    <w:p w:rsidR="00730945" w:rsidRPr="00A64103" w:rsidRDefault="00730945" w:rsidP="007406F7">
      <w:pPr>
        <w:rPr>
          <w:u w:val="single"/>
          <w:lang w:val="uk-UA"/>
        </w:rPr>
      </w:pPr>
      <w:bookmarkStart w:id="0" w:name="_GoBack"/>
      <w:r w:rsidRPr="00A64103">
        <w:rPr>
          <w:u w:val="single"/>
          <w:lang w:val="uk-UA"/>
        </w:rPr>
        <w:t>Завершальнийетап</w:t>
      </w:r>
    </w:p>
    <w:bookmarkEnd w:id="0"/>
    <w:p w:rsidR="00730945" w:rsidRPr="00A64103" w:rsidRDefault="00730945" w:rsidP="007406F7">
      <w:pPr>
        <w:rPr>
          <w:i/>
          <w:sz w:val="28"/>
          <w:szCs w:val="28"/>
          <w:lang w:val="uk-UA"/>
        </w:rPr>
      </w:pPr>
      <w:r w:rsidRPr="00A64103">
        <w:rPr>
          <w:noProof/>
          <w:lang w:val="uk-UA" w:eastAsia="uk-UA"/>
        </w:rPr>
        <w:pict>
          <v:shape id="Рисунок 2" o:spid="_x0000_i1026" type="#_x0000_t75" style="width:315pt;height:169.5pt;visibility:visible">
            <v:imagedata r:id="rId6" o:title="" croptop="11262f" cropbottom="29316f" cropleft="10461f" cropright="26536f"/>
          </v:shape>
        </w:pict>
      </w:r>
    </w:p>
    <w:sectPr w:rsidR="00730945" w:rsidRPr="00A64103" w:rsidSect="007D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108DE"/>
    <w:multiLevelType w:val="multilevel"/>
    <w:tmpl w:val="A5B6C6D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i w:val="0"/>
        <w:color w:val="auto"/>
        <w:sz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0206"/>
    <w:rsid w:val="0014755D"/>
    <w:rsid w:val="001775B9"/>
    <w:rsid w:val="001E7373"/>
    <w:rsid w:val="00224267"/>
    <w:rsid w:val="00243FE3"/>
    <w:rsid w:val="002F3E11"/>
    <w:rsid w:val="003A00C2"/>
    <w:rsid w:val="003A77BE"/>
    <w:rsid w:val="003C51C0"/>
    <w:rsid w:val="003D1700"/>
    <w:rsid w:val="00424E1C"/>
    <w:rsid w:val="00481AA1"/>
    <w:rsid w:val="004B0206"/>
    <w:rsid w:val="004B1CFF"/>
    <w:rsid w:val="005371C3"/>
    <w:rsid w:val="00550994"/>
    <w:rsid w:val="00583421"/>
    <w:rsid w:val="005D63A7"/>
    <w:rsid w:val="006B55E9"/>
    <w:rsid w:val="00730945"/>
    <w:rsid w:val="00732A2F"/>
    <w:rsid w:val="007406F7"/>
    <w:rsid w:val="007D7896"/>
    <w:rsid w:val="0085606A"/>
    <w:rsid w:val="00977040"/>
    <w:rsid w:val="00A21408"/>
    <w:rsid w:val="00A33476"/>
    <w:rsid w:val="00A64103"/>
    <w:rsid w:val="00AB3364"/>
    <w:rsid w:val="00AC7E3A"/>
    <w:rsid w:val="00B061DE"/>
    <w:rsid w:val="00B24B6E"/>
    <w:rsid w:val="00B773E9"/>
    <w:rsid w:val="00C37223"/>
    <w:rsid w:val="00D438F0"/>
    <w:rsid w:val="00E11075"/>
    <w:rsid w:val="00EA1FB7"/>
    <w:rsid w:val="00EC7E03"/>
    <w:rsid w:val="00F80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6F7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77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73E9"/>
    <w:rPr>
      <w:rFonts w:ascii="Tahoma" w:hAnsi="Tahoma" w:cs="Tahoma"/>
      <w:sz w:val="16"/>
      <w:szCs w:val="16"/>
      <w:lang w:val="en-US"/>
    </w:rPr>
  </w:style>
  <w:style w:type="paragraph" w:customStyle="1" w:styleId="a">
    <w:name w:val="Задания"/>
    <w:basedOn w:val="Normal"/>
    <w:uiPriority w:val="99"/>
    <w:rsid w:val="003A77BE"/>
    <w:pPr>
      <w:numPr>
        <w:numId w:val="1"/>
      </w:numPr>
      <w:autoSpaceDE w:val="0"/>
      <w:autoSpaceDN w:val="0"/>
      <w:spacing w:before="120" w:after="120"/>
      <w:jc w:val="both"/>
    </w:pPr>
    <w:rPr>
      <w:noProof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6</Pages>
  <Words>7375</Words>
  <Characters>4205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SichikUA</dc:creator>
  <cp:keywords/>
  <dc:description/>
  <cp:lastModifiedBy>Мишко</cp:lastModifiedBy>
  <cp:revision>8</cp:revision>
  <cp:lastPrinted>2012-05-16T05:32:00Z</cp:lastPrinted>
  <dcterms:created xsi:type="dcterms:W3CDTF">2011-05-24T19:13:00Z</dcterms:created>
  <dcterms:modified xsi:type="dcterms:W3CDTF">2012-05-16T05:36:00Z</dcterms:modified>
</cp:coreProperties>
</file>