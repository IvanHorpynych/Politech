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B3" w:rsidRPr="00D0352E" w:rsidRDefault="00062FB3" w:rsidP="002A10B6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МІНІСТЕРСТВО ОСВІТИ ТА НАУКИ УКРАЇНИ</w:t>
      </w:r>
    </w:p>
    <w:p w:rsidR="00062FB3" w:rsidRPr="00D0352E" w:rsidRDefault="00062FB3" w:rsidP="002A10B6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НАЦІОНАЛЬНИЙ ТЕХНІЧНИЙ УНІВЕРСИТЕТ УКРАЇНИ</w:t>
      </w:r>
    </w:p>
    <w:p w:rsidR="00062FB3" w:rsidRPr="00D0352E" w:rsidRDefault="00062FB3" w:rsidP="002A10B6">
      <w:pPr>
        <w:spacing w:after="0" w:line="240" w:lineRule="auto"/>
        <w:jc w:val="center"/>
        <w:rPr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«КИЇВСЬКИЙ ПОЛІТЕХНІЧНИЙ ІНСТИТУТ»</w:t>
      </w:r>
    </w:p>
    <w:p w:rsidR="00062FB3" w:rsidRPr="0014755D" w:rsidRDefault="00062FB3" w:rsidP="002A10B6">
      <w:pPr>
        <w:spacing w:after="0" w:line="240" w:lineRule="auto"/>
        <w:ind w:left="3600"/>
        <w:rPr>
          <w:sz w:val="28"/>
          <w:szCs w:val="28"/>
          <w:lang w:val="uk-UA"/>
        </w:rPr>
      </w:pPr>
    </w:p>
    <w:p w:rsidR="00062FB3" w:rsidRPr="00D0352E" w:rsidRDefault="00062FB3" w:rsidP="002A10B6">
      <w:pPr>
        <w:spacing w:after="0" w:line="240" w:lineRule="auto"/>
        <w:ind w:left="3600"/>
        <w:rPr>
          <w:sz w:val="24"/>
          <w:szCs w:val="24"/>
          <w:lang w:val="uk-UA"/>
        </w:rPr>
      </w:pPr>
    </w:p>
    <w:p w:rsidR="00062FB3" w:rsidRPr="00D0352E" w:rsidRDefault="00062FB3" w:rsidP="002A10B6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Факультет прикладної математики</w:t>
      </w:r>
    </w:p>
    <w:p w:rsidR="00062FB3" w:rsidRPr="00D0352E" w:rsidRDefault="00062FB3" w:rsidP="002A10B6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Кафедра «Спеціалізовані комп’ютерні системи»</w:t>
      </w: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Default="00062FB3" w:rsidP="002A10B6">
      <w:pPr>
        <w:spacing w:after="0" w:line="24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062FB3" w:rsidRPr="00E35FCB" w:rsidRDefault="00062FB3" w:rsidP="002A10B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D117C9" w:rsidRDefault="00062FB3" w:rsidP="002A10B6">
      <w:pPr>
        <w:spacing w:after="0" w:line="240" w:lineRule="auto"/>
        <w:jc w:val="center"/>
        <w:rPr>
          <w:sz w:val="32"/>
          <w:szCs w:val="32"/>
        </w:rPr>
      </w:pPr>
    </w:p>
    <w:p w:rsidR="00062FB3" w:rsidRPr="002A10B6" w:rsidRDefault="00062FB3" w:rsidP="002A10B6">
      <w:pPr>
        <w:spacing w:after="0" w:line="240" w:lineRule="auto"/>
        <w:jc w:val="center"/>
        <w:rPr>
          <w:sz w:val="36"/>
          <w:szCs w:val="36"/>
        </w:rPr>
      </w:pPr>
      <w:r w:rsidRPr="0014755D">
        <w:rPr>
          <w:sz w:val="36"/>
          <w:szCs w:val="36"/>
          <w:lang w:val="uk-UA"/>
        </w:rPr>
        <w:t>Лабораторна робота  №</w:t>
      </w:r>
      <w:r>
        <w:rPr>
          <w:sz w:val="36"/>
          <w:szCs w:val="36"/>
          <w:lang w:val="uk-UA"/>
        </w:rPr>
        <w:t>2</w:t>
      </w:r>
    </w:p>
    <w:p w:rsidR="00062FB3" w:rsidRDefault="00062FB3" w:rsidP="002A10B6">
      <w:pPr>
        <w:spacing w:after="0" w:line="240" w:lineRule="auto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 дисципліни </w:t>
      </w:r>
    </w:p>
    <w:p w:rsidR="00062FB3" w:rsidRPr="002A10B6" w:rsidRDefault="00062FB3" w:rsidP="002A10B6">
      <w:pPr>
        <w:spacing w:after="0" w:line="240" w:lineRule="auto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«Операційні системи»</w:t>
      </w:r>
    </w:p>
    <w:p w:rsidR="00062FB3" w:rsidRPr="0014755D" w:rsidRDefault="00062FB3" w:rsidP="002A10B6">
      <w:pPr>
        <w:spacing w:after="0" w:line="240" w:lineRule="auto"/>
        <w:ind w:left="1440" w:firstLine="720"/>
        <w:rPr>
          <w:lang w:val="uk-UA"/>
        </w:rPr>
      </w:pPr>
      <w:r w:rsidRPr="0014755D">
        <w:rPr>
          <w:i/>
          <w:sz w:val="36"/>
          <w:szCs w:val="36"/>
          <w:lang w:val="uk-UA"/>
        </w:rPr>
        <w:t xml:space="preserve">                    </w:t>
      </w:r>
    </w:p>
    <w:p w:rsidR="00062FB3" w:rsidRPr="00D117C9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D117C9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D117C9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D117C9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Default="00062FB3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062FB3" w:rsidRDefault="00062FB3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062FB3" w:rsidRPr="00E35FCB" w:rsidRDefault="00062FB3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062FB3" w:rsidRDefault="00062FB3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062FB3" w:rsidRPr="005D29A1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062FB3" w:rsidRPr="0014755D" w:rsidRDefault="00062FB3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062FB3" w:rsidRPr="0014755D" w:rsidRDefault="00062FB3" w:rsidP="002A10B6">
      <w:pPr>
        <w:spacing w:after="0" w:line="240" w:lineRule="auto"/>
        <w:ind w:left="4320"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Pr="0014755D">
        <w:rPr>
          <w:b/>
          <w:sz w:val="28"/>
          <w:szCs w:val="28"/>
          <w:lang w:val="uk-UA"/>
        </w:rPr>
        <w:t>:</w:t>
      </w:r>
      <w:r w:rsidRPr="001475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Степанюк</w:t>
      </w:r>
      <w:r>
        <w:rPr>
          <w:sz w:val="28"/>
          <w:szCs w:val="28"/>
        </w:rPr>
        <w:t xml:space="preserve"> М.</w:t>
      </w:r>
      <w:r>
        <w:rPr>
          <w:sz w:val="28"/>
          <w:szCs w:val="28"/>
          <w:lang w:val="uk-UA"/>
        </w:rPr>
        <w:t>Ф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  гр. КВ-92</w:t>
      </w:r>
      <w:r w:rsidRPr="0014755D">
        <w:rPr>
          <w:sz w:val="28"/>
          <w:szCs w:val="28"/>
          <w:lang w:val="uk-UA"/>
        </w:rPr>
        <w:t xml:space="preserve">        </w:t>
      </w:r>
    </w:p>
    <w:p w:rsidR="00062FB3" w:rsidRPr="0014755D" w:rsidRDefault="00062FB3" w:rsidP="002A10B6">
      <w:pPr>
        <w:spacing w:after="0" w:line="240" w:lineRule="auto"/>
        <w:ind w:left="3600" w:firstLine="720"/>
        <w:rPr>
          <w:b/>
          <w:sz w:val="28"/>
          <w:szCs w:val="28"/>
          <w:lang w:val="uk-UA"/>
        </w:rPr>
      </w:pPr>
    </w:p>
    <w:p w:rsidR="00062FB3" w:rsidRPr="0014755D" w:rsidRDefault="00062FB3" w:rsidP="002A10B6">
      <w:pPr>
        <w:spacing w:after="0" w:line="240" w:lineRule="auto"/>
        <w:ind w:left="4320" w:firstLine="720"/>
        <w:rPr>
          <w:lang w:val="uk-UA"/>
        </w:rPr>
      </w:pPr>
      <w:r w:rsidRPr="0014755D">
        <w:rPr>
          <w:b/>
          <w:sz w:val="28"/>
          <w:szCs w:val="28"/>
          <w:lang w:val="uk-UA"/>
        </w:rPr>
        <w:t xml:space="preserve"> </w:t>
      </w:r>
    </w:p>
    <w:p w:rsidR="00062FB3" w:rsidRPr="0014755D" w:rsidRDefault="00062FB3" w:rsidP="002A10B6">
      <w:pPr>
        <w:spacing w:after="0" w:line="240" w:lineRule="auto"/>
        <w:rPr>
          <w:lang w:val="uk-UA"/>
        </w:rPr>
      </w:pPr>
    </w:p>
    <w:p w:rsidR="00062FB3" w:rsidRPr="0014755D" w:rsidRDefault="00062FB3" w:rsidP="002A10B6">
      <w:pPr>
        <w:spacing w:after="0" w:line="240" w:lineRule="auto"/>
        <w:rPr>
          <w:lang w:val="uk-UA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5D29A1" w:rsidRDefault="00062FB3" w:rsidP="002A10B6">
      <w:pPr>
        <w:spacing w:after="0" w:line="240" w:lineRule="auto"/>
        <w:jc w:val="center"/>
        <w:rPr>
          <w:sz w:val="28"/>
          <w:szCs w:val="28"/>
        </w:rPr>
      </w:pPr>
    </w:p>
    <w:p w:rsidR="00062FB3" w:rsidRPr="0014755D" w:rsidRDefault="00062FB3" w:rsidP="002A10B6">
      <w:pPr>
        <w:spacing w:after="0" w:line="240" w:lineRule="auto"/>
        <w:jc w:val="center"/>
        <w:rPr>
          <w:sz w:val="28"/>
          <w:szCs w:val="28"/>
          <w:lang w:val="uk-UA"/>
        </w:rPr>
      </w:pPr>
      <w:r w:rsidRPr="0014755D">
        <w:rPr>
          <w:sz w:val="28"/>
          <w:szCs w:val="28"/>
          <w:lang w:val="uk-UA"/>
        </w:rPr>
        <w:t xml:space="preserve">м. Київ </w:t>
      </w:r>
    </w:p>
    <w:p w:rsidR="00062FB3" w:rsidRPr="0069369B" w:rsidRDefault="00062FB3" w:rsidP="002A10B6">
      <w:pPr>
        <w:spacing w:after="0" w:line="240" w:lineRule="auto"/>
        <w:jc w:val="center"/>
        <w:rPr>
          <w:lang w:val="uk-UA"/>
        </w:rPr>
      </w:pPr>
      <w:r w:rsidRPr="0014755D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12</w:t>
      </w:r>
    </w:p>
    <w:p w:rsidR="00062FB3" w:rsidRPr="00275F79" w:rsidRDefault="00062FB3" w:rsidP="00275F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755D">
        <w:rPr>
          <w:lang w:val="uk-UA"/>
        </w:rPr>
        <w:br w:type="page"/>
      </w:r>
      <w:r w:rsidRPr="00275F79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9</w:t>
      </w:r>
    </w:p>
    <w:p w:rsidR="00062FB3" w:rsidRPr="00275F79" w:rsidRDefault="00062FB3" w:rsidP="00275F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75F79">
        <w:rPr>
          <w:b/>
          <w:bCs/>
          <w:sz w:val="24"/>
          <w:szCs w:val="24"/>
        </w:rPr>
        <w:t>Модель автомата продажи билетов</w:t>
      </w:r>
    </w:p>
    <w:p w:rsidR="00062FB3" w:rsidRPr="00275F79" w:rsidRDefault="00062FB3" w:rsidP="00275F79">
      <w:pPr>
        <w:spacing w:after="0" w:line="240" w:lineRule="auto"/>
        <w:rPr>
          <w:b/>
          <w:bCs/>
          <w:sz w:val="24"/>
          <w:szCs w:val="24"/>
        </w:rPr>
      </w:pPr>
    </w:p>
    <w:p w:rsidR="00062FB3" w:rsidRPr="00275F79" w:rsidRDefault="00062FB3" w:rsidP="00275F79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sz w:val="24"/>
          <w:szCs w:val="24"/>
        </w:rPr>
        <w:tab/>
      </w:r>
      <w:r w:rsidRPr="00275F79">
        <w:rPr>
          <w:rFonts w:ascii="Times New Roman" w:hAnsi="Times New Roman" w:cs="Times New Roman"/>
          <w:sz w:val="24"/>
          <w:szCs w:val="24"/>
        </w:rPr>
        <w:t xml:space="preserve">Автомат принимает денежные купюры (в данной реализации купюру номиналом в 1 гривню) и выдаёт сдачу мелочью в пределах одной гривни. Монеты достоинством в 1,2,5,10,25 и 50 копеек. Сумма сдачи </w:t>
      </w:r>
      <w:r w:rsidRPr="00275F7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275F79">
        <w:rPr>
          <w:rFonts w:ascii="Times New Roman" w:hAnsi="Times New Roman" w:cs="Times New Roman"/>
          <w:sz w:val="24"/>
          <w:szCs w:val="24"/>
        </w:rPr>
        <w:t xml:space="preserve"> – случайная величина. Первоначальное количество монет каждого номинала, которыми выдаётся сдача, задано (1 коп. – 50 шт.,</w:t>
      </w: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 2 коп – 25 шт., 5 коп. – 20 шт., 10 коп. – 15 шт., 25 коп. – 10 шт., 50 коп. – 5 шт.). Ввод запроса на продажу организован следующим образом. Вводится число от 0 до 5: 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0 – выключить автомат;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1 – купить билет в Киев, его стоимость – 28 коп.;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2 – купить билет в Москву, его стоимость – 37 коп.;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3 – купить билет в Лондон, его стоимость – 50 коп.;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4 – купить билет в Берлин, его стоимость – 77 коп.; </w:t>
      </w:r>
    </w:p>
    <w:p w:rsidR="00062FB3" w:rsidRPr="00275F79" w:rsidRDefault="00062FB3" w:rsidP="00275F79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5 – купить билет в Париж, его стоимость – 91 коп.</w:t>
      </w:r>
    </w:p>
    <w:p w:rsidR="00062FB3" w:rsidRPr="00275F79" w:rsidRDefault="00062FB3" w:rsidP="00275F79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Если сдачу выдать возможно, программа уменьшает соответствующие количества монет каждого из достоинств, которыми выдаётся сдача и формирует сигнал на выдачу сдачи. В противном случае, если оставшимися в наличии монетами сдачу выдать невозможно, формируется сигнал о невозможности продажи билета.</w:t>
      </w: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Требования на продажу билетов поступают через случайные промежутки времени после очередного сеанса продажи (или отказа от продажи) билета.</w:t>
      </w: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Автомат имеет 2 терминала («А» и «В»), которые работают независимо.</w:t>
      </w: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Модель автомата представить в виде трёх взаимодействующих процессов А, В, и С.</w:t>
      </w: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Процессы А и В определяют моменты поступления требования на продажу, требуемую величину сдачи.</w:t>
      </w:r>
    </w:p>
    <w:p w:rsidR="00062FB3" w:rsidRPr="00275F79" w:rsidRDefault="00062FB3" w:rsidP="00275F79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062FB3" w:rsidRPr="00324880" w:rsidRDefault="00062FB3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</w:rPr>
      </w:pPr>
      <w:r w:rsidRPr="00275F79">
        <w:rPr>
          <w:rFonts w:ascii="Times New Roman" w:eastAsia="MS Mincho" w:hAnsi="Times New Roman"/>
          <w:sz w:val="24"/>
          <w:szCs w:val="24"/>
        </w:rPr>
        <w:t>Процесс С ожидает момент появления необходимости выдать сдачу и, если величина сдачи известна, рассчитывает количества монет каждого достоинства для выдачи сдачи и остаток или определяет невозможность  её выдачи, о чем формирует соответствующее сообщение.</w:t>
      </w:r>
    </w:p>
    <w:p w:rsidR="00062FB3" w:rsidRPr="00324880" w:rsidRDefault="00062FB3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</w:rPr>
      </w:pPr>
    </w:p>
    <w:p w:rsidR="00062FB3" w:rsidRPr="00016F48" w:rsidRDefault="00062FB3" w:rsidP="00016F48">
      <w:pPr>
        <w:pStyle w:val="PlainText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016F48">
        <w:rPr>
          <w:rFonts w:ascii="Times New Roman" w:eastAsia="MS Mincho" w:hAnsi="Times New Roman" w:cs="Times New Roman"/>
          <w:sz w:val="24"/>
          <w:szCs w:val="24"/>
        </w:rPr>
        <w:t xml:space="preserve">Разработать программу работы автомата, используя монитор Хоара для организации доступа к разделяемым ресурсам. </w:t>
      </w:r>
    </w:p>
    <w:p w:rsidR="00062FB3" w:rsidRPr="00016F48" w:rsidRDefault="00062FB3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</w:rPr>
      </w:pPr>
    </w:p>
    <w:p w:rsidR="00062FB3" w:rsidRDefault="00062FB3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  <w:lang w:val="uk-UA"/>
        </w:rPr>
      </w:pPr>
    </w:p>
    <w:p w:rsidR="00062FB3" w:rsidRDefault="00062FB3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 w:rsidRPr="00275F79">
        <w:rPr>
          <w:rFonts w:ascii="Times New Roman" w:eastAsia="MS Mincho" w:hAnsi="Times New Roman"/>
          <w:b/>
          <w:sz w:val="24"/>
          <w:szCs w:val="24"/>
          <w:lang w:val="uk-UA"/>
        </w:rPr>
        <w:t>Код програми</w:t>
      </w:r>
    </w:p>
    <w:p w:rsidR="00062FB3" w:rsidRDefault="00062FB3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</w:p>
    <w:p w:rsidR="00062FB3" w:rsidRPr="0069369B" w:rsidRDefault="00062FB3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  <w:r>
        <w:rPr>
          <w:rFonts w:ascii="Times New Roman" w:eastAsia="MS Mincho" w:hAnsi="Times New Roman"/>
          <w:b/>
          <w:sz w:val="24"/>
          <w:szCs w:val="24"/>
          <w:lang w:val="en-US"/>
        </w:rPr>
        <w:t>Main</w:t>
      </w:r>
      <w:r w:rsidRPr="0069369B">
        <w:rPr>
          <w:rFonts w:ascii="Times New Roman" w:eastAsia="MS Mincho" w:hAnsi="Times New Roman"/>
          <w:b/>
          <w:sz w:val="24"/>
          <w:szCs w:val="24"/>
          <w:lang w:val="uk-UA"/>
        </w:rPr>
        <w:t>.</w:t>
      </w:r>
      <w:r>
        <w:rPr>
          <w:rFonts w:ascii="Times New Roman" w:eastAsia="MS Mincho" w:hAnsi="Times New Roman"/>
          <w:b/>
          <w:sz w:val="24"/>
          <w:szCs w:val="24"/>
          <w:lang w:val="en-US"/>
        </w:rPr>
        <w:t>java</w:t>
      </w:r>
    </w:p>
    <w:p w:rsidR="00062FB3" w:rsidRPr="0069369B" w:rsidRDefault="00062FB3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</w:p>
    <w:p w:rsidR="00062FB3" w:rsidRPr="0069369B" w:rsidRDefault="00062FB3" w:rsidP="002A5E0A">
      <w:pPr>
        <w:spacing w:after="0" w:line="240" w:lineRule="auto"/>
        <w:rPr>
          <w:sz w:val="16"/>
          <w:szCs w:val="16"/>
          <w:lang w:val="uk-UA"/>
        </w:rPr>
      </w:pPr>
      <w:r w:rsidRPr="002A5E0A">
        <w:rPr>
          <w:sz w:val="16"/>
          <w:szCs w:val="16"/>
          <w:lang w:val="en-US"/>
        </w:rPr>
        <w:t>package</w:t>
      </w:r>
      <w:r w:rsidRPr="0069369B">
        <w:rPr>
          <w:sz w:val="16"/>
          <w:szCs w:val="16"/>
          <w:lang w:val="uk-UA"/>
        </w:rPr>
        <w:t xml:space="preserve"> </w:t>
      </w:r>
      <w:r w:rsidRPr="002A5E0A">
        <w:rPr>
          <w:sz w:val="16"/>
          <w:szCs w:val="16"/>
          <w:lang w:val="en-US"/>
        </w:rPr>
        <w:t>os</w:t>
      </w:r>
      <w:r w:rsidRPr="0069369B">
        <w:rPr>
          <w:sz w:val="16"/>
          <w:szCs w:val="16"/>
          <w:lang w:val="uk-UA"/>
        </w:rPr>
        <w:t>2;</w:t>
      </w:r>
    </w:p>
    <w:p w:rsidR="00062FB3" w:rsidRPr="0069369B" w:rsidRDefault="00062FB3" w:rsidP="002A5E0A">
      <w:pPr>
        <w:spacing w:after="0" w:line="240" w:lineRule="auto"/>
        <w:rPr>
          <w:sz w:val="16"/>
          <w:szCs w:val="16"/>
          <w:lang w:val="uk-UA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public class </w:t>
      </w:r>
      <w:smartTag w:uri="urn:schemas-microsoft-com:office:smarttags" w:element="place">
        <w:r w:rsidRPr="002A5E0A">
          <w:rPr>
            <w:sz w:val="16"/>
            <w:szCs w:val="16"/>
            <w:lang w:val="en-US"/>
          </w:rPr>
          <w:t>Main</w:t>
        </w:r>
      </w:smartTag>
      <w:r w:rsidRPr="002A5E0A">
        <w:rPr>
          <w:sz w:val="16"/>
          <w:szCs w:val="16"/>
          <w:lang w:val="en-US"/>
        </w:rPr>
        <w:t xml:space="preserve">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/**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@param args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*/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public static void main(String[] args)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int delayA = 300;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delayB = 100;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/*</w:t>
      </w:r>
    </w:p>
    <w:p w:rsidR="00062FB3" w:rsidRPr="0069369B" w:rsidRDefault="00062FB3" w:rsidP="002A5E0A">
      <w:pPr>
        <w:spacing w:after="0" w:line="240" w:lineRule="auto"/>
        <w:rPr>
          <w:sz w:val="16"/>
          <w:szCs w:val="16"/>
          <w:lang w:val="en-GB"/>
        </w:rPr>
      </w:pPr>
      <w:r w:rsidRPr="002A5E0A">
        <w:rPr>
          <w:sz w:val="16"/>
          <w:szCs w:val="16"/>
          <w:lang w:val="en-US"/>
        </w:rPr>
        <w:t xml:space="preserve">         </w:t>
      </w:r>
      <w:r w:rsidRPr="0069369B">
        <w:rPr>
          <w:sz w:val="16"/>
          <w:szCs w:val="16"/>
          <w:lang w:val="en-GB"/>
        </w:rPr>
        <w:t xml:space="preserve">* 1: </w:t>
      </w:r>
      <w:r w:rsidRPr="00324880">
        <w:rPr>
          <w:sz w:val="16"/>
          <w:szCs w:val="16"/>
        </w:rPr>
        <w:t>білет</w:t>
      </w:r>
      <w:r w:rsidRPr="0069369B">
        <w:rPr>
          <w:sz w:val="16"/>
          <w:szCs w:val="16"/>
          <w:lang w:val="en-GB"/>
        </w:rPr>
        <w:t xml:space="preserve"> </w:t>
      </w:r>
      <w:r w:rsidRPr="00324880">
        <w:rPr>
          <w:sz w:val="16"/>
          <w:szCs w:val="16"/>
        </w:rPr>
        <w:t>за</w:t>
      </w:r>
      <w:r w:rsidRPr="0069369B">
        <w:rPr>
          <w:sz w:val="16"/>
          <w:szCs w:val="16"/>
          <w:lang w:val="en-GB"/>
        </w:rPr>
        <w:t xml:space="preserve"> 28 </w:t>
      </w:r>
      <w:r w:rsidRPr="00324880">
        <w:rPr>
          <w:sz w:val="16"/>
          <w:szCs w:val="16"/>
        </w:rPr>
        <w:t>коп</w:t>
      </w:r>
      <w:r w:rsidRPr="0069369B">
        <w:rPr>
          <w:sz w:val="16"/>
          <w:szCs w:val="16"/>
          <w:lang w:val="en-GB"/>
        </w:rPr>
        <w:t>.;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69369B">
        <w:rPr>
          <w:sz w:val="16"/>
          <w:szCs w:val="16"/>
          <w:lang w:val="en-GB"/>
        </w:rPr>
        <w:t xml:space="preserve">         </w:t>
      </w:r>
      <w:r w:rsidRPr="002A5E0A">
        <w:rPr>
          <w:sz w:val="16"/>
          <w:szCs w:val="16"/>
        </w:rPr>
        <w:t>* 2: білет за 37 коп.;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3: білет за 50 коп.;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4: білет за 77 коп.;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5: білет за 91 коп.;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</w:t>
      </w:r>
      <w:r w:rsidRPr="002A5E0A">
        <w:rPr>
          <w:sz w:val="16"/>
          <w:szCs w:val="16"/>
          <w:lang w:val="en-US"/>
        </w:rPr>
        <w:t>*/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tasksA[] = {1, 5, 8, 1};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tasksB[] = {4, 3, 4,1,1,1,1,1,1,1};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countT = tasksA.length + tasksB.length;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System.out.println("ПОЧАТОК РОБОТИ:\n");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Common sM = new Common('W');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ThreadC C = new ThreadC('C', sM, countT);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ThreadAB A = new ThreadAB(tasksA, 'A', delayA, sM, delayA);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ThreadAB B = new ThreadAB(tasksB, 'B', delayB, sM, delayB);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 tC = new Thread(C);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 tA = new Thread(A);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 tB = new Thread(B);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tC.start();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tA.start();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tB.start();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try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tC.join();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(InterruptedException e)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e.printStackTrace();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System.out.println("КІНЕЦЬ РОБОТИ");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062FB3" w:rsidRPr="00275F79" w:rsidRDefault="00062FB3" w:rsidP="00275F79">
      <w:pPr>
        <w:spacing w:after="0" w:line="240" w:lineRule="auto"/>
        <w:rPr>
          <w:sz w:val="16"/>
          <w:szCs w:val="16"/>
          <w:lang w:val="en-US"/>
        </w:rPr>
      </w:pPr>
    </w:p>
    <w:p w:rsidR="00062FB3" w:rsidRPr="00275F79" w:rsidRDefault="00062FB3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275F79">
        <w:rPr>
          <w:rFonts w:ascii="Times New Roman" w:eastAsia="MS Mincho" w:hAnsi="Times New Roman"/>
          <w:b/>
          <w:sz w:val="24"/>
          <w:szCs w:val="24"/>
          <w:lang w:val="en-US"/>
        </w:rPr>
        <w:t>ThreadAB.java</w:t>
      </w:r>
    </w:p>
    <w:p w:rsidR="00062FB3" w:rsidRPr="00275F79" w:rsidRDefault="00062FB3" w:rsidP="00275F79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package os2;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public class ThreadAB implements Runnable{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char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Common sM;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int i = 20;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tasks[];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delay;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maxD;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ThreadAB(int tasks[], char name, int delay, Common sM, int maxD){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this.sM = sM;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this.tasks = new int[tasks.length];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this.maxD = maxD;       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for(int i = 0; i &lt; tasks.length;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this.tasks[i] = tasks[i];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//RETURN COST OF TICKET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getTicket(int task){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switch(task)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case 1: return 28;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case 2: return 37;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case 3: return 50;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case 4: return 77;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case 5: return 91;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//COUNT CHANGE FROM TICKET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countChange(int ticketId){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price = getTicket(ticketId);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if (price == 0)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100 - price;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public void run(){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change 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for(int i = 0; i &lt; tasks.length;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change = countChange(tasks[i]);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(maxD &lt; 100) maxD = 100;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sM.put(change, tasks[i], 100 - change, name, maxD);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try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Thread.sleep(500);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(InterruptedException e)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// TODO Auto-generated catch block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e.printStackTrace();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062FB3" w:rsidRDefault="00062FB3" w:rsidP="002A5E0A">
      <w:pPr>
        <w:spacing w:after="0" w:line="240" w:lineRule="auto"/>
        <w:rPr>
          <w:b/>
          <w:sz w:val="24"/>
          <w:szCs w:val="24"/>
          <w:lang w:val="en-US"/>
        </w:rPr>
      </w:pPr>
    </w:p>
    <w:p w:rsidR="00062FB3" w:rsidRDefault="00062FB3" w:rsidP="00275F79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ThreadC.java</w:t>
      </w:r>
    </w:p>
    <w:p w:rsidR="00062FB3" w:rsidRDefault="00062FB3" w:rsidP="00275F79">
      <w:pPr>
        <w:spacing w:after="0" w:line="240" w:lineRule="auto"/>
        <w:rPr>
          <w:b/>
          <w:sz w:val="24"/>
          <w:szCs w:val="24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package os2;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public class ThreadC implements Runnable{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char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Common sM;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int num;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ThreadC(char name, Common sM, int count){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this.sM = sM;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num = count;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public void run(){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while(num != 0)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sM.work();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num--;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062FB3" w:rsidRPr="0069369B" w:rsidRDefault="00062FB3" w:rsidP="002A5E0A">
      <w:pPr>
        <w:spacing w:after="0" w:line="240" w:lineRule="auto"/>
        <w:rPr>
          <w:sz w:val="16"/>
          <w:szCs w:val="16"/>
          <w:lang w:val="en-GB"/>
        </w:rPr>
      </w:pPr>
    </w:p>
    <w:p w:rsidR="00062FB3" w:rsidRDefault="00062FB3" w:rsidP="002A5E0A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Common.java</w:t>
      </w:r>
    </w:p>
    <w:p w:rsidR="00062FB3" w:rsidRDefault="00062FB3" w:rsidP="00275F79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package os2;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import java.util.Random;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import java.util.logging.Level;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import java.util.logging.Logger;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public class Common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/**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 COINS - CONTAIN ALL COINS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 GIVING - CONTAIN POINTER TO CELLS OF COINS, WHICH WAS DECRIMENT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 gNUM - NUMBER OF GIVING COINS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 uNum - NUMBER OF UNIQUE GIVING COINS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 uPos - POSITION OF NEXT UNIQUE COIN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@author McDre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*/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int[][] coins = {{50, 25, 10, 5, 2, 1}, {1, 10, 15, 20, 25, 50}};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randD;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delay;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task;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int price;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char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int change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boolean set = false;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Common(char name){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synchronized void put(int change, int task, int price, char name, int maxD){</w:t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delay = maxD;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if (set)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try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wait();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(InterruptedException e)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e.printStackTrace();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System.out.println("Процес "+name+" почав завдання "+task+".");</w:t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this.change = change;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this.task = task;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this.price = price;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System.out.println("</w:t>
      </w:r>
      <w:r w:rsidRPr="002A5E0A">
        <w:rPr>
          <w:sz w:val="16"/>
          <w:szCs w:val="16"/>
          <w:lang w:val="en-US"/>
        </w:rPr>
        <w:tab/>
        <w:t>Процес "+name+" сформував здачу у кількості "+change+" коп.");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System.out.println("Процес "+name+" закінчив завдання "+task+".");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System.out.println("");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set = true;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notify();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smartTag w:uri="urn:schemas-microsoft-com:office:smarttags" w:element="place">
        <w:smartTag w:uri="urn:schemas-microsoft-com:office:smarttags" w:element="State">
          <w:r w:rsidRPr="002A5E0A">
            <w:rPr>
              <w:sz w:val="16"/>
              <w:szCs w:val="16"/>
              <w:lang w:val="en-US"/>
            </w:rPr>
            <w:t>del</w:t>
          </w:r>
        </w:smartTag>
      </w:smartTag>
      <w:r w:rsidRPr="002A5E0A">
        <w:rPr>
          <w:sz w:val="16"/>
          <w:szCs w:val="16"/>
          <w:lang w:val="en-US"/>
        </w:rPr>
        <w:t>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synchronized void work(){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if (!set)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try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wait();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(InterruptedException e)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e.printStackTrace();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count(change, name, task, price, 1000);</w:t>
      </w: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set = false;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notify();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//COUNT BANK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bank(){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bank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for(int i = 0; i &lt; coins[0].length;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bank += coins[0][i] * coins[1][i];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bank;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//Dec COINS IN BANK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void giveCoins(int[] giving, int gNum){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for(int i = 0; i &lt; gNum; i++){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this.coins[1][giving[i]]--;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//SHOW BANK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void showBank(){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System.out.println("    Банк:");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j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System.out.print("    номінал: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for(j=0; j &lt; 2; j++){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r w:rsidRPr="002A5E0A">
        <w:rPr>
          <w:sz w:val="16"/>
          <w:szCs w:val="16"/>
          <w:lang w:val="en-US"/>
        </w:rPr>
        <w:tab/>
        <w:t>if (j == 1) System.out.print("к-сть  :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for(int i = 0; i &lt; coins[0].length; i++){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System.out.print(coins[j][i]+"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if(coins[j][i] &lt; 10) System.out.print("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(j == 1) System.out.println("     сума монет:" + bank());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System.out.println("");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System.out.print("    ");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//CREATE VIRTUAL BANK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int[] virtualNum(int[][] coins){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int[] virt = new int[coins[0].length];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for(int i = 0; i &lt; coins[0].length;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virt[i] = coins[1][i];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virt;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//COUNT NUMBER OF USED COINS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num(int coin, int[] giving){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num = 0, i;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 = 0; i &lt; this.coins[0].length;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(this.coins[0][i] == coin)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coin = i;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break;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for(i = 0; i &lt; giving.length;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(giving[i] == coin)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if (i != 0 &amp;&amp; coin == 0) return num;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num++;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if (i == 120 || giving[i+1] != coin) return num;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num;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//MAKE RANDOM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rand(int max){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Random r = new Random();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res = (int) (max * r.nextDouble());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return res;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//DELAY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void </w:t>
      </w:r>
      <w:smartTag w:uri="urn:schemas-microsoft-com:office:smarttags" w:element="place">
        <w:smartTag w:uri="urn:schemas-microsoft-com:office:smarttags" w:element="State">
          <w:r w:rsidRPr="002A5E0A">
            <w:rPr>
              <w:sz w:val="16"/>
              <w:szCs w:val="16"/>
              <w:lang w:val="en-US"/>
            </w:rPr>
            <w:t>del</w:t>
          </w:r>
        </w:smartTag>
      </w:smartTag>
      <w:r w:rsidRPr="002A5E0A">
        <w:rPr>
          <w:sz w:val="16"/>
          <w:szCs w:val="16"/>
          <w:lang w:val="en-US"/>
        </w:rPr>
        <w:t>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randD = rand(delay);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try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Thread.sleep(randD);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 catch (InterruptedException ex)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Logger.getLogger(ThreadAB.class.getName()).log(Level.SEVERE, null, ex);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//FINISH SOUT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void finish (){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System.out.println("Процес C закінчив завдання " + task+ ". Затримка - " + randD + "\n");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//MAIN METHOD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private int count(int change, char name, int task, int price, int delay){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giving[] = new int[121];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gNum = 0, uNum = 0, uPos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result = change;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this.delay = delay;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System.out.println("Процес C почав завдання " + task);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showBank();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if (change &gt;= 100){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System.out.println("Здача неможлива. </w:t>
      </w:r>
      <w:r w:rsidRPr="002A5E0A">
        <w:rPr>
          <w:sz w:val="16"/>
          <w:szCs w:val="16"/>
        </w:rPr>
        <w:t>Розрахована здача дорівнює гриані або більша за неї.\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r w:rsidRPr="002A5E0A">
        <w:rPr>
          <w:sz w:val="16"/>
          <w:szCs w:val="16"/>
          <w:lang w:val="en-US"/>
        </w:rPr>
        <w:t>randD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finish();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if (change &lt;= 0){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System.out.println("Здача неможлива. </w:t>
      </w:r>
      <w:r w:rsidRPr="002A5E0A">
        <w:rPr>
          <w:sz w:val="16"/>
          <w:szCs w:val="16"/>
        </w:rPr>
        <w:t>Розрахована здача дорівнює нулю або від'ємна.\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r w:rsidRPr="002A5E0A">
        <w:rPr>
          <w:sz w:val="16"/>
          <w:szCs w:val="16"/>
          <w:lang w:val="en-US"/>
        </w:rPr>
        <w:t>randD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finish();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if(bank() &lt; change){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System.out.println("Здача неможлива. </w:t>
      </w:r>
      <w:r w:rsidRPr="002A5E0A">
        <w:rPr>
          <w:sz w:val="16"/>
          <w:szCs w:val="16"/>
        </w:rPr>
        <w:t>Сума монет менша за решту.\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r w:rsidRPr="002A5E0A">
        <w:rPr>
          <w:sz w:val="16"/>
          <w:szCs w:val="16"/>
          <w:lang w:val="en-US"/>
        </w:rPr>
        <w:t>randD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finish();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 i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int[] virtNum = virtualNum(coins);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 = 0;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while(i &lt; coins[0].length)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(virtNum[i] != 0 &amp;&amp; change - coins[0][i] &gt;= 0){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change -= coins[0][i];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giving[gNum++] = i;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if (gNum == 1 || giving[uPos] != giving[gNum-1])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uPos = gNum - 1;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uNum++;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virtNum[i]--;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continue;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if (change == 0) break;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i++;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del(); //DELAY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if (change == 0)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giveCoins(giving, gNum);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System.out.println("Здача видана:");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System.out.print("   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for(i = 0; i &lt; coins[0].length; i++)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{               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if (num(coins[0][i], giving) != 0){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if (num(coins[0][i], giving) &gt; 1)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    System.out.print(num(coins[0][i], giving) + "*");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System.out.print(coins[0][i]);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if (--uNum != 0)System.out.print(" + 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System.out.print(" = " + result + " коп.\n");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finish();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1;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}else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System.out.println("    Здача не можлива. Не вистачає монет.");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finish();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return 1;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062FB3" w:rsidRPr="002A5E0A" w:rsidRDefault="00062FB3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sectPr w:rsidR="00062FB3" w:rsidRPr="002A5E0A" w:rsidSect="00EE67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1A18"/>
    <w:multiLevelType w:val="hybridMultilevel"/>
    <w:tmpl w:val="6AB2B1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903"/>
    <w:rsid w:val="00016F48"/>
    <w:rsid w:val="00062FB3"/>
    <w:rsid w:val="0014755D"/>
    <w:rsid w:val="00275F79"/>
    <w:rsid w:val="002A10B6"/>
    <w:rsid w:val="002A5E0A"/>
    <w:rsid w:val="00324880"/>
    <w:rsid w:val="004B3903"/>
    <w:rsid w:val="005D2810"/>
    <w:rsid w:val="005D29A1"/>
    <w:rsid w:val="00606E72"/>
    <w:rsid w:val="00655C56"/>
    <w:rsid w:val="0069369B"/>
    <w:rsid w:val="00D0352E"/>
    <w:rsid w:val="00D117C9"/>
    <w:rsid w:val="00DD6B96"/>
    <w:rsid w:val="00E35FCB"/>
    <w:rsid w:val="00E5757A"/>
    <w:rsid w:val="00EE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B6"/>
    <w:pPr>
      <w:spacing w:after="200" w:line="276" w:lineRule="auto"/>
    </w:pPr>
    <w:rPr>
      <w:rFonts w:eastAsia="Times New Roman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275F7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75F79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7</Pages>
  <Words>6894</Words>
  <Characters>3931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Мишко</cp:lastModifiedBy>
  <cp:revision>8</cp:revision>
  <cp:lastPrinted>2012-04-25T09:19:00Z</cp:lastPrinted>
  <dcterms:created xsi:type="dcterms:W3CDTF">2011-04-06T06:42:00Z</dcterms:created>
  <dcterms:modified xsi:type="dcterms:W3CDTF">2012-04-25T09:45:00Z</dcterms:modified>
</cp:coreProperties>
</file>