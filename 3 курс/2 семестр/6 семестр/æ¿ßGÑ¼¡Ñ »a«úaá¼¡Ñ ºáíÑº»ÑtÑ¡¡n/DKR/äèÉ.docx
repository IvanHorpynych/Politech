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33" w:rsidRDefault="00C95F33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C95F33" w:rsidRDefault="00C95F33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C95F33" w:rsidRDefault="00C95F33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C95F33" w:rsidRDefault="00C95F33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C95F33" w:rsidRDefault="00C95F33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Спеціалізованих комп’ютерних систем</w:t>
      </w:r>
    </w:p>
    <w:p w:rsidR="00C95F33" w:rsidRDefault="00C95F33" w:rsidP="007B288E">
      <w:pPr>
        <w:spacing w:after="0"/>
        <w:jc w:val="center"/>
        <w:rPr>
          <w:lang w:val="uk-UA"/>
        </w:rPr>
      </w:pPr>
    </w:p>
    <w:p w:rsidR="00C95F33" w:rsidRDefault="00C95F33" w:rsidP="007B288E">
      <w:pPr>
        <w:jc w:val="center"/>
        <w:rPr>
          <w:lang w:val="uk-UA"/>
        </w:rPr>
      </w:pPr>
    </w:p>
    <w:p w:rsidR="00C95F33" w:rsidRDefault="00C95F33" w:rsidP="007B288E">
      <w:pPr>
        <w:jc w:val="center"/>
        <w:rPr>
          <w:lang w:val="uk-UA"/>
        </w:rPr>
      </w:pPr>
    </w:p>
    <w:p w:rsidR="00C95F33" w:rsidRDefault="00C95F33" w:rsidP="007B288E">
      <w:pPr>
        <w:jc w:val="center"/>
        <w:rPr>
          <w:lang w:val="uk-UA"/>
        </w:rPr>
      </w:pPr>
    </w:p>
    <w:p w:rsidR="00C95F33" w:rsidRDefault="00C95F33" w:rsidP="007B288E">
      <w:pPr>
        <w:jc w:val="center"/>
        <w:rPr>
          <w:lang w:val="uk-UA"/>
        </w:rPr>
      </w:pPr>
    </w:p>
    <w:p w:rsidR="00C95F33" w:rsidRPr="00E77F1E" w:rsidRDefault="00C95F33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Домашня контрольна робота</w:t>
      </w:r>
    </w:p>
    <w:p w:rsidR="00C95F33" w:rsidRDefault="00C95F33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програмне забезпечення»</w:t>
      </w:r>
    </w:p>
    <w:p w:rsidR="00C95F33" w:rsidRDefault="00C95F33" w:rsidP="007B288E">
      <w:pPr>
        <w:spacing w:after="0"/>
        <w:jc w:val="center"/>
        <w:rPr>
          <w:sz w:val="28"/>
          <w:szCs w:val="28"/>
          <w:lang w:val="uk-UA"/>
        </w:rPr>
      </w:pPr>
    </w:p>
    <w:p w:rsidR="00C95F33" w:rsidRDefault="00C95F33" w:rsidP="007B288E">
      <w:pPr>
        <w:jc w:val="center"/>
        <w:rPr>
          <w:sz w:val="28"/>
          <w:szCs w:val="28"/>
          <w:lang w:val="uk-UA"/>
        </w:rPr>
      </w:pPr>
    </w:p>
    <w:p w:rsidR="00C95F33" w:rsidRDefault="00C95F33" w:rsidP="007B288E">
      <w:pPr>
        <w:jc w:val="center"/>
        <w:rPr>
          <w:sz w:val="28"/>
          <w:szCs w:val="28"/>
          <w:lang w:val="uk-UA"/>
        </w:rPr>
      </w:pPr>
    </w:p>
    <w:p w:rsidR="00C95F33" w:rsidRDefault="00C95F33" w:rsidP="007B288E">
      <w:pPr>
        <w:jc w:val="center"/>
        <w:rPr>
          <w:sz w:val="28"/>
          <w:szCs w:val="28"/>
          <w:lang w:val="uk-UA"/>
        </w:rPr>
      </w:pPr>
    </w:p>
    <w:p w:rsidR="00C95F33" w:rsidRDefault="00C95F33" w:rsidP="007B288E">
      <w:pPr>
        <w:jc w:val="center"/>
        <w:rPr>
          <w:sz w:val="28"/>
          <w:szCs w:val="28"/>
          <w:lang w:val="uk-UA"/>
        </w:rPr>
      </w:pPr>
    </w:p>
    <w:p w:rsidR="00C95F33" w:rsidRDefault="00C95F33" w:rsidP="007B288E">
      <w:pPr>
        <w:jc w:val="center"/>
        <w:rPr>
          <w:sz w:val="28"/>
          <w:szCs w:val="28"/>
          <w:lang w:val="uk-UA"/>
        </w:rPr>
      </w:pPr>
    </w:p>
    <w:p w:rsidR="00C95F33" w:rsidRDefault="00C95F33" w:rsidP="007B288E">
      <w:pPr>
        <w:rPr>
          <w:sz w:val="28"/>
          <w:szCs w:val="28"/>
          <w:lang w:val="uk-UA"/>
        </w:rPr>
      </w:pPr>
    </w:p>
    <w:p w:rsidR="00C95F33" w:rsidRDefault="00C95F33" w:rsidP="007B288E">
      <w:pPr>
        <w:rPr>
          <w:sz w:val="28"/>
          <w:szCs w:val="28"/>
          <w:lang w:val="uk-UA"/>
        </w:rPr>
      </w:pPr>
    </w:p>
    <w:p w:rsidR="00C95F33" w:rsidRDefault="00C95F33" w:rsidP="007B288E">
      <w:pPr>
        <w:rPr>
          <w:sz w:val="28"/>
          <w:szCs w:val="28"/>
          <w:lang w:val="uk-UA"/>
        </w:rPr>
      </w:pPr>
    </w:p>
    <w:p w:rsidR="00C95F33" w:rsidRDefault="00C95F33" w:rsidP="007B288E">
      <w:pPr>
        <w:rPr>
          <w:sz w:val="28"/>
          <w:szCs w:val="28"/>
          <w:lang w:val="uk-UA"/>
        </w:rPr>
      </w:pPr>
    </w:p>
    <w:p w:rsidR="00C95F33" w:rsidRDefault="00C95F33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C95F33" w:rsidRPr="004F75F0" w:rsidRDefault="00C95F33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КВ-91</w:t>
      </w:r>
    </w:p>
    <w:p w:rsidR="00C95F33" w:rsidRPr="0038549B" w:rsidRDefault="00C95F33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Федай Г. Г.</w:t>
      </w:r>
    </w:p>
    <w:p w:rsidR="00C95F33" w:rsidRPr="003869A3" w:rsidRDefault="00C95F33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Перевірив:</w:t>
      </w:r>
    </w:p>
    <w:p w:rsidR="00C95F33" w:rsidRPr="00BC02D1" w:rsidRDefault="00C95F33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Симоненко В. П.</w:t>
      </w:r>
    </w:p>
    <w:p w:rsidR="00C95F33" w:rsidRDefault="00C95F33" w:rsidP="007B288E">
      <w:pPr>
        <w:spacing w:after="0" w:line="240" w:lineRule="auto"/>
        <w:rPr>
          <w:sz w:val="28"/>
          <w:szCs w:val="28"/>
          <w:lang w:val="uk-UA"/>
        </w:rPr>
      </w:pPr>
    </w:p>
    <w:p w:rsidR="00C95F33" w:rsidRDefault="00C95F33" w:rsidP="007B288E">
      <w:pPr>
        <w:spacing w:after="0" w:line="240" w:lineRule="auto"/>
        <w:rPr>
          <w:sz w:val="28"/>
          <w:szCs w:val="28"/>
          <w:lang w:val="uk-UA"/>
        </w:rPr>
      </w:pPr>
    </w:p>
    <w:p w:rsidR="00C95F33" w:rsidRDefault="00C95F33" w:rsidP="007B288E">
      <w:pPr>
        <w:spacing w:after="0" w:line="240" w:lineRule="auto"/>
        <w:rPr>
          <w:sz w:val="28"/>
          <w:szCs w:val="28"/>
          <w:lang w:val="uk-UA"/>
        </w:rPr>
      </w:pPr>
    </w:p>
    <w:p w:rsidR="00C95F33" w:rsidRDefault="00C95F33" w:rsidP="007B288E">
      <w:pPr>
        <w:spacing w:after="0" w:line="240" w:lineRule="auto"/>
        <w:rPr>
          <w:sz w:val="28"/>
          <w:szCs w:val="28"/>
          <w:lang w:val="uk-UA"/>
        </w:rPr>
      </w:pPr>
    </w:p>
    <w:p w:rsidR="00C95F33" w:rsidRDefault="00C95F33" w:rsidP="0038549B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C95F33" w:rsidRPr="00EB03CB" w:rsidRDefault="00C95F33" w:rsidP="00EB03CB">
      <w:pPr>
        <w:pStyle w:val="BodyText"/>
      </w:pPr>
      <w:r>
        <w:t>Разработать инфраструктуру (структуры данных, константы, набор функций, методов, классов, порядок работы и т. п.) для построения парсера на основе работы автоматов.</w:t>
      </w:r>
    </w:p>
    <w:p w:rsidR="00C95F33" w:rsidRPr="003407AF" w:rsidRDefault="00C95F33" w:rsidP="003407AF">
      <w:pPr>
        <w:rPr>
          <w:rFonts w:ascii="Arial" w:hAnsi="Arial" w:cs="Arial"/>
          <w:lang w:val="uk-UA"/>
        </w:rPr>
      </w:pPr>
      <w:r>
        <w:rPr>
          <w:rFonts w:ascii="Arial" w:hAnsi="Arial" w:cs="Arial"/>
        </w:rPr>
        <w:t>Необходимые условия:</w:t>
      </w:r>
    </w:p>
    <w:p w:rsidR="00C95F33" w:rsidRPr="003407AF" w:rsidRDefault="00C95F33" w:rsidP="003407AF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Символы входного файла могут быть в любой кодировке (один символ занимает не обязательно 1 байт), входной файл состоит из любого количества символов;</w:t>
      </w:r>
    </w:p>
    <w:p w:rsidR="00C95F33" w:rsidRPr="003407AF" w:rsidRDefault="00C95F33" w:rsidP="003407AF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Один парсер может состоять из нескольких автоматов, всегда есть один главный автомат, из главного автомата можно переходить в другие автоматы парсера и т. д. вниз по дереву;</w:t>
      </w:r>
    </w:p>
    <w:p w:rsidR="00C95F33" w:rsidRPr="003407AF" w:rsidRDefault="00C95F33" w:rsidP="003407AF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Каждый автомат управляется одним входным символом, текущим состоянием автомата и возможно текущим контекстом разбора;</w:t>
      </w:r>
    </w:p>
    <w:p w:rsidR="00C95F33" w:rsidRDefault="00C95F33" w:rsidP="003407AF">
      <w:pPr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Должна быть функция/метод получения очередной синтаксической конструкции из входного файла или получение информации об ошибке разбора.</w:t>
      </w:r>
    </w:p>
    <w:p w:rsidR="00C95F33" w:rsidRDefault="00C95F33" w:rsidP="003407AF">
      <w:pPr>
        <w:pStyle w:val="BodyText"/>
      </w:pPr>
    </w:p>
    <w:p w:rsidR="00C95F33" w:rsidRDefault="00C95F33" w:rsidP="003407AF">
      <w:pPr>
        <w:pStyle w:val="BodyText"/>
      </w:pPr>
      <w:r>
        <w:t>Используя разработанную инфраструктуру создать парсеры для следующих входных файлов:</w:t>
      </w:r>
    </w:p>
    <w:p w:rsidR="00C95F33" w:rsidRDefault="00C95F33" w:rsidP="003407AF">
      <w:pPr>
        <w:rPr>
          <w:rFonts w:ascii="Arial" w:hAnsi="Arial" w:cs="Arial"/>
        </w:rPr>
      </w:pPr>
    </w:p>
    <w:p w:rsidR="00C95F33" w:rsidRPr="006C4D4E" w:rsidRDefault="00C95F33" w:rsidP="003407AF">
      <w:pPr>
        <w:pStyle w:val="ListParagraph"/>
        <w:numPr>
          <w:ilvl w:val="1"/>
          <w:numId w:val="10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</w:rPr>
      </w:pPr>
      <w:r w:rsidRPr="006C4D4E">
        <w:rPr>
          <w:rFonts w:ascii="Arial" w:hAnsi="Arial" w:cs="Arial"/>
        </w:rPr>
        <w:t xml:space="preserve">Входной файл состоит из email адресов разделённых пробелами или символами перевода строки, синтаксическая конструкция – это имя и домен. </w:t>
      </w:r>
      <w:r w:rsidRPr="006C4D4E">
        <w:rPr>
          <w:rFonts w:ascii="Arial" w:hAnsi="Arial" w:cs="Arial"/>
          <w:lang w:val="en-US"/>
        </w:rPr>
        <w:t>Email</w:t>
      </w:r>
      <w:r w:rsidRPr="006C4D4E">
        <w:rPr>
          <w:rFonts w:ascii="Arial" w:hAnsi="Arial" w:cs="Arial"/>
        </w:rPr>
        <w:t xml:space="preserve"> адрес состоит из имени, символа ‘@’ и доменного имени. Имя состоит из букв английского алфавита, цифр и символа подчёркивания. Доменное имя состоит из одного или нескольких имён поддоменов, разделённых символом ‘.’ (точка). Имя поддомена состоит из одной или нескольких букв английского алфавита, цифр и символа ‘-‘ (минус), должно начинаться и заканчиваться буквой или цифрой.</w:t>
      </w:r>
    </w:p>
    <w:p w:rsidR="00C95F33" w:rsidRPr="003407AF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C95F33" w:rsidRPr="00D068C4" w:rsidRDefault="00C95F33" w:rsidP="00EB03CB">
      <w:pPr>
        <w:pStyle w:val="gram1"/>
      </w:pPr>
      <w:r w:rsidRPr="00D068C4">
        <w:t>&lt;signal-program&gt; --&gt; &lt;program&gt;</w:t>
      </w:r>
    </w:p>
    <w:p w:rsidR="00C95F33" w:rsidRPr="00D068C4" w:rsidRDefault="00C95F33" w:rsidP="00EB03CB">
      <w:pPr>
        <w:pStyle w:val="gramn"/>
      </w:pPr>
      <w:r w:rsidRPr="00D068C4">
        <w:t xml:space="preserve">&lt;program&gt; --&gt; PROGRAM &lt;procedure-identifier&gt; ; &lt;block&gt;. </w:t>
      </w:r>
    </w:p>
    <w:p w:rsidR="00C95F33" w:rsidRPr="00D068C4" w:rsidRDefault="00C95F33" w:rsidP="00EB03CB">
      <w:pPr>
        <w:pStyle w:val="gramn"/>
      </w:pPr>
      <w:r w:rsidRPr="00D068C4">
        <w:t xml:space="preserve">&lt;block&gt; --&gt; BEGIN &lt;statements-list&gt; END </w:t>
      </w:r>
    </w:p>
    <w:p w:rsidR="00C95F33" w:rsidRPr="00D068C4" w:rsidRDefault="00C95F33" w:rsidP="00EB03CB">
      <w:pPr>
        <w:pStyle w:val="gramn"/>
      </w:pPr>
      <w:r w:rsidRPr="00D068C4">
        <w:t>&lt;statements-list&gt; --&gt; &lt;statement&gt; &lt;statements-list&gt; |</w:t>
      </w:r>
      <w:r w:rsidRPr="00D068C4">
        <w:rPr>
          <w:lang w:val="uk-UA"/>
        </w:rPr>
        <w:br/>
      </w:r>
      <w:r w:rsidRPr="00D068C4">
        <w:t>&lt;empty&gt;</w:t>
      </w:r>
    </w:p>
    <w:p w:rsidR="00C95F33" w:rsidRPr="00D068C4" w:rsidRDefault="00C95F33" w:rsidP="00EB03CB">
      <w:pPr>
        <w:pStyle w:val="gramn"/>
      </w:pPr>
      <w:r w:rsidRPr="00D068C4">
        <w:t>&lt;statement&gt; --&gt; &lt;condition-statement&gt; ENDIF ;  |</w:t>
      </w:r>
      <w:r w:rsidRPr="00D068C4">
        <w:rPr>
          <w:lang w:val="uk-UA"/>
        </w:rPr>
        <w:br/>
      </w:r>
      <w:r w:rsidRPr="00D068C4">
        <w:t xml:space="preserve">WHILE &lt;conditional-expression&gt; DO &lt;statements-list&gt; ENDWHILE ; </w:t>
      </w:r>
    </w:p>
    <w:p w:rsidR="00C95F33" w:rsidRPr="00D068C4" w:rsidRDefault="00C95F33" w:rsidP="00EB03CB">
      <w:pPr>
        <w:pStyle w:val="gramn"/>
      </w:pPr>
      <w:r w:rsidRPr="00D068C4">
        <w:t>&lt;condition-statement&gt; --&gt; &lt;incomplete-condition-statement&gt;&lt;alternative-part&gt;</w:t>
      </w:r>
    </w:p>
    <w:p w:rsidR="00C95F33" w:rsidRPr="00D068C4" w:rsidRDefault="00C95F33" w:rsidP="00EB03CB">
      <w:pPr>
        <w:pStyle w:val="gramn"/>
      </w:pPr>
      <w:r w:rsidRPr="00D068C4">
        <w:t>&lt;incomplete-condition-statement&gt; --&gt; IF &lt;conditional-expression&gt; THEN &lt;statements-list&gt;</w:t>
      </w:r>
    </w:p>
    <w:p w:rsidR="00C95F33" w:rsidRPr="00D068C4" w:rsidRDefault="00C95F33" w:rsidP="00EB03CB">
      <w:pPr>
        <w:pStyle w:val="gramn"/>
      </w:pPr>
      <w:r w:rsidRPr="00D068C4">
        <w:t>&lt;alternative-part&gt; --&gt; ELSE &lt;statements-list&gt;  |</w:t>
      </w:r>
      <w:r w:rsidRPr="00D068C4">
        <w:rPr>
          <w:lang w:val="uk-UA"/>
        </w:rPr>
        <w:br/>
      </w:r>
      <w:r w:rsidRPr="00D068C4">
        <w:t>&lt;empty&gt;</w:t>
      </w:r>
    </w:p>
    <w:p w:rsidR="00C95F33" w:rsidRPr="00D068C4" w:rsidRDefault="00C95F33" w:rsidP="00EB03CB">
      <w:pPr>
        <w:pStyle w:val="gramn"/>
        <w:rPr>
          <w:lang w:val="uk-UA"/>
        </w:rPr>
      </w:pPr>
      <w:r w:rsidRPr="00D068C4">
        <w:t>&lt;conditional-expression&gt; --&gt; &lt;expression&gt;&lt;comparison-operator&gt;&lt;expression&gt;</w:t>
      </w:r>
    </w:p>
    <w:p w:rsidR="00C95F33" w:rsidRPr="00D068C4" w:rsidRDefault="00C95F33" w:rsidP="00EB03CB">
      <w:pPr>
        <w:pStyle w:val="gramn"/>
      </w:pPr>
      <w:r w:rsidRPr="00D068C4">
        <w:t>&lt;comparison-operator&gt; --&gt;  &lt;   |</w:t>
      </w:r>
      <w:r w:rsidRPr="00D068C4">
        <w:rPr>
          <w:lang w:val="uk-UA"/>
        </w:rPr>
        <w:br/>
      </w:r>
      <w:r w:rsidRPr="00D068C4">
        <w:t>&lt;=  |</w:t>
      </w:r>
      <w:r w:rsidRPr="00D068C4">
        <w:rPr>
          <w:lang w:val="uk-UA"/>
        </w:rPr>
        <w:br/>
      </w:r>
      <w:r w:rsidRPr="00D068C4">
        <w:t>=   |</w:t>
      </w:r>
      <w:r w:rsidRPr="00D068C4">
        <w:rPr>
          <w:lang w:val="uk-UA"/>
        </w:rPr>
        <w:br/>
      </w:r>
      <w:r w:rsidRPr="00D068C4">
        <w:t>&lt;&gt;  |</w:t>
      </w:r>
      <w:r w:rsidRPr="00D068C4">
        <w:rPr>
          <w:lang w:val="uk-UA"/>
        </w:rPr>
        <w:br/>
      </w:r>
      <w:r w:rsidRPr="00D068C4">
        <w:t>&gt;=  |</w:t>
      </w:r>
      <w:r w:rsidRPr="00D068C4">
        <w:rPr>
          <w:lang w:val="uk-UA"/>
        </w:rPr>
        <w:br/>
      </w:r>
      <w:r w:rsidRPr="00D068C4">
        <w:t>&gt;</w:t>
      </w:r>
    </w:p>
    <w:p w:rsidR="00C95F33" w:rsidRPr="00D068C4" w:rsidRDefault="00C95F33" w:rsidP="00EB03CB">
      <w:pPr>
        <w:pStyle w:val="gramn"/>
      </w:pPr>
      <w:r w:rsidRPr="00D068C4">
        <w:t>&lt;expression&gt; --&gt; &lt;variable-identifier&gt; |</w:t>
      </w:r>
      <w:r w:rsidRPr="00D068C4">
        <w:rPr>
          <w:lang w:val="uk-UA"/>
        </w:rPr>
        <w:br/>
      </w:r>
      <w:r w:rsidRPr="00D068C4">
        <w:t>&lt;unsigned-integer&gt;</w:t>
      </w:r>
    </w:p>
    <w:p w:rsidR="00C95F33" w:rsidRPr="00D068C4" w:rsidRDefault="00C95F33" w:rsidP="00EB03CB">
      <w:pPr>
        <w:pStyle w:val="gramn"/>
      </w:pPr>
      <w:r w:rsidRPr="00D068C4">
        <w:t>&lt;variable-identifier&gt; --&gt; &lt;identifier&gt;</w:t>
      </w:r>
    </w:p>
    <w:p w:rsidR="00C95F33" w:rsidRPr="00D068C4" w:rsidRDefault="00C95F33" w:rsidP="00EB03CB">
      <w:pPr>
        <w:pStyle w:val="gramn"/>
      </w:pPr>
      <w:r w:rsidRPr="00D068C4">
        <w:t>&lt;procedure-identifier&gt; --&gt; &lt;identifier&gt;</w:t>
      </w:r>
    </w:p>
    <w:p w:rsidR="00C95F33" w:rsidRPr="00D068C4" w:rsidRDefault="00C95F33" w:rsidP="00EB03CB">
      <w:pPr>
        <w:pStyle w:val="gramn"/>
      </w:pPr>
      <w:r w:rsidRPr="00D068C4">
        <w:t>&lt;identifier&gt; --&gt; &lt;letter&gt;&lt;string&gt;</w:t>
      </w:r>
    </w:p>
    <w:p w:rsidR="00C95F33" w:rsidRPr="00D068C4" w:rsidRDefault="00C95F33" w:rsidP="00EB03CB">
      <w:pPr>
        <w:pStyle w:val="gramn"/>
      </w:pPr>
      <w:r w:rsidRPr="00D068C4">
        <w:t>&lt;string&gt; --&gt; &lt;letter&gt;&lt;string&gt; |</w:t>
      </w:r>
      <w:r w:rsidRPr="00D068C4">
        <w:rPr>
          <w:lang w:val="uk-UA"/>
        </w:rPr>
        <w:br/>
      </w:r>
      <w:r w:rsidRPr="00D068C4">
        <w:t>&lt;digit&gt;&lt;string&gt; |</w:t>
      </w:r>
      <w:r w:rsidRPr="00D068C4">
        <w:rPr>
          <w:lang w:val="uk-UA"/>
        </w:rPr>
        <w:br/>
      </w:r>
      <w:r w:rsidRPr="00D068C4">
        <w:t>&lt;empty&gt;</w:t>
      </w:r>
    </w:p>
    <w:p w:rsidR="00C95F33" w:rsidRPr="00D068C4" w:rsidRDefault="00C95F33" w:rsidP="00EB03CB">
      <w:pPr>
        <w:pStyle w:val="gramn"/>
      </w:pPr>
      <w:r w:rsidRPr="00D068C4">
        <w:t>&lt;unsigned-integer&gt; --&gt; &lt;digit&gt;&lt;digits-string&gt;</w:t>
      </w:r>
    </w:p>
    <w:p w:rsidR="00C95F33" w:rsidRPr="00D068C4" w:rsidRDefault="00C95F33" w:rsidP="00EB03CB">
      <w:pPr>
        <w:pStyle w:val="gramn"/>
      </w:pPr>
      <w:r w:rsidRPr="00D068C4">
        <w:t>&lt;digits-string&gt; --&gt; &lt;digit&gt;&lt;digits-string&gt; |</w:t>
      </w:r>
      <w:r w:rsidRPr="00D068C4">
        <w:rPr>
          <w:lang w:val="uk-UA"/>
        </w:rPr>
        <w:br/>
      </w:r>
      <w:r w:rsidRPr="00D068C4">
        <w:t>&lt;empty&gt;</w:t>
      </w:r>
    </w:p>
    <w:p w:rsidR="00C95F33" w:rsidRPr="00D068C4" w:rsidRDefault="00C95F33" w:rsidP="00EB03CB">
      <w:pPr>
        <w:pStyle w:val="gramn"/>
      </w:pPr>
      <w:r w:rsidRPr="00D068C4">
        <w:t>&lt;digit&gt; --&gt; 0 | 1 | 2 | 3 | 4 | 5 | 6 | 7 | 8 | 9</w:t>
      </w:r>
    </w:p>
    <w:p w:rsidR="00C95F33" w:rsidRPr="00D068C4" w:rsidRDefault="00C95F33" w:rsidP="00EB03CB">
      <w:pPr>
        <w:pStyle w:val="gramn"/>
      </w:pPr>
      <w:r w:rsidRPr="00D068C4">
        <w:t>&lt;letter&gt; --&gt; A | B | C | D | ... | Z</w:t>
      </w: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Лістинг програми: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System.Collections.Generic;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System.Linq;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System.Text;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mail_pars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lexem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[] letters;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[] digits;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[] symb;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lexem()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digits =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[11];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i = 0; i &lt; 10; i++)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digits[i] = i.ToString();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sz w:val="19"/>
          <w:szCs w:val="19"/>
          <w:lang w:eastAsia="ru-RU"/>
        </w:rPr>
        <w:t xml:space="preserve">letters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string</w:t>
      </w:r>
      <w:r>
        <w:rPr>
          <w:rFonts w:ascii="Consolas" w:hAnsi="Consolas" w:cs="Consolas"/>
          <w:sz w:val="19"/>
          <w:szCs w:val="19"/>
          <w:lang w:eastAsia="ru-RU"/>
        </w:rPr>
        <w:t>[54];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i 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'a'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; i &lt;=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'z'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 i++)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letters[i-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'a'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] = i.ToString();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letters[i + 26 -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'a'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] = i.ToString().ToUpper();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letters[52] 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"_"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letters[53] 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"-"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symb =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[2];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symb[0] 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"@"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symb[1] 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"."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RetCode(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it)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(digits.ToList().Contains(it))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0;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(letters.ToList().Contains(it))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1;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(symb.ToList().Contains(it))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2;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3;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PrintLex()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i = 0; i &lt; letters.Length; i++)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"{0}"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, letters[i]);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System.Collections.Generic;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System.Linq;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System.Text;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mail_pars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lex_analizer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[] lexems;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len;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lex_analizer()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len = 0;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lexems =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[50];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Automat(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line)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str = line;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buf 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strlen = 0, code;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lexem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lex =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lexem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(strlen &lt; line.Length)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code = lex.RetCode(str[strlen].ToString());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switch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(code)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0: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name starts with number"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A90C18">
        <w:rPr>
          <w:rFonts w:ascii="Consolas" w:hAnsi="Consolas" w:cs="Consolas"/>
          <w:color w:val="0000FF"/>
          <w:sz w:val="19"/>
          <w:szCs w:val="19"/>
          <w:lang w:val="en-GB" w:eastAsia="ru-RU"/>
        </w:rPr>
        <w:t>while</w:t>
      </w:r>
      <w:r w:rsidRPr="00A90C18">
        <w:rPr>
          <w:rFonts w:ascii="Consolas" w:hAnsi="Consolas" w:cs="Consolas"/>
          <w:sz w:val="19"/>
          <w:szCs w:val="19"/>
          <w:lang w:val="en-GB" w:eastAsia="ru-RU"/>
        </w:rPr>
        <w:t xml:space="preserve"> (strlen &lt; line.Length)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A90C18">
        <w:rPr>
          <w:rFonts w:ascii="Consolas" w:hAnsi="Consolas" w:cs="Consolas"/>
          <w:sz w:val="19"/>
          <w:szCs w:val="19"/>
          <w:lang w:val="en-GB" w:eastAsia="ru-RU"/>
        </w:rPr>
        <w:t xml:space="preserve">            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code = lex.RetCode(str[strlen].ToString());                          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(code != 0)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strlen++;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1: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buf 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(strlen &lt; line.Length)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code = lex.RetCode(str[strlen].ToString());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(code != 0 &amp;&amp; code != 1)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buf += str[strlen];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strlen++;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lexems[len] = buf;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len++;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2: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lexems[len] = str[strlen].ToString();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len++;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strlen++;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case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3: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used forbidden symbol {0}"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, str[strlen]);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strlen++;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System.Collections.Generic;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System.Linq;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System.Text;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mail_pars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parser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lex_analizer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lex;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line;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num_lex;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max_len;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parser()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line 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lex =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lex_analizer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NickName()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(lex.lexems[num_lex] ==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"@"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|| lex.lexems[num_lex] ==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"."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expected nick name"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(lex.lexems[num_lex].Contains(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"-"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name contains symbol - 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num_lex++;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DomenString()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(num_lex &lt; lex.len &amp;&amp; lex.lexems[num_lex].Contains(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"_"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domen contains symbol _ 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lexem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check =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lexem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code = check.RetCode(lex.lexems[num_lex].Last().ToString());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(num_lex &lt; lex.len &amp;&amp; (code &gt; 1 || lex.lexems[num_lex][lex.lexems[num_lex].Length - 1] ==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'-'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|| lex.lexems[num_lex][lex.lexems[num_lex].Length - 1] ==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'_'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domen name ends with forbidden symbol"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num_lex++;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DomenName()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(num_lex &gt;= lex.len)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"error1: expected domen name"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DomenString();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(num_lex &gt;= lex.len)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"error2: expected domen name"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SubDomenName();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SubDomenName();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(num_lex &lt; lex.len)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"error4: unexpected end of e-mail"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A90C18">
        <w:rPr>
          <w:rFonts w:ascii="Consolas" w:hAnsi="Consolas" w:cs="Consolas"/>
          <w:sz w:val="19"/>
          <w:szCs w:val="19"/>
          <w:lang w:val="en-GB" w:eastAsia="ru-RU"/>
        </w:rPr>
        <w:t>}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A90C18">
        <w:rPr>
          <w:rFonts w:ascii="Consolas" w:hAnsi="Consolas" w:cs="Consolas"/>
          <w:sz w:val="19"/>
          <w:szCs w:val="19"/>
          <w:lang w:val="en-GB" w:eastAsia="ru-RU"/>
        </w:rPr>
        <w:t xml:space="preserve">        }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SubDomenName()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(num_lex &gt;= lex.len)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 lex.lexems[num_lex] ==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"."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A90C18">
        <w:rPr>
          <w:rFonts w:ascii="Consolas" w:hAnsi="Consolas" w:cs="Consolas"/>
          <w:sz w:val="19"/>
          <w:szCs w:val="19"/>
          <w:lang w:val="en-GB" w:eastAsia="ru-RU"/>
        </w:rPr>
        <w:t>num_lex++;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A90C18">
        <w:rPr>
          <w:rFonts w:ascii="Consolas" w:hAnsi="Consolas" w:cs="Consolas"/>
          <w:sz w:val="19"/>
          <w:szCs w:val="19"/>
          <w:lang w:val="en-GB" w:eastAsia="ru-RU"/>
        </w:rPr>
        <w:t xml:space="preserve">            </w:t>
      </w:r>
      <w:r w:rsidRPr="00A90C18">
        <w:rPr>
          <w:rFonts w:ascii="Consolas" w:hAnsi="Consolas" w:cs="Consolas"/>
          <w:color w:val="0000FF"/>
          <w:sz w:val="19"/>
          <w:szCs w:val="19"/>
          <w:lang w:val="en-GB" w:eastAsia="ru-RU"/>
        </w:rPr>
        <w:t>else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A90C18">
        <w:rPr>
          <w:rFonts w:ascii="Consolas" w:hAnsi="Consolas" w:cs="Consolas"/>
          <w:sz w:val="19"/>
          <w:szCs w:val="19"/>
          <w:lang w:val="en-GB" w:eastAsia="ru-RU"/>
        </w:rPr>
        <w:t xml:space="preserve">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expected '.')"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DomenString();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</w:t>
      </w:r>
      <w:r w:rsidRPr="00CA2DED">
        <w:rPr>
          <w:rFonts w:ascii="Consolas" w:hAnsi="Consolas" w:cs="Consolas"/>
          <w:color w:val="008000"/>
          <w:sz w:val="19"/>
          <w:szCs w:val="19"/>
          <w:lang w:val="en-US" w:eastAsia="ru-RU"/>
        </w:rPr>
        <w:t>// if (num_lex &lt; max_len &amp;&amp; lex.lexems[num_lex] == ".")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MainTitle()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lex.Automat(line);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max_len = lex.lexems.Length;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NickName();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(lex.lexems[num_lex] ==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"@"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num_lex++;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"error: expected @"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DomenName();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"--------------------------------------------"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System.Collections.Generic;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System.Linq;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System.Text;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System.IO;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mail_pars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Main(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[] args)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parser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pars =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parser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pars.line 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"hello@narod.ru"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StreamReader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rd =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StreamReader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FileStream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(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"email.txt"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,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FileMode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.Open));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curr_em = </w:t>
      </w:r>
      <w:r w:rsidRPr="00CA2DED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!= ( curr_em = rd.ReadLine()))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>.WriteLine(curr_em);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pars.line = curr_em;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    pars.MainTitle();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    rd.Close();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C95F33" w:rsidRPr="00CA2DED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CA2DED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CA2DED">
        <w:rPr>
          <w:rFonts w:ascii="Consolas" w:hAnsi="Consolas" w:cs="Consolas"/>
          <w:color w:val="2B91AF"/>
          <w:sz w:val="19"/>
          <w:szCs w:val="19"/>
          <w:lang w:val="en-US" w:eastAsia="ru-RU"/>
        </w:rPr>
        <w:t>Exception</w:t>
      </w: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ex)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CA2DED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A90C18">
        <w:rPr>
          <w:rFonts w:ascii="Consolas" w:hAnsi="Consolas" w:cs="Consolas"/>
          <w:sz w:val="19"/>
          <w:szCs w:val="19"/>
          <w:lang w:val="en-GB" w:eastAsia="ru-RU"/>
        </w:rPr>
        <w:t>{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A90C18">
        <w:rPr>
          <w:rFonts w:ascii="Consolas" w:hAnsi="Consolas" w:cs="Consolas"/>
          <w:sz w:val="19"/>
          <w:szCs w:val="19"/>
          <w:lang w:val="en-GB" w:eastAsia="ru-RU"/>
        </w:rPr>
        <w:t xml:space="preserve">                </w:t>
      </w:r>
      <w:r w:rsidRPr="00A90C18">
        <w:rPr>
          <w:rFonts w:ascii="Consolas" w:hAnsi="Consolas" w:cs="Consolas"/>
          <w:color w:val="2B91AF"/>
          <w:sz w:val="19"/>
          <w:szCs w:val="19"/>
          <w:lang w:val="en-GB" w:eastAsia="ru-RU"/>
        </w:rPr>
        <w:t>Console</w:t>
      </w:r>
      <w:r w:rsidRPr="00A90C18">
        <w:rPr>
          <w:rFonts w:ascii="Consolas" w:hAnsi="Consolas" w:cs="Consolas"/>
          <w:sz w:val="19"/>
          <w:szCs w:val="19"/>
          <w:lang w:val="en-GB" w:eastAsia="ru-RU"/>
        </w:rPr>
        <w:t>.WriteLine(ex.ToString());</w:t>
      </w:r>
    </w:p>
    <w:p w:rsidR="00C95F33" w:rsidRPr="005633E6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 w:eastAsia="ru-RU"/>
        </w:rPr>
      </w:pPr>
      <w:r w:rsidRPr="00A90C18">
        <w:rPr>
          <w:rFonts w:ascii="Consolas" w:hAnsi="Consolas" w:cs="Consolas"/>
          <w:sz w:val="19"/>
          <w:szCs w:val="19"/>
          <w:lang w:val="en-GB" w:eastAsia="ru-RU"/>
        </w:rPr>
        <w:t xml:space="preserve">            }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A90C18">
        <w:rPr>
          <w:rFonts w:ascii="Consolas" w:hAnsi="Consolas" w:cs="Consolas"/>
          <w:sz w:val="19"/>
          <w:szCs w:val="19"/>
          <w:lang w:val="en-GB" w:eastAsia="ru-RU"/>
        </w:rPr>
        <w:t xml:space="preserve">        }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A90C18">
        <w:rPr>
          <w:rFonts w:ascii="Consolas" w:hAnsi="Consolas" w:cs="Consolas"/>
          <w:sz w:val="19"/>
          <w:szCs w:val="19"/>
          <w:lang w:val="en-GB" w:eastAsia="ru-RU"/>
        </w:rPr>
        <w:t xml:space="preserve">    }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  <w:r w:rsidRPr="00A90C18">
        <w:rPr>
          <w:rFonts w:ascii="Consolas" w:hAnsi="Consolas" w:cs="Consolas"/>
          <w:sz w:val="19"/>
          <w:szCs w:val="19"/>
          <w:lang w:val="en-GB" w:eastAsia="ru-RU"/>
        </w:rPr>
        <w:t>}</w:t>
      </w:r>
    </w:p>
    <w:p w:rsidR="00C95F33" w:rsidRPr="00A90C18" w:rsidRDefault="00C95F33" w:rsidP="00CA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 w:eastAsia="ru-RU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Default="00C95F33" w:rsidP="0002632B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hello_world@com.ua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--------------------------------------------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somenick@net.com.ua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--------------------------------------------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somenick@net.com&amp;.ua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error: used forbidden symbol &amp;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--------------------------------------------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@dot.net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error: expected nick name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--------------------------------------------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sdhghg.ua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error: expected @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error: domen name ends with forbidden symbol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error: expected '.')</w:t>
      </w:r>
    </w:p>
    <w:p w:rsidR="00C95F33" w:rsidRPr="00581BA5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--------------------------------------------</w:t>
      </w:r>
    </w:p>
    <w:p w:rsidR="00C95F33" w:rsidRPr="00E77F1E" w:rsidRDefault="00C95F33" w:rsidP="00581BA5">
      <w:pPr>
        <w:pStyle w:val="ListParagraph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581BA5">
        <w:rPr>
          <w:rFonts w:ascii="Times New Roman" w:hAnsi="Times New Roman"/>
          <w:sz w:val="26"/>
          <w:szCs w:val="26"/>
          <w:lang w:val="uk-UA"/>
        </w:rPr>
        <w:t>Для продолжения нажмите любую клавишу . . .</w:t>
      </w:r>
    </w:p>
    <w:sectPr w:rsidR="00C95F33" w:rsidRPr="00E77F1E" w:rsidSect="007B28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cs="Times New Roman"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cs="Times New Roman"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cs="Times New Roman"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cs="Times New Roman" w:hint="default"/>
      </w:rPr>
    </w:lvl>
  </w:abstractNum>
  <w:abstractNum w:abstractNumId="1">
    <w:nsid w:val="14EB21B8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E1104C0"/>
    <w:multiLevelType w:val="hybridMultilevel"/>
    <w:tmpl w:val="6C8212E0"/>
    <w:lvl w:ilvl="0" w:tplc="AF8C0F8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6E17DA"/>
    <w:multiLevelType w:val="hybridMultilevel"/>
    <w:tmpl w:val="48E26D3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E30669A"/>
    <w:multiLevelType w:val="hybridMultilevel"/>
    <w:tmpl w:val="122C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1C36F97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44A2D9C"/>
    <w:multiLevelType w:val="hybridMultilevel"/>
    <w:tmpl w:val="D0A26CD4"/>
    <w:lvl w:ilvl="0" w:tplc="A2CC17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62E7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87AA2536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B07093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D86A91"/>
    <w:multiLevelType w:val="hybridMultilevel"/>
    <w:tmpl w:val="559A86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8FD73A8"/>
    <w:multiLevelType w:val="hybridMultilevel"/>
    <w:tmpl w:val="E8C6A124"/>
    <w:lvl w:ilvl="0" w:tplc="5B72C03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288E"/>
    <w:rsid w:val="00002D0F"/>
    <w:rsid w:val="0000472C"/>
    <w:rsid w:val="00013B8D"/>
    <w:rsid w:val="000169A2"/>
    <w:rsid w:val="0002632B"/>
    <w:rsid w:val="0004303F"/>
    <w:rsid w:val="00056785"/>
    <w:rsid w:val="00066486"/>
    <w:rsid w:val="000704C4"/>
    <w:rsid w:val="00075E97"/>
    <w:rsid w:val="0009088C"/>
    <w:rsid w:val="000B5EBC"/>
    <w:rsid w:val="0010652D"/>
    <w:rsid w:val="00131D07"/>
    <w:rsid w:val="001339C9"/>
    <w:rsid w:val="001773C9"/>
    <w:rsid w:val="0018024C"/>
    <w:rsid w:val="00184B74"/>
    <w:rsid w:val="001E49A9"/>
    <w:rsid w:val="00217E8A"/>
    <w:rsid w:val="0025351E"/>
    <w:rsid w:val="002B1106"/>
    <w:rsid w:val="002B460E"/>
    <w:rsid w:val="002D48C2"/>
    <w:rsid w:val="002E1692"/>
    <w:rsid w:val="002F725D"/>
    <w:rsid w:val="002F77BE"/>
    <w:rsid w:val="00304779"/>
    <w:rsid w:val="003050CE"/>
    <w:rsid w:val="003158E2"/>
    <w:rsid w:val="003407AF"/>
    <w:rsid w:val="00366317"/>
    <w:rsid w:val="003810C7"/>
    <w:rsid w:val="0038549B"/>
    <w:rsid w:val="003869A3"/>
    <w:rsid w:val="003A2020"/>
    <w:rsid w:val="003B5638"/>
    <w:rsid w:val="003E0513"/>
    <w:rsid w:val="003E52A4"/>
    <w:rsid w:val="003E7380"/>
    <w:rsid w:val="004415B0"/>
    <w:rsid w:val="00442A51"/>
    <w:rsid w:val="00442E17"/>
    <w:rsid w:val="0047016A"/>
    <w:rsid w:val="0047568D"/>
    <w:rsid w:val="00481711"/>
    <w:rsid w:val="00496433"/>
    <w:rsid w:val="004C616C"/>
    <w:rsid w:val="004C779D"/>
    <w:rsid w:val="004D5952"/>
    <w:rsid w:val="004D5E51"/>
    <w:rsid w:val="004E3462"/>
    <w:rsid w:val="004F75F0"/>
    <w:rsid w:val="0055529E"/>
    <w:rsid w:val="005633E6"/>
    <w:rsid w:val="00576F21"/>
    <w:rsid w:val="00581BA5"/>
    <w:rsid w:val="0059433D"/>
    <w:rsid w:val="005948CC"/>
    <w:rsid w:val="005A1E29"/>
    <w:rsid w:val="005A4383"/>
    <w:rsid w:val="005C3893"/>
    <w:rsid w:val="005C63EC"/>
    <w:rsid w:val="00613887"/>
    <w:rsid w:val="00623625"/>
    <w:rsid w:val="00633823"/>
    <w:rsid w:val="00636C48"/>
    <w:rsid w:val="006560BE"/>
    <w:rsid w:val="00680118"/>
    <w:rsid w:val="00684AC9"/>
    <w:rsid w:val="00686B33"/>
    <w:rsid w:val="006A41FA"/>
    <w:rsid w:val="006C4D4E"/>
    <w:rsid w:val="006C7BAD"/>
    <w:rsid w:val="006D644B"/>
    <w:rsid w:val="006E5CB6"/>
    <w:rsid w:val="006F1449"/>
    <w:rsid w:val="006F51DB"/>
    <w:rsid w:val="00700088"/>
    <w:rsid w:val="00702F86"/>
    <w:rsid w:val="00705FD9"/>
    <w:rsid w:val="0071671F"/>
    <w:rsid w:val="00763A0C"/>
    <w:rsid w:val="00771320"/>
    <w:rsid w:val="007911AF"/>
    <w:rsid w:val="007929B6"/>
    <w:rsid w:val="007A7A9A"/>
    <w:rsid w:val="007B288E"/>
    <w:rsid w:val="007C0B85"/>
    <w:rsid w:val="007F716C"/>
    <w:rsid w:val="008075B1"/>
    <w:rsid w:val="0082308F"/>
    <w:rsid w:val="00842E68"/>
    <w:rsid w:val="00843371"/>
    <w:rsid w:val="00850D95"/>
    <w:rsid w:val="00870926"/>
    <w:rsid w:val="0088713F"/>
    <w:rsid w:val="008C2055"/>
    <w:rsid w:val="008E2DB5"/>
    <w:rsid w:val="008E69CE"/>
    <w:rsid w:val="008F346E"/>
    <w:rsid w:val="008F70BC"/>
    <w:rsid w:val="00902C87"/>
    <w:rsid w:val="0092470D"/>
    <w:rsid w:val="00940FB2"/>
    <w:rsid w:val="00971AE2"/>
    <w:rsid w:val="00975FE7"/>
    <w:rsid w:val="009760EA"/>
    <w:rsid w:val="009C4A10"/>
    <w:rsid w:val="009C7445"/>
    <w:rsid w:val="009D2EDC"/>
    <w:rsid w:val="00A00BAD"/>
    <w:rsid w:val="00A056A2"/>
    <w:rsid w:val="00A13EC3"/>
    <w:rsid w:val="00A23BE5"/>
    <w:rsid w:val="00A77918"/>
    <w:rsid w:val="00A84A9B"/>
    <w:rsid w:val="00A90C18"/>
    <w:rsid w:val="00A96304"/>
    <w:rsid w:val="00AA2919"/>
    <w:rsid w:val="00AC02AA"/>
    <w:rsid w:val="00AC461A"/>
    <w:rsid w:val="00AC5BC2"/>
    <w:rsid w:val="00B03256"/>
    <w:rsid w:val="00B414B1"/>
    <w:rsid w:val="00B4586F"/>
    <w:rsid w:val="00B51176"/>
    <w:rsid w:val="00B67C5F"/>
    <w:rsid w:val="00B847AC"/>
    <w:rsid w:val="00B90732"/>
    <w:rsid w:val="00BA6270"/>
    <w:rsid w:val="00BC02D1"/>
    <w:rsid w:val="00BD15EE"/>
    <w:rsid w:val="00BD417D"/>
    <w:rsid w:val="00BE2832"/>
    <w:rsid w:val="00BF1075"/>
    <w:rsid w:val="00BF5960"/>
    <w:rsid w:val="00C026FA"/>
    <w:rsid w:val="00C10F65"/>
    <w:rsid w:val="00C15EB6"/>
    <w:rsid w:val="00C34E6B"/>
    <w:rsid w:val="00C366CF"/>
    <w:rsid w:val="00C3767A"/>
    <w:rsid w:val="00C4083A"/>
    <w:rsid w:val="00C528CB"/>
    <w:rsid w:val="00C56ABA"/>
    <w:rsid w:val="00C7791C"/>
    <w:rsid w:val="00C95296"/>
    <w:rsid w:val="00C95F33"/>
    <w:rsid w:val="00CA2DED"/>
    <w:rsid w:val="00CC0762"/>
    <w:rsid w:val="00D068C4"/>
    <w:rsid w:val="00D12531"/>
    <w:rsid w:val="00D230A7"/>
    <w:rsid w:val="00D23E0D"/>
    <w:rsid w:val="00D25C64"/>
    <w:rsid w:val="00D367AD"/>
    <w:rsid w:val="00D765C3"/>
    <w:rsid w:val="00DC7D18"/>
    <w:rsid w:val="00DD4628"/>
    <w:rsid w:val="00DE12A7"/>
    <w:rsid w:val="00DE413D"/>
    <w:rsid w:val="00DF2187"/>
    <w:rsid w:val="00DF3DEB"/>
    <w:rsid w:val="00E11829"/>
    <w:rsid w:val="00E64CAD"/>
    <w:rsid w:val="00E660C9"/>
    <w:rsid w:val="00E66612"/>
    <w:rsid w:val="00E77F1E"/>
    <w:rsid w:val="00E83EB5"/>
    <w:rsid w:val="00E90D92"/>
    <w:rsid w:val="00EA1951"/>
    <w:rsid w:val="00EA7A40"/>
    <w:rsid w:val="00EB03CB"/>
    <w:rsid w:val="00ED0CAE"/>
    <w:rsid w:val="00EF1C31"/>
    <w:rsid w:val="00F025D9"/>
    <w:rsid w:val="00F142BE"/>
    <w:rsid w:val="00F238BD"/>
    <w:rsid w:val="00F247EB"/>
    <w:rsid w:val="00F26B28"/>
    <w:rsid w:val="00F34590"/>
    <w:rsid w:val="00F70BB2"/>
    <w:rsid w:val="00F760E9"/>
    <w:rsid w:val="00F77ECD"/>
    <w:rsid w:val="00F97C9E"/>
    <w:rsid w:val="00FC239F"/>
    <w:rsid w:val="00FD6E12"/>
    <w:rsid w:val="00FE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ABA"/>
    <w:pPr>
      <w:spacing w:after="200" w:line="276" w:lineRule="auto"/>
    </w:pPr>
    <w:rPr>
      <w:lang w:val="ru-R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929B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773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3C9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73C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3407A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407AF"/>
    <w:rPr>
      <w:rFonts w:ascii="Arial" w:hAnsi="Arial" w:cs="Arial"/>
      <w:sz w:val="24"/>
      <w:szCs w:val="24"/>
    </w:rPr>
  </w:style>
  <w:style w:type="paragraph" w:customStyle="1" w:styleId="gram1">
    <w:name w:val="gram(1)"/>
    <w:basedOn w:val="list1"/>
    <w:next w:val="gramn"/>
    <w:uiPriority w:val="99"/>
    <w:rsid w:val="00EB03CB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uiPriority w:val="99"/>
    <w:rsid w:val="00EB03CB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Normal"/>
    <w:next w:val="Normal"/>
    <w:uiPriority w:val="99"/>
    <w:rsid w:val="00EB03CB"/>
    <w:pPr>
      <w:numPr>
        <w:numId w:val="11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Times New Roman" w:hAnsi="Times New Roman"/>
      <w:noProof/>
      <w:color w:val="000000"/>
      <w:sz w:val="24"/>
      <w:szCs w:val="20"/>
      <w:lang w:val="en-US" w:eastAsia="ru-RU"/>
    </w:rPr>
  </w:style>
  <w:style w:type="paragraph" w:customStyle="1" w:styleId="listn">
    <w:name w:val="list(n)"/>
    <w:basedOn w:val="Normal"/>
    <w:uiPriority w:val="99"/>
    <w:rsid w:val="00EB03CB"/>
    <w:pPr>
      <w:numPr>
        <w:ilvl w:val="1"/>
        <w:numId w:val="11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Arial Unicode MS" w:hAnsi="Times New Roman"/>
      <w:noProof/>
      <w:color w:val="000000"/>
      <w:sz w:val="24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8</Pages>
  <Words>6517</Words>
  <Characters>3715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dc:description/>
  <cp:lastModifiedBy>Мишко</cp:lastModifiedBy>
  <cp:revision>15</cp:revision>
  <cp:lastPrinted>2009-10-04T09:30:00Z</cp:lastPrinted>
  <dcterms:created xsi:type="dcterms:W3CDTF">2012-04-25T21:20:00Z</dcterms:created>
  <dcterms:modified xsi:type="dcterms:W3CDTF">2012-05-14T16:22:00Z</dcterms:modified>
</cp:coreProperties>
</file>