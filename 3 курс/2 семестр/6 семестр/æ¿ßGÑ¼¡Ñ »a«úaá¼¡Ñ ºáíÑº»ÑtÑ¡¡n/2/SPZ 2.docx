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97" w:rsidRPr="00522389" w:rsidRDefault="00576F97" w:rsidP="00BA6DCB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22389">
        <w:rPr>
          <w:rFonts w:ascii="Times New Roman" w:hAnsi="Times New Roman" w:cs="Times New Roman"/>
          <w:sz w:val="22"/>
          <w:szCs w:val="22"/>
        </w:rPr>
        <w:t>Міністерство освіти і науки України</w:t>
      </w:r>
    </w:p>
    <w:p w:rsidR="00576F97" w:rsidRPr="00522389" w:rsidRDefault="00576F97" w:rsidP="00BA6DCB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22389">
        <w:rPr>
          <w:rFonts w:ascii="Times New Roman" w:hAnsi="Times New Roman" w:cs="Times New Roman"/>
          <w:sz w:val="22"/>
          <w:szCs w:val="22"/>
        </w:rPr>
        <w:t>Національний технічний університет України</w:t>
      </w:r>
    </w:p>
    <w:p w:rsidR="00576F97" w:rsidRPr="00522389" w:rsidRDefault="00576F97" w:rsidP="00BA6DCB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22389">
        <w:rPr>
          <w:rFonts w:ascii="Times New Roman" w:hAnsi="Times New Roman" w:cs="Times New Roman"/>
          <w:sz w:val="22"/>
          <w:szCs w:val="22"/>
        </w:rPr>
        <w:t>«Київський політехнічний інститут»</w:t>
      </w:r>
    </w:p>
    <w:p w:rsidR="00576F97" w:rsidRPr="00522389" w:rsidRDefault="00576F97" w:rsidP="00BA6DCB">
      <w:pPr>
        <w:pStyle w:val="Title"/>
        <w:jc w:val="center"/>
        <w:rPr>
          <w:rFonts w:ascii="Times New Roman" w:hAnsi="Times New Roman" w:cs="Times New Roman"/>
          <w:sz w:val="22"/>
          <w:szCs w:val="22"/>
        </w:rPr>
      </w:pPr>
      <w:r w:rsidRPr="00522389">
        <w:rPr>
          <w:rFonts w:ascii="Times New Roman" w:hAnsi="Times New Roman" w:cs="Times New Roman"/>
          <w:sz w:val="22"/>
          <w:szCs w:val="22"/>
        </w:rPr>
        <w:t>Факультет прикладної математики</w:t>
      </w:r>
    </w:p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>
      <w:pPr>
        <w:pStyle w:val="Title"/>
      </w:pPr>
    </w:p>
    <w:p w:rsidR="00576F97" w:rsidRPr="00522389" w:rsidRDefault="00576F97" w:rsidP="00BA6DCB">
      <w:pPr>
        <w:pStyle w:val="Title"/>
        <w:jc w:val="center"/>
        <w:rPr>
          <w:rFonts w:ascii="Times New Roman" w:hAnsi="Times New Roman" w:cs="Times New Roman"/>
          <w:b/>
        </w:rPr>
      </w:pPr>
      <w:r w:rsidRPr="00522389">
        <w:rPr>
          <w:rFonts w:ascii="Times New Roman" w:hAnsi="Times New Roman" w:cs="Times New Roman"/>
          <w:b/>
        </w:rPr>
        <w:t>Лабораторна робота №2</w:t>
      </w:r>
    </w:p>
    <w:p w:rsidR="00576F97" w:rsidRPr="00522389" w:rsidRDefault="00576F97" w:rsidP="00BA6DCB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 дисципліни</w:t>
      </w:r>
      <w:r w:rsidRPr="00522389">
        <w:rPr>
          <w:rFonts w:ascii="Times New Roman" w:hAnsi="Times New Roman" w:cs="Times New Roman"/>
          <w:b/>
        </w:rPr>
        <w:t>: «</w:t>
      </w:r>
      <w:r w:rsidRPr="00522389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истемне </w:t>
      </w:r>
      <w:r w:rsidRPr="00522389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рограмне </w:t>
      </w:r>
      <w:r w:rsidRPr="00522389"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</w:rPr>
        <w:t>абезпечення</w:t>
      </w:r>
      <w:r w:rsidRPr="00522389">
        <w:rPr>
          <w:rFonts w:ascii="Times New Roman" w:hAnsi="Times New Roman" w:cs="Times New Roman"/>
          <w:b/>
        </w:rPr>
        <w:t>»</w:t>
      </w:r>
    </w:p>
    <w:p w:rsidR="00576F97" w:rsidRPr="00522389" w:rsidRDefault="00576F97" w:rsidP="00BA6DCB">
      <w:pPr>
        <w:jc w:val="center"/>
      </w:pPr>
    </w:p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p w:rsidR="00576F97" w:rsidRPr="00522389" w:rsidRDefault="00576F97" w:rsidP="00BA6DCB"/>
    <w:tbl>
      <w:tblPr>
        <w:tblW w:w="0" w:type="auto"/>
        <w:tblInd w:w="-601" w:type="dxa"/>
        <w:tblLook w:val="00A0"/>
      </w:tblPr>
      <w:tblGrid>
        <w:gridCol w:w="5275"/>
        <w:gridCol w:w="4613"/>
      </w:tblGrid>
      <w:tr w:rsidR="00576F97" w:rsidRPr="00522389" w:rsidTr="00BA6DCB">
        <w:tc>
          <w:tcPr>
            <w:tcW w:w="5528" w:type="dxa"/>
          </w:tcPr>
          <w:p w:rsidR="00576F97" w:rsidRPr="00522389" w:rsidRDefault="00576F97">
            <w:pPr>
              <w:pStyle w:val="Title"/>
              <w:ind w:firstLine="510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522389">
              <w:rPr>
                <w:rFonts w:ascii="Times New Roman" w:hAnsi="Times New Roman" w:cs="Times New Roman"/>
                <w:sz w:val="24"/>
              </w:rPr>
              <w:t>Виконав:</w:t>
            </w:r>
          </w:p>
          <w:p w:rsidR="00576F97" w:rsidRPr="00522389" w:rsidRDefault="00576F97">
            <w:pPr>
              <w:pStyle w:val="Title"/>
              <w:ind w:firstLine="510"/>
              <w:rPr>
                <w:rFonts w:ascii="Times New Roman" w:hAnsi="Times New Roman" w:cs="Times New Roman"/>
                <w:sz w:val="24"/>
              </w:rPr>
            </w:pPr>
            <w:r w:rsidRPr="00522389">
              <w:rPr>
                <w:rFonts w:ascii="Times New Roman" w:hAnsi="Times New Roman" w:cs="Times New Roman"/>
                <w:sz w:val="24"/>
              </w:rPr>
              <w:t>Студент групи КВ-92</w:t>
            </w:r>
          </w:p>
          <w:p w:rsidR="00576F97" w:rsidRPr="00522389" w:rsidRDefault="00576F97">
            <w:pPr>
              <w:pStyle w:val="Title"/>
              <w:ind w:firstLine="510"/>
              <w:rPr>
                <w:rFonts w:ascii="Times New Roman" w:hAnsi="Times New Roman" w:cs="Times New Roman"/>
                <w:sz w:val="24"/>
              </w:rPr>
            </w:pPr>
            <w:r w:rsidRPr="00522389">
              <w:rPr>
                <w:rFonts w:ascii="Times New Roman" w:hAnsi="Times New Roman" w:cs="Times New Roman"/>
                <w:sz w:val="24"/>
              </w:rPr>
              <w:t>Степанюк Михайло</w:t>
            </w:r>
          </w:p>
          <w:p w:rsidR="00576F97" w:rsidRPr="00522389" w:rsidRDefault="00576F97" w:rsidP="00D12753">
            <w:pPr>
              <w:pStyle w:val="Title"/>
              <w:rPr>
                <w:sz w:val="24"/>
                <w:lang w:eastAsia="ar-SA"/>
              </w:rPr>
            </w:pPr>
          </w:p>
        </w:tc>
        <w:tc>
          <w:tcPr>
            <w:tcW w:w="4928" w:type="dxa"/>
          </w:tcPr>
          <w:p w:rsidR="00576F97" w:rsidRPr="00522389" w:rsidRDefault="00576F97">
            <w:pPr>
              <w:pStyle w:val="Title"/>
              <w:ind w:firstLine="510"/>
              <w:jc w:val="right"/>
              <w:rPr>
                <w:sz w:val="24"/>
                <w:lang w:eastAsia="ar-SA"/>
              </w:rPr>
            </w:pPr>
          </w:p>
        </w:tc>
      </w:tr>
    </w:tbl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</w:p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</w:p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</w:p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</w:p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</w:p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</w:p>
    <w:p w:rsidR="00576F97" w:rsidRPr="00522389" w:rsidRDefault="00576F97">
      <w:pPr>
        <w:pStyle w:val="Standard"/>
        <w:jc w:val="center"/>
        <w:rPr>
          <w:b/>
          <w:sz w:val="28"/>
          <w:szCs w:val="28"/>
        </w:rPr>
      </w:pPr>
      <w:r>
        <w:rPr>
          <w:noProof/>
        </w:rPr>
        <w:pict>
          <v:rect id="Прямоугольник 1" o:spid="_x0000_s1026" style="position:absolute;left:0;text-align:left;margin-left:435.5pt;margin-top:6.75pt;width:35.5pt;height:90.05pt;z-index:251658240;visibility:visibl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" strokecolor="white" strokeweight="1pt">
            <v:textbox inset="0,0,0,0">
              <w:txbxContent>
                <w:p w:rsidR="00576F97" w:rsidRDefault="00576F97"/>
              </w:txbxContent>
            </v:textbox>
          </v:rect>
        </w:pict>
      </w:r>
    </w:p>
    <w:p w:rsidR="00576F97" w:rsidRPr="00522389" w:rsidRDefault="00576F97">
      <w:pPr>
        <w:pStyle w:val="Textbody"/>
        <w:jc w:val="center"/>
        <w:rPr>
          <w:sz w:val="20"/>
          <w:szCs w:val="20"/>
        </w:rPr>
      </w:pPr>
      <w:r w:rsidRPr="00522389">
        <w:rPr>
          <w:sz w:val="20"/>
          <w:szCs w:val="20"/>
        </w:rPr>
        <w:t>Київ 2012</w:t>
      </w:r>
    </w:p>
    <w:p w:rsidR="00576F97" w:rsidRPr="00522389" w:rsidRDefault="00576F97">
      <w:pPr>
        <w:pStyle w:val="Standard"/>
        <w:ind w:firstLine="709"/>
        <w:jc w:val="both"/>
        <w:rPr>
          <w:b/>
        </w:rPr>
      </w:pPr>
      <w:r w:rsidRPr="00522389">
        <w:rPr>
          <w:b/>
        </w:rPr>
        <w:tab/>
        <w:t>Постановка задачі:</w:t>
      </w:r>
    </w:p>
    <w:p w:rsidR="00576F97" w:rsidRPr="00522389" w:rsidRDefault="00576F97">
      <w:pPr>
        <w:pStyle w:val="Standard"/>
        <w:ind w:firstLine="709"/>
        <w:jc w:val="both"/>
        <w:rPr>
          <w:b/>
        </w:rPr>
      </w:pPr>
      <w:r>
        <w:rPr>
          <w:rFonts w:cs="Arial"/>
          <w:b/>
          <w:bCs/>
        </w:rPr>
        <w:t>Ал</w:t>
      </w:r>
      <w:r w:rsidRPr="00522389">
        <w:rPr>
          <w:rFonts w:cs="Arial"/>
          <w:b/>
          <w:bCs/>
        </w:rPr>
        <w:t>окатор пам’я</w:t>
      </w:r>
      <w:r>
        <w:rPr>
          <w:rFonts w:cs="Arial"/>
          <w:b/>
          <w:bCs/>
        </w:rPr>
        <w:t>ті загального при</w:t>
      </w:r>
      <w:r w:rsidRPr="00522389">
        <w:rPr>
          <w:rFonts w:cs="Arial"/>
          <w:b/>
          <w:bCs/>
        </w:rPr>
        <w:t>значен</w:t>
      </w:r>
      <w:r>
        <w:rPr>
          <w:rFonts w:cs="Arial"/>
          <w:b/>
          <w:bCs/>
        </w:rPr>
        <w:t>н</w:t>
      </w:r>
      <w:r w:rsidRPr="00522389">
        <w:rPr>
          <w:rFonts w:cs="Arial"/>
          <w:b/>
          <w:bCs/>
        </w:rPr>
        <w:t>я (част</w:t>
      </w:r>
      <w:r>
        <w:rPr>
          <w:rFonts w:cs="Arial"/>
          <w:b/>
          <w:bCs/>
        </w:rPr>
        <w:t>ина</w:t>
      </w:r>
      <w:r w:rsidRPr="00522389">
        <w:rPr>
          <w:rFonts w:cs="Arial"/>
          <w:b/>
          <w:bCs/>
        </w:rPr>
        <w:t xml:space="preserve"> 2)</w:t>
      </w:r>
    </w:p>
    <w:p w:rsidR="00576F97" w:rsidRPr="00522389" w:rsidRDefault="00576F97">
      <w:pPr>
        <w:pStyle w:val="Standard"/>
        <w:ind w:firstLine="709"/>
        <w:jc w:val="both"/>
        <w:rPr>
          <w:rFonts w:cs="Arial"/>
        </w:rPr>
      </w:pPr>
      <w:r>
        <w:rPr>
          <w:rFonts w:cs="Arial"/>
        </w:rPr>
        <w:t>Ро</w:t>
      </w:r>
      <w:r w:rsidRPr="00522389">
        <w:rPr>
          <w:rFonts w:cs="Arial"/>
        </w:rPr>
        <w:t>зр</w:t>
      </w:r>
      <w:r>
        <w:rPr>
          <w:rFonts w:cs="Arial"/>
        </w:rPr>
        <w:t>оби</w:t>
      </w:r>
      <w:r w:rsidRPr="00522389">
        <w:rPr>
          <w:rFonts w:cs="Arial"/>
        </w:rPr>
        <w:t>т</w:t>
      </w:r>
      <w:r>
        <w:rPr>
          <w:rFonts w:cs="Arial"/>
        </w:rPr>
        <w:t xml:space="preserve">и </w:t>
      </w:r>
      <w:r w:rsidRPr="00522389">
        <w:rPr>
          <w:rFonts w:cs="Arial"/>
        </w:rPr>
        <w:t>алокатор</w:t>
      </w:r>
      <w:r>
        <w:rPr>
          <w:rFonts w:cs="Arial"/>
        </w:rPr>
        <w:t xml:space="preserve"> загально</w:t>
      </w:r>
      <w:r w:rsidRPr="00522389">
        <w:rPr>
          <w:rFonts w:cs="Arial"/>
        </w:rPr>
        <w:t>го</w:t>
      </w:r>
      <w:r>
        <w:rPr>
          <w:rFonts w:cs="Arial"/>
        </w:rPr>
        <w:t xml:space="preserve"> призначенн</w:t>
      </w:r>
      <w:r w:rsidRPr="00522389">
        <w:rPr>
          <w:rFonts w:cs="Arial"/>
        </w:rPr>
        <w:t xml:space="preserve">я, </w:t>
      </w:r>
      <w:r>
        <w:rPr>
          <w:rFonts w:cs="Arial"/>
        </w:rPr>
        <w:t>використовуючи за основу описани</w:t>
      </w:r>
      <w:r w:rsidRPr="00522389">
        <w:rPr>
          <w:rFonts w:cs="Arial"/>
        </w:rPr>
        <w:t>й</w:t>
      </w:r>
      <w:r>
        <w:rPr>
          <w:rFonts w:cs="Arial"/>
        </w:rPr>
        <w:t xml:space="preserve"> </w:t>
      </w:r>
      <w:r w:rsidRPr="00522389">
        <w:rPr>
          <w:rFonts w:cs="Arial"/>
        </w:rPr>
        <w:t>в</w:t>
      </w:r>
      <w:r>
        <w:rPr>
          <w:rFonts w:cs="Arial"/>
        </w:rPr>
        <w:t>ищ</w:t>
      </w:r>
      <w:r w:rsidRPr="00522389">
        <w:rPr>
          <w:rFonts w:cs="Arial"/>
        </w:rPr>
        <w:t>е</w:t>
      </w:r>
      <w:r>
        <w:rPr>
          <w:rFonts w:cs="Arial"/>
        </w:rPr>
        <w:t xml:space="preserve"> </w:t>
      </w:r>
      <w:r w:rsidRPr="00522389">
        <w:rPr>
          <w:rFonts w:cs="Arial"/>
        </w:rPr>
        <w:t>базов</w:t>
      </w:r>
      <w:r>
        <w:rPr>
          <w:rFonts w:cs="Arial"/>
        </w:rPr>
        <w:t>и</w:t>
      </w:r>
      <w:r w:rsidRPr="00522389">
        <w:rPr>
          <w:rFonts w:cs="Arial"/>
        </w:rPr>
        <w:t>й</w:t>
      </w:r>
      <w:r>
        <w:rPr>
          <w:rFonts w:cs="Arial"/>
        </w:rPr>
        <w:t xml:space="preserve"> </w:t>
      </w:r>
      <w:r w:rsidRPr="00522389">
        <w:rPr>
          <w:rFonts w:cs="Arial"/>
        </w:rPr>
        <w:t>вар</w:t>
      </w:r>
      <w:r>
        <w:rPr>
          <w:rFonts w:cs="Arial"/>
        </w:rPr>
        <w:t>і</w:t>
      </w:r>
      <w:r w:rsidRPr="00522389">
        <w:rPr>
          <w:rFonts w:cs="Arial"/>
        </w:rPr>
        <w:t>ант</w:t>
      </w:r>
      <w:r>
        <w:rPr>
          <w:rFonts w:cs="Arial"/>
        </w:rPr>
        <w:t xml:space="preserve"> алгоритму</w:t>
      </w:r>
      <w:r w:rsidRPr="00522389">
        <w:rPr>
          <w:rFonts w:cs="Arial"/>
        </w:rPr>
        <w:t>, при</w:t>
      </w:r>
      <w:r>
        <w:rPr>
          <w:rFonts w:cs="Arial"/>
        </w:rPr>
        <w:t>й</w:t>
      </w:r>
      <w:r w:rsidRPr="00522389">
        <w:rPr>
          <w:rFonts w:cs="Arial"/>
        </w:rPr>
        <w:t>ма</w:t>
      </w:r>
      <w:r>
        <w:rPr>
          <w:rFonts w:cs="Arial"/>
        </w:rPr>
        <w:t>ючи до уваги наступні умови</w:t>
      </w:r>
      <w:r w:rsidRPr="00522389">
        <w:rPr>
          <w:rFonts w:cs="Arial"/>
        </w:rPr>
        <w:t>:</w:t>
      </w:r>
    </w:p>
    <w:p w:rsidR="00576F97" w:rsidRPr="00522389" w:rsidRDefault="00576F97">
      <w:pPr>
        <w:pStyle w:val="Standard"/>
        <w:numPr>
          <w:ilvl w:val="0"/>
          <w:numId w:val="5"/>
        </w:numPr>
        <w:ind w:firstLine="709"/>
        <w:jc w:val="both"/>
        <w:rPr>
          <w:rFonts w:cs="Arial"/>
        </w:rPr>
      </w:pPr>
      <w:r>
        <w:rPr>
          <w:rFonts w:cs="Arial"/>
        </w:rPr>
        <w:t xml:space="preserve">Області пам’яті можна </w:t>
      </w:r>
      <w:r w:rsidRPr="00522389">
        <w:rPr>
          <w:rFonts w:cs="Arial"/>
        </w:rPr>
        <w:t>в</w:t>
      </w:r>
      <w:r>
        <w:rPr>
          <w:rFonts w:cs="Arial"/>
        </w:rPr>
        <w:t>и</w:t>
      </w:r>
      <w:r w:rsidRPr="00522389">
        <w:rPr>
          <w:rFonts w:cs="Arial"/>
        </w:rPr>
        <w:t>д</w:t>
      </w:r>
      <w:r>
        <w:rPr>
          <w:rFonts w:cs="Arial"/>
        </w:rPr>
        <w:t>і</w:t>
      </w:r>
      <w:r w:rsidRPr="00522389">
        <w:rPr>
          <w:rFonts w:cs="Arial"/>
        </w:rPr>
        <w:t>лят</w:t>
      </w:r>
      <w:r>
        <w:rPr>
          <w:rFonts w:cs="Arial"/>
        </w:rPr>
        <w:t>и будь-яким доступни</w:t>
      </w:r>
      <w:r w:rsidRPr="00522389">
        <w:rPr>
          <w:rFonts w:cs="Arial"/>
        </w:rPr>
        <w:t>м способом.</w:t>
      </w:r>
    </w:p>
    <w:p w:rsidR="00576F97" w:rsidRPr="00522389" w:rsidRDefault="00576F97">
      <w:pPr>
        <w:pStyle w:val="Standard"/>
        <w:numPr>
          <w:ilvl w:val="0"/>
          <w:numId w:val="3"/>
        </w:numPr>
        <w:ind w:firstLine="709"/>
        <w:jc w:val="both"/>
      </w:pPr>
      <w:r w:rsidRPr="00522389">
        <w:rPr>
          <w:rFonts w:cs="Arial"/>
        </w:rPr>
        <w:t>Функц</w:t>
      </w:r>
      <w:r>
        <w:rPr>
          <w:rFonts w:cs="Arial"/>
        </w:rPr>
        <w:t>ії</w:t>
      </w:r>
      <w:r w:rsidRPr="00522389">
        <w:rPr>
          <w:rFonts w:cs="Arial"/>
        </w:rPr>
        <w:t xml:space="preserve"> mem_alloc(), mem_realloc() </w:t>
      </w:r>
      <w:r>
        <w:rPr>
          <w:rFonts w:cs="Arial"/>
        </w:rPr>
        <w:t>та</w:t>
      </w:r>
      <w:r w:rsidRPr="00522389">
        <w:rPr>
          <w:rFonts w:cs="Arial"/>
        </w:rPr>
        <w:t xml:space="preserve"> mem_free</w:t>
      </w:r>
      <w:r>
        <w:rPr>
          <w:rFonts w:cs="Arial"/>
        </w:rPr>
        <w:t xml:space="preserve">() повинні відповідати </w:t>
      </w:r>
      <w:r w:rsidRPr="00522389">
        <w:rPr>
          <w:rFonts w:cs="Arial"/>
        </w:rPr>
        <w:t>приведен</w:t>
      </w:r>
      <w:r>
        <w:rPr>
          <w:rFonts w:cs="Arial"/>
        </w:rPr>
        <w:t>и</w:t>
      </w:r>
      <w:r w:rsidRPr="00522389">
        <w:rPr>
          <w:rFonts w:cs="Arial"/>
        </w:rPr>
        <w:t>м</w:t>
      </w:r>
      <w:r>
        <w:rPr>
          <w:rFonts w:cs="Arial"/>
        </w:rPr>
        <w:t xml:space="preserve"> </w:t>
      </w:r>
      <w:r w:rsidRPr="00522389">
        <w:rPr>
          <w:rFonts w:cs="Arial"/>
        </w:rPr>
        <w:t>в</w:t>
      </w:r>
      <w:r>
        <w:rPr>
          <w:rFonts w:cs="Arial"/>
        </w:rPr>
        <w:t>ищ</w:t>
      </w:r>
      <w:r w:rsidRPr="00522389">
        <w:rPr>
          <w:rFonts w:cs="Arial"/>
        </w:rPr>
        <w:t>е прототипам.</w:t>
      </w:r>
    </w:p>
    <w:p w:rsidR="00576F97" w:rsidRPr="00522389" w:rsidRDefault="00576F97">
      <w:pPr>
        <w:pStyle w:val="Standard"/>
        <w:numPr>
          <w:ilvl w:val="0"/>
          <w:numId w:val="3"/>
        </w:numPr>
        <w:ind w:firstLine="709"/>
        <w:jc w:val="both"/>
        <w:rPr>
          <w:rFonts w:cs="Arial"/>
        </w:rPr>
      </w:pPr>
      <w:r>
        <w:rPr>
          <w:rFonts w:cs="Arial"/>
        </w:rPr>
        <w:t>Адреси пам’яті</w:t>
      </w:r>
      <w:r w:rsidRPr="00522389">
        <w:rPr>
          <w:rFonts w:cs="Arial"/>
        </w:rPr>
        <w:t xml:space="preserve">, </w:t>
      </w:r>
      <w:r>
        <w:rPr>
          <w:rFonts w:cs="Arial"/>
        </w:rPr>
        <w:t xml:space="preserve">що повертаються </w:t>
      </w:r>
      <w:r w:rsidRPr="00522389">
        <w:rPr>
          <w:rFonts w:cs="Arial"/>
        </w:rPr>
        <w:t>функц</w:t>
      </w:r>
      <w:r>
        <w:rPr>
          <w:rFonts w:cs="Arial"/>
        </w:rPr>
        <w:t>і</w:t>
      </w:r>
      <w:r w:rsidRPr="00522389">
        <w:rPr>
          <w:rFonts w:cs="Arial"/>
        </w:rPr>
        <w:t>ями</w:t>
      </w:r>
      <w:r>
        <w:rPr>
          <w:rFonts w:cs="Arial"/>
        </w:rPr>
        <w:t xml:space="preserve"> </w:t>
      </w:r>
      <w:r w:rsidRPr="00522389">
        <w:rPr>
          <w:rFonts w:cs="Arial"/>
        </w:rPr>
        <w:t xml:space="preserve">mem_alloc() </w:t>
      </w:r>
      <w:r>
        <w:rPr>
          <w:rFonts w:cs="Arial"/>
        </w:rPr>
        <w:t>та</w:t>
      </w:r>
      <w:r w:rsidRPr="00522389">
        <w:rPr>
          <w:rFonts w:cs="Arial"/>
        </w:rPr>
        <w:t xml:space="preserve"> mem_realloc(), </w:t>
      </w:r>
      <w:r>
        <w:rPr>
          <w:rFonts w:cs="Arial"/>
        </w:rPr>
        <w:t xml:space="preserve">повинні </w:t>
      </w:r>
      <w:r w:rsidRPr="00522389">
        <w:rPr>
          <w:rFonts w:cs="Arial"/>
        </w:rPr>
        <w:t>б</w:t>
      </w:r>
      <w:r>
        <w:rPr>
          <w:rFonts w:cs="Arial"/>
        </w:rPr>
        <w:t>у</w:t>
      </w:r>
      <w:r w:rsidRPr="00522389">
        <w:rPr>
          <w:rFonts w:cs="Arial"/>
        </w:rPr>
        <w:t>т</w:t>
      </w:r>
      <w:r>
        <w:rPr>
          <w:rFonts w:cs="Arial"/>
        </w:rPr>
        <w:t xml:space="preserve">и </w:t>
      </w:r>
      <w:r w:rsidRPr="00522389">
        <w:rPr>
          <w:rFonts w:cs="Arial"/>
        </w:rPr>
        <w:t>в</w:t>
      </w:r>
      <w:r>
        <w:rPr>
          <w:rFonts w:cs="Arial"/>
        </w:rPr>
        <w:t>и</w:t>
      </w:r>
      <w:r w:rsidRPr="00522389">
        <w:rPr>
          <w:rFonts w:cs="Arial"/>
        </w:rPr>
        <w:t>р</w:t>
      </w:r>
      <w:r>
        <w:rPr>
          <w:rFonts w:cs="Arial"/>
        </w:rPr>
        <w:t>і</w:t>
      </w:r>
      <w:r w:rsidRPr="00522389">
        <w:rPr>
          <w:rFonts w:cs="Arial"/>
        </w:rPr>
        <w:t>вн</w:t>
      </w:r>
      <w:r>
        <w:rPr>
          <w:rFonts w:cs="Arial"/>
        </w:rPr>
        <w:t>я</w:t>
      </w:r>
      <w:r w:rsidRPr="00522389">
        <w:rPr>
          <w:rFonts w:cs="Arial"/>
        </w:rPr>
        <w:t>н</w:t>
      </w:r>
      <w:r>
        <w:rPr>
          <w:rFonts w:cs="Arial"/>
        </w:rPr>
        <w:t>і</w:t>
      </w:r>
      <w:r w:rsidRPr="00522389">
        <w:rPr>
          <w:rFonts w:cs="Arial"/>
        </w:rPr>
        <w:t xml:space="preserve"> на </w:t>
      </w:r>
      <w:r>
        <w:rPr>
          <w:rFonts w:cs="Arial"/>
        </w:rPr>
        <w:t>межу в 4 байти</w:t>
      </w:r>
      <w:r w:rsidRPr="00522389">
        <w:rPr>
          <w:rFonts w:cs="Arial"/>
        </w:rPr>
        <w:t>.</w:t>
      </w:r>
    </w:p>
    <w:p w:rsidR="00576F97" w:rsidRPr="00522389" w:rsidRDefault="00576F97">
      <w:pPr>
        <w:pStyle w:val="Standard"/>
        <w:numPr>
          <w:ilvl w:val="0"/>
          <w:numId w:val="3"/>
        </w:numPr>
        <w:ind w:firstLine="709"/>
        <w:jc w:val="both"/>
        <w:rPr>
          <w:rFonts w:cs="Arial"/>
        </w:rPr>
      </w:pPr>
      <w:r>
        <w:rPr>
          <w:rFonts w:cs="Arial"/>
        </w:rPr>
        <w:t>Спробувати з</w:t>
      </w:r>
      <w:r w:rsidRPr="00522389">
        <w:rPr>
          <w:rFonts w:cs="Arial"/>
        </w:rPr>
        <w:t>меншит</w:t>
      </w:r>
      <w:r>
        <w:rPr>
          <w:rFonts w:cs="Arial"/>
        </w:rPr>
        <w:t xml:space="preserve">и час </w:t>
      </w:r>
      <w:r w:rsidRPr="00522389">
        <w:rPr>
          <w:rFonts w:cs="Arial"/>
        </w:rPr>
        <w:t>по</w:t>
      </w:r>
      <w:r>
        <w:rPr>
          <w:rFonts w:cs="Arial"/>
        </w:rPr>
        <w:t>шуку віль</w:t>
      </w:r>
      <w:r w:rsidRPr="00522389">
        <w:rPr>
          <w:rFonts w:cs="Arial"/>
        </w:rPr>
        <w:t>ного блок</w:t>
      </w:r>
      <w:r>
        <w:rPr>
          <w:rFonts w:cs="Arial"/>
        </w:rPr>
        <w:t>у</w:t>
      </w:r>
      <w:r w:rsidRPr="00522389">
        <w:rPr>
          <w:rFonts w:cs="Arial"/>
        </w:rPr>
        <w:t xml:space="preserve"> пам’я</w:t>
      </w:r>
      <w:r>
        <w:rPr>
          <w:rFonts w:cs="Arial"/>
        </w:rPr>
        <w:t>ті</w:t>
      </w:r>
      <w:r w:rsidRPr="00522389">
        <w:rPr>
          <w:rFonts w:cs="Arial"/>
        </w:rPr>
        <w:t xml:space="preserve"> </w:t>
      </w:r>
      <w:r>
        <w:rPr>
          <w:rFonts w:cs="Arial"/>
        </w:rPr>
        <w:t>та</w:t>
      </w:r>
      <w:r w:rsidRPr="00522389">
        <w:rPr>
          <w:rFonts w:cs="Arial"/>
        </w:rPr>
        <w:t xml:space="preserve"> </w:t>
      </w:r>
      <w:r>
        <w:rPr>
          <w:rFonts w:cs="Arial"/>
        </w:rPr>
        <w:t>час звільненн</w:t>
      </w:r>
      <w:r w:rsidRPr="00522389">
        <w:rPr>
          <w:rFonts w:cs="Arial"/>
        </w:rPr>
        <w:t>я занятого блок</w:t>
      </w:r>
      <w:r>
        <w:rPr>
          <w:rFonts w:cs="Arial"/>
        </w:rPr>
        <w:t>у</w:t>
      </w:r>
      <w:r w:rsidRPr="00522389">
        <w:rPr>
          <w:rFonts w:cs="Arial"/>
        </w:rPr>
        <w:t>.</w:t>
      </w:r>
    </w:p>
    <w:p w:rsidR="00576F97" w:rsidRPr="00700289" w:rsidRDefault="00576F97">
      <w:pPr>
        <w:pStyle w:val="Standard"/>
        <w:numPr>
          <w:ilvl w:val="0"/>
          <w:numId w:val="3"/>
        </w:numPr>
        <w:ind w:firstLine="709"/>
        <w:jc w:val="both"/>
        <w:rPr>
          <w:rFonts w:cs="Times New Roman"/>
        </w:rPr>
      </w:pPr>
      <w:r w:rsidRPr="00700289">
        <w:rPr>
          <w:rFonts w:cs="Times New Roman"/>
        </w:rPr>
        <w:t>Спробувати зменшити фрагментацію пам’яті.</w:t>
      </w:r>
    </w:p>
    <w:p w:rsidR="00576F97" w:rsidRDefault="00576F97" w:rsidP="00700289">
      <w:pPr>
        <w:pStyle w:val="Standard"/>
        <w:numPr>
          <w:ilvl w:val="0"/>
          <w:numId w:val="3"/>
        </w:numPr>
        <w:ind w:firstLine="709"/>
        <w:jc w:val="both"/>
        <w:rPr>
          <w:rFonts w:cs="Times New Roman"/>
        </w:rPr>
      </w:pPr>
      <w:r>
        <w:rPr>
          <w:rFonts w:cs="Times New Roman"/>
        </w:rPr>
        <w:t>Написати функці</w:t>
      </w:r>
      <w:r w:rsidRPr="00700289">
        <w:rPr>
          <w:rFonts w:cs="Times New Roman"/>
        </w:rPr>
        <w:t>ю</w:t>
      </w:r>
      <w:r>
        <w:rPr>
          <w:rFonts w:cs="Times New Roman"/>
        </w:rPr>
        <w:t xml:space="preserve"> </w:t>
      </w:r>
      <w:r w:rsidRPr="00700289">
        <w:rPr>
          <w:rFonts w:cs="Times New Roman"/>
        </w:rPr>
        <w:t xml:space="preserve">mem_dump(), </w:t>
      </w:r>
      <w:r>
        <w:rPr>
          <w:rFonts w:cs="Times New Roman"/>
        </w:rPr>
        <w:t xml:space="preserve">яка повинна </w:t>
      </w:r>
      <w:r w:rsidRPr="00700289">
        <w:rPr>
          <w:rFonts w:cs="Times New Roman"/>
        </w:rPr>
        <w:t>в</w:t>
      </w:r>
      <w:r>
        <w:rPr>
          <w:rFonts w:cs="Times New Roman"/>
        </w:rPr>
        <w:t>и</w:t>
      </w:r>
      <w:r w:rsidRPr="00700289">
        <w:rPr>
          <w:rFonts w:cs="Times New Roman"/>
        </w:rPr>
        <w:t>водит</w:t>
      </w:r>
      <w:r>
        <w:rPr>
          <w:rFonts w:cs="Times New Roman"/>
        </w:rPr>
        <w:t>и</w:t>
      </w:r>
      <w:r w:rsidRPr="00700289">
        <w:rPr>
          <w:rFonts w:cs="Times New Roman"/>
        </w:rPr>
        <w:t xml:space="preserve"> на консоль ст</w:t>
      </w:r>
      <w:r>
        <w:rPr>
          <w:rFonts w:cs="Times New Roman"/>
        </w:rPr>
        <w:t>ан областей пам’яті</w:t>
      </w:r>
      <w:r w:rsidRPr="00700289">
        <w:rPr>
          <w:rFonts w:cs="Times New Roman"/>
        </w:rPr>
        <w:t>.</w:t>
      </w:r>
    </w:p>
    <w:p w:rsidR="00576F97" w:rsidRDefault="00576F97" w:rsidP="00700289">
      <w:pPr>
        <w:pStyle w:val="Standard"/>
        <w:jc w:val="both"/>
        <w:rPr>
          <w:rFonts w:cs="Times New Roman"/>
        </w:rPr>
      </w:pPr>
    </w:p>
    <w:p w:rsidR="00576F97" w:rsidRPr="00522389" w:rsidRDefault="00576F97">
      <w:pPr>
        <w:pStyle w:val="1"/>
        <w:ind w:firstLine="709"/>
        <w:jc w:val="both"/>
        <w:rPr>
          <w:b/>
          <w:bCs/>
          <w:sz w:val="24"/>
          <w:szCs w:val="24"/>
          <w:lang w:val="uk-UA"/>
        </w:rPr>
      </w:pPr>
      <w:r w:rsidRPr="00522389">
        <w:rPr>
          <w:b/>
          <w:bCs/>
          <w:sz w:val="24"/>
          <w:szCs w:val="24"/>
          <w:lang w:val="uk-UA"/>
        </w:rPr>
        <w:t>Код програми:</w:t>
      </w:r>
    </w:p>
    <w:p w:rsidR="00576F97" w:rsidRPr="00522389" w:rsidRDefault="00576F97">
      <w:pPr>
        <w:pStyle w:val="Standard"/>
        <w:rPr>
          <w:rFonts w:ascii="Courier New" w:hAnsi="Courier New"/>
          <w:sz w:val="16"/>
          <w:szCs w:val="16"/>
        </w:rPr>
      </w:pPr>
      <w:r w:rsidRPr="00522389">
        <w:rPr>
          <w:rFonts w:ascii="Courier New" w:hAnsi="Courier New"/>
          <w:sz w:val="16"/>
          <w:szCs w:val="16"/>
        </w:rPr>
        <w:t>MemMgr.h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#ifndef _MEMMGR_H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#define _MEMMGR_H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#include&lt;iostream&gt;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#include&lt;queue&gt;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#include&lt;vector&gt;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#include&lt;map&gt;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#pragmawarning(disable : 4018)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usingnamespacestd;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typedefunsignedcharuchar, *PUCHAR;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staticucharsize_of_st = sizeof(size_t);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enum { defsize = 64*1024};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classMemMgr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private: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vector&lt;uchar*&gt;m_begin;  // указатель на начало памяти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MemMgr(constMemMgr&amp;);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MemMgr&amp;operator = (constMemMgr&amp;);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public: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MemMgr();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~MemMgr();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void* alloc(size_t bytes);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void* realloc( void*, size_t);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voidfree(void*);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voidmem_dump();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#endif</w:t>
      </w:r>
    </w:p>
    <w:p w:rsidR="00576F97" w:rsidRPr="00522389" w:rsidRDefault="00576F97">
      <w:pPr>
        <w:pStyle w:val="Standard"/>
        <w:rPr>
          <w:rFonts w:ascii="Courier New" w:hAnsi="Courier New"/>
          <w:sz w:val="16"/>
          <w:szCs w:val="16"/>
        </w:rPr>
      </w:pPr>
    </w:p>
    <w:p w:rsidR="00576F97" w:rsidRPr="00522389" w:rsidRDefault="00576F97" w:rsidP="00FD3969">
      <w:pPr>
        <w:pStyle w:val="Standard"/>
        <w:rPr>
          <w:rFonts w:ascii="Courier New" w:hAnsi="Courier New"/>
          <w:b/>
          <w:sz w:val="16"/>
          <w:szCs w:val="16"/>
        </w:rPr>
      </w:pPr>
      <w:r w:rsidRPr="00522389">
        <w:rPr>
          <w:rFonts w:ascii="Courier New" w:hAnsi="Courier New"/>
          <w:b/>
          <w:sz w:val="16"/>
          <w:szCs w:val="16"/>
        </w:rPr>
        <w:t>MemMgr.cpp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#include "MemMgr.h"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MemMgr::MemMgr()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uchar* new_block =  newuchar[defsize + 3*size_of_st];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m_begin.push_back( new_block 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size_t* tmp = (size_t *) *(m_begin.end()-1);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*tmp = defsize; //curr_len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*tmp = 0; //prev_bloc_len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 xml:space="preserve">*tmp = 0; // 0 - free; 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void* MemMgr::alloc(size_t bytes)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void *memory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if(bytes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returnmemory;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bytes = (bytes + 3) &amp; 0xFFFFFFFC;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if(bytes&gt;defsize)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 NULL;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vector&lt;uchar*&gt;::iteratorit;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for(it = m_begin.begin(); it&lt;m_begin.end(); it++)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size_t* tmp = (size_t *) *it;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nch_size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while(nch_size&lt;defsize)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block_len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if(*tmp == 0 &amp;&amp;block_len &gt;= bytes)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1;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//settofilled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 xml:space="preserve">memory = (void *)tmp; 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tmp-= 3*size_of_st; //setnumberofbytesthatfilled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bytes;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//createfreeblock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if(block_len - bytes&gt; 3*size_of_st)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3*size_of_st + bytes/4;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block_len - bytes - 3*size_of_st;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bytes;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break;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 + block_len/4;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nch_size += 3*sizeof(size_t) + block_len;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if(memory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try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m_begin.push_back( newuchar[defsize + 3*size_of_st] 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size_t* tmp = (size_t *) *(m_begin.end() - 1);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bytes;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1;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 0 - free;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memory = 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if(defsize - bytes&gt; 3*size_of_st)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 + bytes/4;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//freespace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defsize - bytes - 3*size_of_st;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bytes;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catch(...)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  <w:r w:rsidRPr="00522389">
        <w:rPr>
          <w:rFonts w:ascii="Consolas" w:hAnsi="Consolas" w:cs="Consolas"/>
          <w:kern w:val="0"/>
          <w:sz w:val="16"/>
          <w:szCs w:val="16"/>
        </w:rPr>
        <w:tab/>
        <w:t>memory = 0;</w:t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returnmemory;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void* MemMgr::realloc(void* spase, size_t new_size)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if(new_size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 NULL;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new_size = (new_size + 3) &amp; 0xFFFFFFFC;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void* memory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if(spase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returnalloc(new_size);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size_t* tmp = (size_t *) 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tmp -=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 curr_size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if(curr_size == new_size)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elseif(curr_size &gt;new_size 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memory = 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if(curr_size - new_size&gt;= 3*size_of_st 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 - 2*size_of_st;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prev_size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left_b = prev_size;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total_len = curr_size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while(left_b !=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total_len += left_b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(left_b/4 + 3*size_of_st);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left_b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if((defsize + 3*size_of_st) - total_len &gt; 3*size_of_st)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//checkrightblock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 + curr_size/4;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size_t* alien_block = 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if(*tmp == 0) // freememory + right_block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right_len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if((defsize + 3*size_of_st) - total_len - right_len &gt; 6*size_of_st 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= tmp + right_len/4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= NULL;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 - 3*size_of_st;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new_size/4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curr_size - new_size + right_len;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if(alien_block)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*alien_block = curr_size - new_size + right_len;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*alien_block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new_size/4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curr_size - new_size - 3*size_of_st;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returnmemory;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//checknextblock (is_free ??)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prev_size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left_b = prev_size;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total_len = curr_size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while(left_b !=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total_len += left_b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(left_b/4 + 3*size_of_st);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left_b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if((defsize + 3*size_of_st) - total_len &gt; 3*size_of_st) //rightblockisreal !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//checkrightblock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 + curr_size/4;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right_len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if(*tmp == 0 &amp;&amp;new_size&lt;= (curr_size + right_len + 3*size_of_st))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memory = 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*)spase - 3*size_of_st;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//newfreeblock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if(curr_size + right_len &gt;new_size)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new_size/4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curr_size + right_len -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new_size;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if(memory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//findnewblock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memory = alloc(new_size);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if(memory != NULL)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uchar* old_mem = (uchar *)spase;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uchar* new_mem = (uchar *)spase;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//copydatafromoldblocktonew;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for(int i = 0; i &lt;curr_size; i++ 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*new_mem = *old_mem;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new_mem += sizeof(uchar);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old_mem += sizeof(uchar);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//clearoldmemory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free(spase);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returnmemory;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voidMemMgr::free(void* space)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size_t* alien_block = NULL;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size_t* tmp = (size_t *)space -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*tmp = 0;</w:t>
      </w:r>
      <w:r w:rsidRPr="00522389">
        <w:rPr>
          <w:rFonts w:ascii="Consolas" w:hAnsi="Consolas" w:cs="Consolas"/>
          <w:kern w:val="0"/>
          <w:sz w:val="16"/>
          <w:szCs w:val="16"/>
        </w:rPr>
        <w:tab/>
        <w:t>//settofree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tmp -=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 prev_size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tmp -=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 curr_size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////////////////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 left_b = prev_size;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 total_len = curr_size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while(left_b !=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total_len += left_b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(left_b/4 + 3*size_of_st);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left_b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if((defsize + 3*size_of_st) - total_len &gt; 3*size_of_st) // rightblockisreal !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//checkrightblock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*)space + curr_size/4;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= 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if(*tmp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//right + current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right_len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if((defsize + 3*size_of_st) - total_len - right_len &gt; 6*size_of_st 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= tmp + right_len/4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= NULL;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*)space - 3*size_of_st;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+= right_len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curr_size += right_len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////////////////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if(prev_size !=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= (size_t *)space - prev_size/4 - 4*size_of_st;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if(*tmp == 0) //prevblockisfree!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-= 2*size_of_st;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*tmp += curr_size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curr_size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if(alien_block)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alien_block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*alien_block = curr_size;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MemMgr::~MemMgr(void)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for(size_t i = 0; i &lt;m_begin.size(); i++)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delete[] *(m_begin.end()-1);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m_begin.pop_back();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voidMemMgr::mem_dump()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vector&lt;uchar*&gt;::iteratorit;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int i = 1;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cout&lt;&lt;endl&lt;&lt;endl;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for(it = m_begin.begin(); it&lt;m_begin.end(); it++)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cout&lt;&lt;"Page "&lt;&lt;i&lt;&lt;" Attr:"&lt;&lt;endl;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i++;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size_t* tmp = (size_t *) *it;</w:t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len = 0;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while(len&lt;defsize)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{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block_len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prev_len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size_t is_free = *tmp;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len += block_len + 3*size_of_st;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tmp += block_len/4 + size_of_st;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cout&lt;&lt;"Blocklen = "&lt;&lt;block_len&lt;&lt;"; prev = "&lt;&lt;prev_len;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if(is_free == 0)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cout&lt;&lt;"; is_free = true"&lt;&lt;endl;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else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cout&lt;&lt;"; is_free = false"&lt;&lt;endl;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</w: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</w:rPr>
      </w:pP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Test.cpp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#include "MemMgr.h"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//MemMgrtest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staticMemMgrmyMemMgr;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intmain()</w:t>
      </w:r>
    </w:p>
    <w:p w:rsidR="00576F97" w:rsidRPr="00522389" w:rsidRDefault="00576F97" w:rsidP="00FD396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{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size_t i = 7;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//cout&lt;&lt;defsize&lt;&lt;endl;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cout&lt;&lt;"alloc j (28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int* j = (int *) myMemMgr.alloc( i*sizeof(int)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cout&lt;&lt;"realloc j (84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j = (int *) myMemMgr.realloc( j, (i+i+i)*sizeof(int)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cout&lt;&lt;"alloc l (84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int* l = (int *) myMemMgr.alloc((i+i+i)*sizeof(int)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cout&lt;&lt;"free l (84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myMemMgr.free(l);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cout&lt;&lt;"realloc j (84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j = (int *) myMemMgr.realloc( j, (i)*sizeof(int)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cout&lt;&lt;"allocdefsize (65536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uchar* p = (uchar *) myMemMgr.alloc(defsize);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cout&lt;&lt;"realloc p = defsize - 500 (64536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p = (uchar *) myMemMgr.realloc( p, defsize - 1000);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cout&lt;&lt;"realloc p (65536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p = (uchar *) myMemMgr.realloc( p, defsize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cout&lt;&lt;"free p (65536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myMemMgr.free( (void *)p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cout&lt;&lt;"\n"&lt;&lt;endl;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cout&lt;&lt;"free j (84 bytes)"&lt;&lt;endl;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myMemMgr.free( (void *)j 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myMemMgr.mem_dump();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cin.get();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ab/>
        <w:t>return 0;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  <w:r w:rsidRPr="00522389">
        <w:rPr>
          <w:rFonts w:ascii="Consolas" w:hAnsi="Consolas" w:cs="Consolas"/>
          <w:kern w:val="0"/>
          <w:sz w:val="16"/>
          <w:szCs w:val="16"/>
        </w:rPr>
        <w:t>}</w:t>
      </w:r>
    </w:p>
    <w:p w:rsidR="00576F97" w:rsidRPr="00522389" w:rsidRDefault="00576F97" w:rsidP="00FA7FF5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6"/>
          <w:szCs w:val="16"/>
        </w:rPr>
      </w:pPr>
    </w:p>
    <w:p w:rsidR="00576F97" w:rsidRPr="00522389" w:rsidRDefault="00576F97">
      <w:pPr>
        <w:pStyle w:val="Standard"/>
      </w:pPr>
      <w:r w:rsidRPr="00522389">
        <w:tab/>
      </w:r>
    </w:p>
    <w:p w:rsidR="00576F97" w:rsidRPr="00522389" w:rsidRDefault="00576F97" w:rsidP="00D12753">
      <w:pPr>
        <w:pStyle w:val="Standard"/>
        <w:rPr>
          <w:b/>
          <w:bCs/>
        </w:rPr>
      </w:pPr>
      <w:r w:rsidRPr="00522389">
        <w:rPr>
          <w:b/>
          <w:bCs/>
        </w:rPr>
        <w:t>Результат роботи:</w:t>
      </w:r>
    </w:p>
    <w:p w:rsidR="00576F97" w:rsidRPr="00522389" w:rsidRDefault="00576F97" w:rsidP="00D12753">
      <w:pPr>
        <w:pStyle w:val="Standard"/>
        <w:rPr>
          <w:rFonts w:ascii="Courier New" w:hAnsi="Courier New"/>
          <w:b/>
          <w:bCs/>
          <w:sz w:val="16"/>
          <w:szCs w:val="16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  <w:sectPr w:rsidR="00576F97" w:rsidRPr="00522389" w:rsidSect="00BA6DCB">
          <w:footerReference w:type="first" r:id="rId7"/>
          <w:pgSz w:w="11906" w:h="16838"/>
          <w:pgMar w:top="1134" w:right="1134" w:bottom="1700" w:left="1701" w:header="708" w:footer="1134" w:gutter="0"/>
          <w:cols w:space="0"/>
          <w:titlePg/>
        </w:sect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alloc j (28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28;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65496; prev = 28;free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realloc j (84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84; prev = 0;free = FALSE</w:t>
      </w:r>
      <w:bookmarkStart w:id="0" w:name="_GoBack"/>
      <w:bookmarkEnd w:id="0"/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65440; prev = 84;free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alloc l (84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84;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84; prev = 84;free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65344; prev = 84;free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free l (84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84;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65440; prev = 84;free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realloc j (84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28;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65496; prev = 28;free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allocdefsize (65536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28;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65496; prev = 28;free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#2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65536;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realloc p = defsize - 500 (64536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28;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65496; prev = 28;free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#2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65036;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488; prev = 65036;free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realloc p (65536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28;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65496; prev = 28;free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#2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65536;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free p (65536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28; prev = 0;free = FALSE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65496; prev = 28;free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#2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65536; prev = 0;free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free j (84 bytes)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#1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65536; prev = 0;free = TRUE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Page #2 attributes:</w:t>
      </w:r>
    </w:p>
    <w:p w:rsidR="00576F97" w:rsidRPr="00522389" w:rsidRDefault="00576F97" w:rsidP="001B2CE9">
      <w:pPr>
        <w:pStyle w:val="1"/>
        <w:jc w:val="both"/>
        <w:rPr>
          <w:rFonts w:ascii="Courier New" w:hAnsi="Courier New"/>
          <w:b/>
          <w:bCs/>
          <w:sz w:val="16"/>
          <w:szCs w:val="16"/>
          <w:lang w:val="uk-UA"/>
        </w:rPr>
      </w:pPr>
      <w:r w:rsidRPr="00522389">
        <w:rPr>
          <w:rFonts w:ascii="Courier New" w:hAnsi="Courier New"/>
          <w:b/>
          <w:bCs/>
          <w:sz w:val="16"/>
          <w:szCs w:val="16"/>
          <w:lang w:val="uk-UA"/>
        </w:rPr>
        <w:t>len = 65536; prev = 0;free = TRUE</w:t>
      </w:r>
    </w:p>
    <w:sectPr w:rsidR="00576F97" w:rsidRPr="00522389" w:rsidSect="001B2CE9">
      <w:type w:val="continuous"/>
      <w:pgSz w:w="11906" w:h="16838"/>
      <w:pgMar w:top="1134" w:right="1134" w:bottom="1700" w:left="1701" w:header="708" w:footer="1134" w:gutter="0"/>
      <w:cols w:num="2" w:space="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F97" w:rsidRDefault="00576F97">
      <w:r>
        <w:separator/>
      </w:r>
    </w:p>
  </w:endnote>
  <w:endnote w:type="continuationSeparator" w:id="1">
    <w:p w:rsidR="00576F97" w:rsidRDefault="00576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 Mono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F97" w:rsidRDefault="00576F97">
    <w:pPr>
      <w:pStyle w:val="Footer"/>
      <w:jc w:val="right"/>
    </w:pPr>
    <w:fldSimple w:instr=" PAGE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F97" w:rsidRDefault="00576F97">
      <w:r>
        <w:rPr>
          <w:color w:val="000000"/>
        </w:rPr>
        <w:separator/>
      </w:r>
    </w:p>
  </w:footnote>
  <w:footnote w:type="continuationSeparator" w:id="1">
    <w:p w:rsidR="00576F97" w:rsidRDefault="00576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3B02"/>
    <w:multiLevelType w:val="multilevel"/>
    <w:tmpl w:val="E4AE6784"/>
    <w:styleLink w:val="WW8Num1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">
    <w:nsid w:val="57604047"/>
    <w:multiLevelType w:val="multilevel"/>
    <w:tmpl w:val="6B0AE932"/>
    <w:styleLink w:val="WW8Num8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2">
    <w:nsid w:val="5D9743B1"/>
    <w:multiLevelType w:val="multilevel"/>
    <w:tmpl w:val="20ACD50C"/>
    <w:styleLink w:val="WW8Num15"/>
    <w:lvl w:ilvl="0">
      <w:start w:val="1"/>
      <w:numFmt w:val="decimal"/>
      <w:lvlText w:val="%1."/>
      <w:lvlJc w:val="left"/>
      <w:rPr>
        <w:rFonts w:ascii="Symbol" w:hAnsi="Symbol" w:cs="Times New Roman"/>
      </w:rPr>
    </w:lvl>
    <w:lvl w:ilvl="1">
      <w:start w:val="1"/>
      <w:numFmt w:val="decimal"/>
      <w:lvlText w:val="%1.%2."/>
      <w:lvlJc w:val="left"/>
      <w:rPr>
        <w:rFonts w:cs="Times New Roman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3">
    <w:nsid w:val="6E1568D7"/>
    <w:multiLevelType w:val="multilevel"/>
    <w:tmpl w:val="C0C4A174"/>
    <w:styleLink w:val="WW8Num3"/>
    <w:lvl w:ilvl="0">
      <w:start w:val="1"/>
      <w:numFmt w:val="decimal"/>
      <w:pStyle w:val="a"/>
      <w:lvlText w:val="%1."/>
      <w:lvlJc w:val="left"/>
      <w:rPr>
        <w:rFonts w:cs="Times New Roman"/>
        <w:b/>
        <w:i w:val="0"/>
        <w:color w:val="000000"/>
        <w:sz w:val="24"/>
        <w:u w:val="single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901"/>
    <w:rsid w:val="000630DF"/>
    <w:rsid w:val="00174918"/>
    <w:rsid w:val="00187304"/>
    <w:rsid w:val="001B2CE9"/>
    <w:rsid w:val="002829B4"/>
    <w:rsid w:val="002C4670"/>
    <w:rsid w:val="00334FD3"/>
    <w:rsid w:val="00434138"/>
    <w:rsid w:val="00435901"/>
    <w:rsid w:val="004A7324"/>
    <w:rsid w:val="00522389"/>
    <w:rsid w:val="00576F97"/>
    <w:rsid w:val="00700289"/>
    <w:rsid w:val="00770974"/>
    <w:rsid w:val="007E7602"/>
    <w:rsid w:val="009A0132"/>
    <w:rsid w:val="00A9542D"/>
    <w:rsid w:val="00AA09BE"/>
    <w:rsid w:val="00BA6DCB"/>
    <w:rsid w:val="00C01B86"/>
    <w:rsid w:val="00D12753"/>
    <w:rsid w:val="00D967B0"/>
    <w:rsid w:val="00F25D74"/>
    <w:rsid w:val="00FA7FF5"/>
    <w:rsid w:val="00FD2A68"/>
    <w:rsid w:val="00FD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DF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ing3">
    <w:name w:val="heading 3"/>
    <w:basedOn w:val="Title"/>
    <w:next w:val="Textbody"/>
    <w:link w:val="Heading3Char"/>
    <w:uiPriority w:val="99"/>
    <w:qFormat/>
    <w:rsid w:val="000630DF"/>
    <w:pPr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01F26"/>
    <w:rPr>
      <w:rFonts w:asciiTheme="majorHAnsi" w:eastAsiaTheme="majorEastAsia" w:hAnsiTheme="majorHAnsi" w:cstheme="majorBidi"/>
      <w:b/>
      <w:bCs/>
      <w:kern w:val="3"/>
      <w:sz w:val="26"/>
      <w:szCs w:val="26"/>
    </w:rPr>
  </w:style>
  <w:style w:type="paragraph" w:customStyle="1" w:styleId="Standard">
    <w:name w:val="Standard"/>
    <w:uiPriority w:val="99"/>
    <w:rsid w:val="000630DF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le">
    <w:name w:val="Title"/>
    <w:basedOn w:val="Standard"/>
    <w:next w:val="Textbody"/>
    <w:link w:val="TitleChar"/>
    <w:uiPriority w:val="99"/>
    <w:qFormat/>
    <w:rsid w:val="000630DF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BA6DCB"/>
    <w:rPr>
      <w:rFonts w:ascii="Arial" w:hAnsi="Arial" w:cs="Times New Roman"/>
      <w:sz w:val="28"/>
      <w:szCs w:val="28"/>
    </w:rPr>
  </w:style>
  <w:style w:type="paragraph" w:customStyle="1" w:styleId="Textbody">
    <w:name w:val="Text body"/>
    <w:basedOn w:val="Standard"/>
    <w:uiPriority w:val="99"/>
    <w:rsid w:val="000630DF"/>
    <w:pPr>
      <w:spacing w:after="120"/>
    </w:pPr>
  </w:style>
  <w:style w:type="paragraph" w:styleId="Subtitle">
    <w:name w:val="Subtitle"/>
    <w:basedOn w:val="Title"/>
    <w:next w:val="Textbody"/>
    <w:link w:val="SubtitleChar"/>
    <w:uiPriority w:val="99"/>
    <w:qFormat/>
    <w:rsid w:val="000630DF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101F26"/>
    <w:rPr>
      <w:rFonts w:asciiTheme="majorHAnsi" w:eastAsiaTheme="majorEastAsia" w:hAnsiTheme="majorHAnsi" w:cstheme="majorBidi"/>
      <w:kern w:val="3"/>
      <w:sz w:val="24"/>
      <w:szCs w:val="24"/>
    </w:rPr>
  </w:style>
  <w:style w:type="paragraph" w:styleId="List">
    <w:name w:val="List"/>
    <w:basedOn w:val="Textbody"/>
    <w:uiPriority w:val="99"/>
    <w:rsid w:val="000630DF"/>
  </w:style>
  <w:style w:type="paragraph" w:styleId="Caption">
    <w:name w:val="caption"/>
    <w:basedOn w:val="Standard"/>
    <w:uiPriority w:val="99"/>
    <w:qFormat/>
    <w:rsid w:val="000630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0630DF"/>
    <w:pPr>
      <w:suppressLineNumbers/>
    </w:pPr>
  </w:style>
  <w:style w:type="paragraph" w:customStyle="1" w:styleId="Textbodyindent">
    <w:name w:val="Text body indent"/>
    <w:basedOn w:val="Textbody"/>
    <w:uiPriority w:val="99"/>
    <w:rsid w:val="000630DF"/>
    <w:pPr>
      <w:ind w:left="283"/>
    </w:pPr>
  </w:style>
  <w:style w:type="paragraph" w:customStyle="1" w:styleId="Firstlineindent">
    <w:name w:val="First line indent"/>
    <w:basedOn w:val="Textbody"/>
    <w:uiPriority w:val="99"/>
    <w:rsid w:val="000630DF"/>
    <w:pPr>
      <w:ind w:firstLine="283"/>
    </w:pPr>
  </w:style>
  <w:style w:type="paragraph" w:styleId="Footer">
    <w:name w:val="footer"/>
    <w:basedOn w:val="Standard"/>
    <w:link w:val="FooterChar"/>
    <w:uiPriority w:val="99"/>
    <w:rsid w:val="000630DF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F26"/>
    <w:rPr>
      <w:kern w:val="3"/>
      <w:sz w:val="24"/>
      <w:szCs w:val="24"/>
    </w:rPr>
  </w:style>
  <w:style w:type="paragraph" w:customStyle="1" w:styleId="1">
    <w:name w:val="???????1"/>
    <w:uiPriority w:val="99"/>
    <w:rsid w:val="000630DF"/>
    <w:pPr>
      <w:suppressAutoHyphens/>
      <w:autoSpaceDE w:val="0"/>
      <w:autoSpaceDN w:val="0"/>
      <w:textAlignment w:val="baseline"/>
    </w:pPr>
    <w:rPr>
      <w:rFonts w:cs="Times New Roman"/>
      <w:kern w:val="3"/>
      <w:sz w:val="20"/>
      <w:szCs w:val="20"/>
      <w:lang w:val="ru-RU"/>
    </w:rPr>
  </w:style>
  <w:style w:type="paragraph" w:customStyle="1" w:styleId="a0">
    <w:name w:val="Пункт"/>
    <w:basedOn w:val="Standard"/>
    <w:uiPriority w:val="99"/>
    <w:rsid w:val="000630DF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uiPriority w:val="99"/>
    <w:rsid w:val="000630DF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uiPriority w:val="99"/>
    <w:rsid w:val="000630DF"/>
    <w:rPr>
      <w:rFonts w:ascii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uiPriority w:val="99"/>
    <w:rsid w:val="000630DF"/>
    <w:pPr>
      <w:suppressLineNumbers/>
    </w:pPr>
  </w:style>
  <w:style w:type="paragraph" w:customStyle="1" w:styleId="TableHeading">
    <w:name w:val="Table Heading"/>
    <w:basedOn w:val="TableContents"/>
    <w:uiPriority w:val="99"/>
    <w:rsid w:val="000630DF"/>
    <w:pPr>
      <w:jc w:val="center"/>
    </w:pPr>
    <w:rPr>
      <w:b/>
      <w:bCs/>
    </w:rPr>
  </w:style>
  <w:style w:type="character" w:customStyle="1" w:styleId="NumberingSymbols">
    <w:name w:val="Numbering Symbols"/>
    <w:uiPriority w:val="99"/>
    <w:rsid w:val="000630DF"/>
    <w:rPr>
      <w:sz w:val="24"/>
    </w:rPr>
  </w:style>
  <w:style w:type="character" w:customStyle="1" w:styleId="WW8Num15z0">
    <w:name w:val="WW8Num15z0"/>
    <w:uiPriority w:val="99"/>
    <w:rsid w:val="000630DF"/>
    <w:rPr>
      <w:rFonts w:ascii="Symbol" w:hAnsi="Symbol"/>
    </w:rPr>
  </w:style>
  <w:style w:type="character" w:customStyle="1" w:styleId="WW8Num3z0">
    <w:name w:val="WW8Num3z0"/>
    <w:uiPriority w:val="99"/>
    <w:rsid w:val="000630DF"/>
    <w:rPr>
      <w:b/>
      <w:color w:val="000000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12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12753"/>
    <w:rPr>
      <w:rFonts w:ascii="Tahoma" w:hAnsi="Tahoma" w:cs="Tahoma"/>
      <w:sz w:val="16"/>
      <w:szCs w:val="16"/>
    </w:rPr>
  </w:style>
  <w:style w:type="numbering" w:customStyle="1" w:styleId="WW8Num14">
    <w:name w:val="WW8Num14"/>
    <w:rsid w:val="00101F26"/>
    <w:pPr>
      <w:numPr>
        <w:numId w:val="1"/>
      </w:numPr>
    </w:pPr>
  </w:style>
  <w:style w:type="numbering" w:customStyle="1" w:styleId="WW8Num8">
    <w:name w:val="WW8Num8"/>
    <w:rsid w:val="00101F26"/>
    <w:pPr>
      <w:numPr>
        <w:numId w:val="3"/>
      </w:numPr>
    </w:pPr>
  </w:style>
  <w:style w:type="numbering" w:customStyle="1" w:styleId="WW8Num15">
    <w:name w:val="WW8Num15"/>
    <w:rsid w:val="00101F26"/>
    <w:pPr>
      <w:numPr>
        <w:numId w:val="2"/>
      </w:numPr>
    </w:pPr>
  </w:style>
  <w:style w:type="numbering" w:customStyle="1" w:styleId="WW8Num3">
    <w:name w:val="WW8Num3"/>
    <w:rsid w:val="00101F26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7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8</Pages>
  <Words>7384</Words>
  <Characters>4210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Богдан</dc:creator>
  <cp:keywords/>
  <dc:description/>
  <cp:lastModifiedBy>Мишко</cp:lastModifiedBy>
  <cp:revision>13</cp:revision>
  <cp:lastPrinted>2011-02-14T10:25:00Z</cp:lastPrinted>
  <dcterms:created xsi:type="dcterms:W3CDTF">2011-05-25T09:57:00Z</dcterms:created>
  <dcterms:modified xsi:type="dcterms:W3CDTF">2012-05-10T05:17:00Z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