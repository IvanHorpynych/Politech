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FC" w:rsidRPr="0014755D" w:rsidRDefault="00E974FC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E974FC" w:rsidRPr="0014755D" w:rsidRDefault="00E974FC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E974FC" w:rsidRPr="0014755D" w:rsidRDefault="00E974FC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E974FC" w:rsidRPr="0014755D" w:rsidRDefault="00E974FC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E974FC" w:rsidRPr="0014755D" w:rsidRDefault="00E974FC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E974FC" w:rsidRPr="0014755D" w:rsidRDefault="00E974FC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E974FC" w:rsidRPr="0014755D" w:rsidRDefault="00E974FC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E974FC" w:rsidRPr="0014755D" w:rsidRDefault="00E974FC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E974FC" w:rsidRPr="0014755D" w:rsidRDefault="00E974FC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E974FC" w:rsidRPr="0014755D" w:rsidRDefault="00E974FC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E974FC" w:rsidRPr="0014755D" w:rsidRDefault="00E974FC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E974FC" w:rsidRPr="0014755D" w:rsidRDefault="00E974FC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E974FC" w:rsidRPr="00D438F0" w:rsidRDefault="00E974FC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sz w:val="36"/>
          <w:szCs w:val="36"/>
          <w:lang w:val="uk-UA"/>
        </w:rPr>
        <w:t>Лабораторна робота  №</w:t>
      </w:r>
      <w:r>
        <w:rPr>
          <w:rFonts w:ascii="Calibri" w:hAnsi="Calibri"/>
          <w:sz w:val="36"/>
          <w:szCs w:val="36"/>
          <w:lang w:val="uk-UA"/>
        </w:rPr>
        <w:t>1</w:t>
      </w:r>
    </w:p>
    <w:p w:rsidR="00E974FC" w:rsidRPr="003A77BE" w:rsidRDefault="00E974FC" w:rsidP="004B0206">
      <w:pPr>
        <w:jc w:val="center"/>
        <w:rPr>
          <w:rFonts w:ascii="Calibri" w:hAnsi="Calibri"/>
          <w:sz w:val="36"/>
          <w:szCs w:val="36"/>
          <w:lang w:val="ru-RU"/>
        </w:rPr>
      </w:pPr>
      <w:r w:rsidRPr="0014755D">
        <w:rPr>
          <w:rFonts w:ascii="Calibri" w:hAnsi="Calibri"/>
          <w:sz w:val="36"/>
          <w:szCs w:val="36"/>
          <w:lang w:val="uk-UA"/>
        </w:rPr>
        <w:t xml:space="preserve">з </w:t>
      </w:r>
    </w:p>
    <w:p w:rsidR="00E974FC" w:rsidRPr="003A77BE" w:rsidRDefault="00E974FC" w:rsidP="004B0206">
      <w:pPr>
        <w:jc w:val="center"/>
        <w:rPr>
          <w:rFonts w:ascii="Calibri" w:hAnsi="Calibri"/>
          <w:sz w:val="36"/>
          <w:szCs w:val="36"/>
          <w:lang w:val="uk-UA"/>
        </w:rPr>
      </w:pPr>
      <w:r>
        <w:rPr>
          <w:rFonts w:ascii="Calibri" w:hAnsi="Calibri"/>
          <w:sz w:val="36"/>
          <w:szCs w:val="36"/>
          <w:lang w:val="uk-UA"/>
        </w:rPr>
        <w:t>Системне Програмне Забезпечення</w:t>
      </w:r>
    </w:p>
    <w:p w:rsidR="00E974FC" w:rsidRPr="0014755D" w:rsidRDefault="00E974FC" w:rsidP="004B0206">
      <w:pPr>
        <w:ind w:left="1440" w:firstLine="720"/>
        <w:rPr>
          <w:rFonts w:ascii="Calibri" w:hAnsi="Calibri"/>
          <w:sz w:val="36"/>
          <w:szCs w:val="36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2855A0">
        <w:rPr>
          <w:rFonts w:ascii="Calibri" w:hAnsi="Calibri"/>
          <w:sz w:val="28"/>
          <w:szCs w:val="28"/>
          <w:lang w:val="ru-RU"/>
        </w:rPr>
        <w:t>Степаню</w:t>
      </w:r>
      <w:r>
        <w:rPr>
          <w:rFonts w:ascii="Calibri" w:hAnsi="Calibri"/>
          <w:sz w:val="28"/>
          <w:szCs w:val="28"/>
          <w:lang w:val="ru-RU"/>
        </w:rPr>
        <w:t>к</w:t>
      </w:r>
      <w:r>
        <w:rPr>
          <w:rFonts w:ascii="Calibri" w:hAnsi="Calibri"/>
          <w:sz w:val="28"/>
          <w:szCs w:val="28"/>
          <w:lang w:val="uk-UA"/>
        </w:rPr>
        <w:t xml:space="preserve"> М.Ф.    гр. КВ-</w:t>
      </w:r>
      <w:r w:rsidRPr="002855A0">
        <w:rPr>
          <w:rFonts w:ascii="Calibri" w:hAnsi="Calibri"/>
          <w:sz w:val="28"/>
          <w:szCs w:val="28"/>
          <w:lang w:val="ru-RU"/>
        </w:rPr>
        <w:t>92</w:t>
      </w:r>
      <w:r w:rsidRPr="0014755D">
        <w:rPr>
          <w:rFonts w:ascii="Calibri" w:hAnsi="Calibri"/>
          <w:sz w:val="28"/>
          <w:szCs w:val="28"/>
          <w:lang w:val="uk-UA"/>
        </w:rPr>
        <w:t xml:space="preserve">        </w:t>
      </w:r>
    </w:p>
    <w:p w:rsidR="00E974FC" w:rsidRPr="0014755D" w:rsidRDefault="00E974FC" w:rsidP="004B0206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rPr>
          <w:rFonts w:ascii="Calibri" w:hAnsi="Calibri"/>
          <w:lang w:val="uk-UA"/>
        </w:rPr>
      </w:pPr>
    </w:p>
    <w:p w:rsidR="00E974FC" w:rsidRPr="0014755D" w:rsidRDefault="00E974FC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E974FC" w:rsidRPr="0014755D" w:rsidRDefault="00E974FC" w:rsidP="004B0206">
      <w:pPr>
        <w:jc w:val="center"/>
        <w:rPr>
          <w:rFonts w:ascii="Calibri" w:hAnsi="Calibri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>
        <w:rPr>
          <w:rFonts w:ascii="Calibri" w:hAnsi="Calibri"/>
          <w:sz w:val="28"/>
          <w:szCs w:val="28"/>
          <w:lang w:val="uk-UA"/>
        </w:rPr>
        <w:t>12</w:t>
      </w:r>
    </w:p>
    <w:p w:rsidR="00E974FC" w:rsidRDefault="00E974FC" w:rsidP="004B0206">
      <w:pPr>
        <w:jc w:val="center"/>
        <w:rPr>
          <w:i/>
          <w:sz w:val="28"/>
          <w:szCs w:val="28"/>
          <w:lang w:val="uk-UA"/>
        </w:rPr>
      </w:pPr>
      <w:r w:rsidRPr="0014755D">
        <w:rPr>
          <w:lang w:val="uk-UA"/>
        </w:rPr>
        <w:br w:type="page"/>
      </w:r>
      <w:r w:rsidRPr="004B0206">
        <w:rPr>
          <w:i/>
          <w:sz w:val="28"/>
          <w:szCs w:val="28"/>
          <w:lang w:val="uk-UA"/>
        </w:rPr>
        <w:t xml:space="preserve"> Завдання для лабораторної роботи </w:t>
      </w:r>
    </w:p>
    <w:p w:rsidR="00E974FC" w:rsidRPr="007106EC" w:rsidRDefault="00E974FC" w:rsidP="004B0206">
      <w:pPr>
        <w:jc w:val="center"/>
        <w:rPr>
          <w:i/>
          <w:sz w:val="20"/>
          <w:szCs w:val="20"/>
          <w:lang w:val="uk-UA"/>
        </w:rPr>
      </w:pP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>Разработать аллокатор общего назначения, используя за основу описанный выше базовый вариант алгоритма, принимая во внимания следующие условия: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>Области памяти можно выделять любым доступным способом.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Функции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alloc</w:t>
      </w:r>
      <w:r w:rsidRPr="007106EC">
        <w:rPr>
          <w:rFonts w:ascii="Arial" w:hAnsi="Arial" w:cs="Arial"/>
          <w:sz w:val="20"/>
          <w:szCs w:val="20"/>
          <w:lang w:val="ru-RU"/>
        </w:rPr>
        <w:t xml:space="preserve">(),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realloc</w:t>
      </w:r>
      <w:r w:rsidRPr="007106EC">
        <w:rPr>
          <w:rFonts w:ascii="Arial" w:hAnsi="Arial" w:cs="Arial"/>
          <w:sz w:val="20"/>
          <w:szCs w:val="20"/>
          <w:lang w:val="ru-RU"/>
        </w:rPr>
        <w:t xml:space="preserve">() и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>
        <w:rPr>
          <w:rFonts w:ascii="Arial" w:hAnsi="Arial" w:cs="Arial"/>
          <w:sz w:val="20"/>
          <w:szCs w:val="20"/>
        </w:rPr>
        <w:t>free</w:t>
      </w:r>
      <w:r w:rsidRPr="007106EC">
        <w:rPr>
          <w:rFonts w:ascii="Arial" w:hAnsi="Arial" w:cs="Arial"/>
          <w:sz w:val="20"/>
          <w:szCs w:val="20"/>
          <w:lang w:val="ru-RU"/>
        </w:rPr>
        <w:t>() должны соответствовать приведенным выше прототипам.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Адреса памяти, возвращаемые функциями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alloc</w:t>
      </w:r>
      <w:r w:rsidRPr="007106EC">
        <w:rPr>
          <w:rFonts w:ascii="Arial" w:hAnsi="Arial" w:cs="Arial"/>
          <w:sz w:val="20"/>
          <w:szCs w:val="20"/>
          <w:lang w:val="ru-RU"/>
        </w:rPr>
        <w:t xml:space="preserve">() и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realloc</w:t>
      </w:r>
      <w:r w:rsidRPr="007106EC">
        <w:rPr>
          <w:rFonts w:ascii="Arial" w:hAnsi="Arial" w:cs="Arial"/>
          <w:sz w:val="20"/>
          <w:szCs w:val="20"/>
          <w:lang w:val="ru-RU"/>
        </w:rPr>
        <w:t>(), должны быть выровнены на границу в 4 байта.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>Попытаться уменьшить время поиска свободного блока памяти и время освобождения занятого блока.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7106EC">
        <w:rPr>
          <w:rFonts w:ascii="Arial" w:hAnsi="Arial" w:cs="Arial"/>
          <w:sz w:val="20"/>
          <w:szCs w:val="20"/>
        </w:rPr>
        <w:t>Попытатьсяуменьшитьфрагментациюпамяти.</w:t>
      </w:r>
    </w:p>
    <w:p w:rsidR="00E974FC" w:rsidRPr="007106EC" w:rsidRDefault="00E974FC" w:rsidP="007106EC">
      <w:pPr>
        <w:jc w:val="both"/>
        <w:rPr>
          <w:rFonts w:ascii="Arial" w:hAnsi="Arial" w:cs="Arial"/>
          <w:sz w:val="20"/>
          <w:szCs w:val="20"/>
        </w:rPr>
      </w:pPr>
    </w:p>
    <w:p w:rsidR="00E974FC" w:rsidRPr="007106EC" w:rsidRDefault="00E974F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Написать функцию </w:t>
      </w:r>
      <w:r w:rsidRPr="007106EC">
        <w:rPr>
          <w:rFonts w:ascii="Arial" w:hAnsi="Arial" w:cs="Arial"/>
          <w:sz w:val="20"/>
          <w:szCs w:val="20"/>
        </w:rPr>
        <w:t>mem</w:t>
      </w:r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dump</w:t>
      </w:r>
      <w:r w:rsidRPr="007106EC">
        <w:rPr>
          <w:rFonts w:ascii="Arial" w:hAnsi="Arial" w:cs="Arial"/>
          <w:sz w:val="20"/>
          <w:szCs w:val="20"/>
          <w:lang w:val="ru-RU"/>
        </w:rPr>
        <w:t>(), которая должна выводить на консоль состояние областей памяти.</w:t>
      </w:r>
    </w:p>
    <w:p w:rsidR="00E974FC" w:rsidRPr="007106EC" w:rsidRDefault="00E974FC" w:rsidP="004B0206">
      <w:pPr>
        <w:jc w:val="center"/>
        <w:rPr>
          <w:i/>
          <w:sz w:val="28"/>
          <w:szCs w:val="28"/>
          <w:lang w:val="ru-RU"/>
        </w:rPr>
      </w:pPr>
    </w:p>
    <w:p w:rsidR="00E974FC" w:rsidRPr="0022520C" w:rsidRDefault="00E974FC" w:rsidP="0022520C">
      <w:pPr>
        <w:pStyle w:val="ListParagraph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Опис алгоритму:</w:t>
      </w:r>
    </w:p>
    <w:p w:rsidR="00E974FC" w:rsidRDefault="00E974FC" w:rsidP="004B0206">
      <w:pPr>
        <w:rPr>
          <w:iCs/>
          <w:sz w:val="22"/>
          <w:szCs w:val="22"/>
          <w:lang w:val="uk-UA" w:eastAsia="uk-UA"/>
        </w:rPr>
      </w:pPr>
    </w:p>
    <w:p w:rsidR="00E974FC" w:rsidRDefault="00E974FC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Під час ініціалізації ал</w:t>
      </w:r>
      <w:r>
        <w:rPr>
          <w:iCs/>
          <w:sz w:val="22"/>
          <w:szCs w:val="22"/>
          <w:lang w:val="ru-RU" w:eastAsia="uk-UA"/>
        </w:rPr>
        <w:t>л</w:t>
      </w:r>
      <w:r>
        <w:rPr>
          <w:iCs/>
          <w:sz w:val="22"/>
          <w:szCs w:val="22"/>
          <w:lang w:val="uk-UA" w:eastAsia="uk-UA"/>
        </w:rPr>
        <w:t>окатору виділяється фіксовано область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(за замовчуванням 2048 байт), вказівник на неї записується у спеціально створений вектор. Ця область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реалізована у вигляді структури даних, що складається з масиву необхідного розміру та змінної що зберігає кількість блоків, розміщених в цьому масиві. Автоматично в цьому масиві створюється блок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яті,що займає весь виділений об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ru-RU" w:eastAsia="uk-UA"/>
        </w:rPr>
        <w:t>є</w:t>
      </w:r>
      <w:r>
        <w:rPr>
          <w:iCs/>
          <w:sz w:val="22"/>
          <w:szCs w:val="22"/>
          <w:lang w:val="uk-UA" w:eastAsia="uk-UA"/>
        </w:rPr>
        <w:t>м, з міткою «вільно».</w:t>
      </w:r>
    </w:p>
    <w:p w:rsidR="00E974FC" w:rsidRPr="003D35B8" w:rsidRDefault="00E974FC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Функція  №№№ створює у масиві блок необхідного розміру(відтинаючи його від існуючого вільного блоку),додатково записуючи перед цим блоком 8 байтів службової інформації,такої як індикатор зайнятості поточного блоку,розмір поточного блоку,розміри попереднього і наступного блоків(якщо вони існують). У випадку заповнення виділеної області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(або недостатньої кількості вільної в ній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яті) створюється нова, а вказівник на неї записується у вектор. Знищення блоку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відбувається шляхом запису до відповідних байтів ознаки звільнення блоку, або, якщо звільнена пам'ять зливається з сусідніми вільними блоками,додаткова інформація записується до них. При зміні розміру блоку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визначається, чи є попереду вільний блок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яті,який має бажаний розмір, якщо так – значить блок розширяється на тому ж місці за рахунок сусіднього вільно,якщо -  ні, то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під нього виділяється на новому місці,а старий блок знищується.</w:t>
      </w:r>
    </w:p>
    <w:p w:rsidR="00E974FC" w:rsidRPr="00A84F8A" w:rsidRDefault="00E974FC" w:rsidP="004B0206">
      <w:pPr>
        <w:rPr>
          <w:iCs/>
          <w:sz w:val="22"/>
          <w:szCs w:val="22"/>
          <w:lang w:val="uk-UA" w:eastAsia="uk-UA"/>
        </w:rPr>
      </w:pPr>
    </w:p>
    <w:p w:rsidR="00E974FC" w:rsidRPr="0022520C" w:rsidRDefault="00E974FC" w:rsidP="0022520C">
      <w:pPr>
        <w:pStyle w:val="ListParagraph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Оцінка алгоритму:</w:t>
      </w:r>
    </w:p>
    <w:p w:rsidR="00E974FC" w:rsidRDefault="00E974FC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Для кожного виділеного блоку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створюється додатково 8 байт інформації,такої як ознака зайнятості блоку,розмір поточного блоку,розмір попереднього і наступного блоків. Отже для Н блоків необхідно Н*8 байт додаткової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яті. </w:t>
      </w:r>
    </w:p>
    <w:p w:rsidR="00E974FC" w:rsidRDefault="00E974FC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Для пошуку необхідного блоку необхідно перевірити К заголовків,де К – це кількість об’єктів необхідної області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яті. Для знаходження потрібної області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в векторі необхідно виконати максимум М ітерацій, де М – це кількість елементів вектора( областей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яті). </w:t>
      </w:r>
    </w:p>
    <w:p w:rsidR="00E974FC" w:rsidRDefault="00E974FC" w:rsidP="004B0206">
      <w:pPr>
        <w:rPr>
          <w:iCs/>
          <w:sz w:val="22"/>
          <w:szCs w:val="22"/>
          <w:lang w:val="uk-UA" w:eastAsia="uk-UA"/>
        </w:rPr>
      </w:pPr>
    </w:p>
    <w:p w:rsidR="00E974FC" w:rsidRPr="0022520C" w:rsidRDefault="00E974FC" w:rsidP="0022520C">
      <w:pPr>
        <w:pStyle w:val="ListParagraph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Недоліки і переваги алгоритму.</w:t>
      </w:r>
    </w:p>
    <w:p w:rsidR="00E974FC" w:rsidRPr="009B2CFF" w:rsidRDefault="00E974FC" w:rsidP="009F73A1">
      <w:pPr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Цей алгоритм не оптимально використовувати для виділення маленьких об’ємів пам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так як залучається багато місця для збереження додаткової інформації. В свою чергу для виділення великих обсягів(блоків)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 він працює досить швидко,адже використовує для сховища масив,який забезпечує швидкий доступ до будь-якої комірки(на відміну ,наприклад, від списків, які б було доцільно використовувати в алгоритмі для алокації малих об’ємів пам</w:t>
      </w:r>
      <w:r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яті).</w:t>
      </w:r>
    </w:p>
    <w:p w:rsidR="00E974FC" w:rsidRDefault="00E974FC" w:rsidP="009F73A1">
      <w:pPr>
        <w:jc w:val="both"/>
        <w:rPr>
          <w:iCs/>
          <w:sz w:val="22"/>
          <w:szCs w:val="22"/>
          <w:lang w:val="uk-UA" w:eastAsia="uk-UA"/>
        </w:rPr>
      </w:pPr>
    </w:p>
    <w:p w:rsidR="00E974FC" w:rsidRDefault="00E974FC" w:rsidP="004B0206">
      <w:pPr>
        <w:rPr>
          <w:i/>
          <w:sz w:val="28"/>
          <w:szCs w:val="28"/>
          <w:lang w:val="uk-UA"/>
        </w:rPr>
      </w:pPr>
    </w:p>
    <w:p w:rsidR="00E974FC" w:rsidRDefault="00E974FC" w:rsidP="004B0206">
      <w:pPr>
        <w:rPr>
          <w:i/>
          <w:sz w:val="28"/>
          <w:szCs w:val="28"/>
          <w:lang w:val="uk-UA"/>
        </w:rPr>
      </w:pPr>
    </w:p>
    <w:p w:rsidR="00E974FC" w:rsidRPr="0022520C" w:rsidRDefault="00E974FC" w:rsidP="0022520C">
      <w:pPr>
        <w:pStyle w:val="ListParagraph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Текст програми:</w:t>
      </w:r>
    </w:p>
    <w:p w:rsidR="00E974FC" w:rsidRDefault="00E974FC" w:rsidP="005D63A7">
      <w:pPr>
        <w:rPr>
          <w:lang w:val="uk-UA"/>
        </w:rPr>
      </w:pPr>
    </w:p>
    <w:p w:rsidR="00E974FC" w:rsidRDefault="00E974FC" w:rsidP="005D63A7">
      <w:r>
        <w:rPr>
          <w:lang w:val="uk-UA"/>
        </w:rPr>
        <w:t>--------</w:t>
      </w:r>
      <w:r>
        <w:t>main.cpp</w:t>
      </w:r>
      <w:r w:rsidRPr="009B2CFF">
        <w:rPr>
          <w:lang w:val="uk-UA"/>
        </w:rPr>
        <w:t>-------</w:t>
      </w:r>
      <w:r>
        <w:t>--</w:t>
      </w:r>
    </w:p>
    <w:p w:rsidR="00E974FC" w:rsidRDefault="00E974FC" w:rsidP="005D63A7"/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"myHeader.h"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main()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* s1;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* s2;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s3;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s4;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s5,*s6, *s7, *s8, *s9;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DEFAULT_PORTION_SIZE;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memAlloc* ma =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memAlloc();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ma-&gt;nullFile();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s1 = ma-&gt;mem_alloc(100);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s2 = ma-&gt;mem_alloc(100);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s3 = ma-&gt;mem_alloc(100);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s4 = ma-&gt;mem_alloc(100);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ma-&gt;mem_dump();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(s1);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ma-&gt;mem_realloc(s2,400);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ma-&gt;mem_dump();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s9 = ma-&gt;mem_alloc(1000);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ma-&gt;mem_dump();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s5 = ma-&gt;mem_alloc(1000);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ma-&gt;mem_dump();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s6 = ma-&gt;mem_alloc(200);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s7 = ma-&gt;mem_alloc(200);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s8 = ma-&gt;mem_alloc(100);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ma-&gt;mem_dump();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(s6);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(s3);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ma-&gt;mem_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(s4);</w:t>
      </w: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sz w:val="18"/>
          <w:szCs w:val="18"/>
        </w:rPr>
        <w:t>ma-&gt;mem_dump();</w:t>
      </w: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A84F8A">
        <w:rPr>
          <w:rFonts w:ascii="Courier New" w:hAnsi="Courier New" w:cs="Courier New"/>
          <w:noProof/>
          <w:sz w:val="18"/>
          <w:szCs w:val="18"/>
        </w:rPr>
        <w:t xml:space="preserve"> 0 ;</w:t>
      </w:r>
    </w:p>
    <w:p w:rsidR="00E974FC" w:rsidRPr="00E81ACC" w:rsidRDefault="00E974FC" w:rsidP="00E81ACC">
      <w:pPr>
        <w:rPr>
          <w:sz w:val="18"/>
          <w:szCs w:val="18"/>
        </w:rPr>
      </w:pPr>
      <w:r w:rsidRPr="00A84F8A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9B2CFF" w:rsidRDefault="00E974FC" w:rsidP="001775B9">
      <w:pPr>
        <w:rPr>
          <w:sz w:val="16"/>
          <w:szCs w:val="16"/>
          <w:lang w:val="uk-UA"/>
        </w:rPr>
      </w:pPr>
    </w:p>
    <w:p w:rsidR="00E974FC" w:rsidRPr="009B2CFF" w:rsidRDefault="00E974FC" w:rsidP="001775B9">
      <w:pPr>
        <w:rPr>
          <w:sz w:val="16"/>
          <w:szCs w:val="16"/>
          <w:lang w:val="uk-UA"/>
        </w:rPr>
      </w:pPr>
    </w:p>
    <w:p w:rsidR="00E974FC" w:rsidRDefault="00E974FC" w:rsidP="007406F7">
      <w:r>
        <w:rPr>
          <w:lang w:val="uk-UA"/>
        </w:rPr>
        <w:t>--------</w:t>
      </w:r>
      <w:r>
        <w:t>myCode.cpp</w:t>
      </w:r>
      <w:r>
        <w:rPr>
          <w:lang w:val="uk-UA"/>
        </w:rPr>
        <w:t>------</w:t>
      </w:r>
    </w:p>
    <w:p w:rsidR="00E974FC" w:rsidRDefault="00E974FC" w:rsidP="007406F7"/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"myHeader.h"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memPortion::init()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pData  =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newunsignedshort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[DEFAULT_PORTION_SIZE];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biggestPart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)(DEFAULT_PORTION_SIZE - 4);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*(pData + 0)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*(pData + 1)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)biggestPart;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*(pData + 2)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)0;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*(pData + 3)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)0;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numBlocks = 1 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memPortion::allocate(std::size_t size_f)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size = size_f;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//vuravnyuvannya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>( size % 4 == 1)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3;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(size % 4 == 2)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2;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(size % 4 == 3)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1;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size = size/2;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//end vuravnyuvannya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(size &gt; biggestPart)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 p = pData;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 xml:space="preserve">//while ( *(p+3) != 0 )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numBlocks ; i++)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 std::cout &lt;&lt;"**inCicle**";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*p ==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)IS_AVAILABLE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//if ( *p == 1 )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//std::cout &lt;&lt;"**OP**";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*(p+1) == size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*p = IS_NOT_AVAILABLE;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//std::cout &lt;&lt;"return1";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(*(p+1) &gt; size) &amp;&amp; (*(p+1) &lt; (size + 6)))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*p = IS_NOT_AVAILABLE;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//std::cout &lt;&lt;"return2";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}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(*(p+1) &gt;= (size + 6))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//nastupnuy block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*(p+3)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*(p+4+*(p+1)+2) = *(p+1) - size - 4;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//vilna chastuna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size + 0)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size + 1) = *(p+1) - size - 4;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size + 2)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size + 3) =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//te sho zanyalu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+ 0)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)IS_NOT_AVAILABLE;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+ 1)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 xml:space="preserve">//*(p + 2) =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+ 3) = *(p + 4 + size + 1);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//poperedniy block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*(p+2)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*(p-*(p+2) - 1 )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//std::cout &lt;&lt; "next";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 = p + 4 +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memPortion::deAllocate(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pp)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 p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*)pp;</w:t>
      </w:r>
    </w:p>
    <w:p w:rsidR="00E974FC" w:rsidRPr="00E81ACC" w:rsidRDefault="00E974FC" w:rsidP="009F73A1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*(p + 0)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)IS_AVAILABLE;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cout&lt;&lt;numBlocks&lt;&lt;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(*(p+3) != 0) &amp;&amp; ((*(p + 4 + *(p+1))) == IS_AVAILABLE ))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std::cout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"jj1\n"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buf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*(p+1) = *(p+1) + 4 +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*(p+3) = *(p + 4 + buf + 3);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*(p+2)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 - 1)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>( *(p + 3) !=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*(p+1) + 2)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//numBlocks--;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numBlocks--;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cout&lt;&lt;numBlocks&lt;&lt;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//numBlocks--;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(*(p+2) != 0) &amp;&amp; (*((p - *(p+2)-4)) == IS_AVAILABLE)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std::cout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"jj2\n"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*(p+2)-3) = *(p+1) +*(p - *(p+2)-3) +4;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*(p+2)-1) =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 - *(p+2) -2) !=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 - 4 - *(p - *(p+2)-2) - 1) = *(p - *(p+2) - 3);</w:t>
      </w: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color w:val="008000"/>
          <w:sz w:val="18"/>
          <w:szCs w:val="18"/>
        </w:rPr>
        <w:t>//if ( *(p - *(p+2) - 1) != 0)</w:t>
      </w: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A84F8A">
        <w:rPr>
          <w:rFonts w:ascii="Courier New" w:hAnsi="Courier New" w:cs="Courier New"/>
          <w:noProof/>
          <w:sz w:val="18"/>
          <w:szCs w:val="18"/>
        </w:rPr>
        <w:t xml:space="preserve"> ( *(p+3) !=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>*(p + 4 + *(p+1) + 2) = *(p - *(p+2) - 3);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numBlocks--;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pp =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//cout&lt;&lt;"####"&lt;&lt;pp;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memPortion::reallocate(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pp, size_t size_f)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bug = 0;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* </w:t>
      </w:r>
      <w:smartTag w:uri="urn:schemas-microsoft-com:office:smarttags" w:element="place">
        <w:smartTag w:uri="urn:schemas-microsoft-com:office:smarttags" w:element="State">
          <w:r w:rsidRPr="00E81ACC">
            <w:rPr>
              <w:rFonts w:ascii="Courier New" w:hAnsi="Courier New" w:cs="Courier New"/>
              <w:noProof/>
              <w:sz w:val="18"/>
              <w:szCs w:val="18"/>
            </w:rPr>
            <w:t>del</w:t>
          </w:r>
        </w:smartTag>
      </w:smartTag>
      <w:r w:rsidRPr="00E81ACC">
        <w:rPr>
          <w:rFonts w:ascii="Courier New" w:hAnsi="Courier New" w:cs="Courier New"/>
          <w:noProof/>
          <w:sz w:val="18"/>
          <w:szCs w:val="18"/>
        </w:rPr>
        <w:t xml:space="preserve"> = pData;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numBlocks; i++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 ( pp == </w:t>
      </w:r>
      <w:smartTag w:uri="urn:schemas-microsoft-com:office:smarttags" w:element="State">
        <w:r w:rsidRPr="00E81ACC">
          <w:rPr>
            <w:rFonts w:ascii="Courier New" w:hAnsi="Courier New" w:cs="Courier New"/>
            <w:noProof/>
            <w:sz w:val="18"/>
            <w:szCs w:val="18"/>
          </w:rPr>
          <w:t>del</w:t>
        </w:r>
      </w:smartTag>
      <w:r w:rsidRPr="00E81ACC">
        <w:rPr>
          <w:rFonts w:ascii="Courier New" w:hAnsi="Courier New" w:cs="Courier New"/>
          <w:noProof/>
          <w:sz w:val="18"/>
          <w:szCs w:val="18"/>
        </w:rPr>
        <w:t xml:space="preserve"> ) &amp;&amp; ( *</w:t>
      </w:r>
      <w:smartTag w:uri="urn:schemas-microsoft-com:office:smarttags" w:element="place">
        <w:smartTag w:uri="urn:schemas-microsoft-com:office:smarttags" w:element="State">
          <w:r w:rsidRPr="00E81ACC">
            <w:rPr>
              <w:rFonts w:ascii="Courier New" w:hAnsi="Courier New" w:cs="Courier New"/>
              <w:noProof/>
              <w:sz w:val="18"/>
              <w:szCs w:val="18"/>
            </w:rPr>
            <w:t>del</w:t>
          </w:r>
        </w:smartTag>
      </w:smartTag>
      <w:r w:rsidRPr="00E81ACC">
        <w:rPr>
          <w:rFonts w:ascii="Courier New" w:hAnsi="Courier New" w:cs="Courier New"/>
          <w:noProof/>
          <w:sz w:val="18"/>
          <w:szCs w:val="18"/>
        </w:rPr>
        <w:t xml:space="preserve"> == IS_AVAILABLE 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cout&lt;&lt;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"Fuck"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bug = 1;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 xml:space="preserve">    </w:t>
      </w:r>
      <w:smartTag w:uri="urn:schemas-microsoft-com:office:smarttags" w:element="State">
        <w:r w:rsidRPr="00E81ACC">
          <w:rPr>
            <w:rFonts w:ascii="Courier New" w:hAnsi="Courier New" w:cs="Courier New"/>
            <w:noProof/>
            <w:sz w:val="18"/>
            <w:szCs w:val="18"/>
          </w:rPr>
          <w:t>del</w:t>
        </w:r>
      </w:smartTag>
      <w:r w:rsidRPr="00E81ACC">
        <w:rPr>
          <w:rFonts w:ascii="Courier New" w:hAnsi="Courier New" w:cs="Courier New"/>
          <w:noProof/>
          <w:sz w:val="18"/>
          <w:szCs w:val="18"/>
        </w:rPr>
        <w:t xml:space="preserve"> = </w:t>
      </w:r>
      <w:smartTag w:uri="urn:schemas-microsoft-com:office:smarttags" w:element="State">
        <w:r w:rsidRPr="00E81ACC">
          <w:rPr>
            <w:rFonts w:ascii="Courier New" w:hAnsi="Courier New" w:cs="Courier New"/>
            <w:noProof/>
            <w:sz w:val="18"/>
            <w:szCs w:val="18"/>
          </w:rPr>
          <w:t>del</w:t>
        </w:r>
      </w:smartTag>
      <w:r w:rsidRPr="00E81ACC">
        <w:rPr>
          <w:rFonts w:ascii="Courier New" w:hAnsi="Courier New" w:cs="Courier New"/>
          <w:noProof/>
          <w:sz w:val="18"/>
          <w:szCs w:val="18"/>
        </w:rPr>
        <w:t xml:space="preserve"> + *(</w:t>
      </w:r>
      <w:smartTag w:uri="urn:schemas-microsoft-com:office:smarttags" w:element="place">
        <w:smartTag w:uri="urn:schemas-microsoft-com:office:smarttags" w:element="State">
          <w:r w:rsidRPr="00E81ACC">
            <w:rPr>
              <w:rFonts w:ascii="Courier New" w:hAnsi="Courier New" w:cs="Courier New"/>
              <w:noProof/>
              <w:sz w:val="18"/>
              <w:szCs w:val="18"/>
            </w:rPr>
            <w:t>del</w:t>
          </w:r>
        </w:smartTag>
      </w:smartTag>
      <w:r w:rsidRPr="00E81ACC">
        <w:rPr>
          <w:rFonts w:ascii="Courier New" w:hAnsi="Courier New" w:cs="Courier New"/>
          <w:noProof/>
          <w:sz w:val="18"/>
          <w:szCs w:val="18"/>
        </w:rPr>
        <w:t>+1) + 4;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size = size_f;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//vuravnyuvannya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>( size % 4 == 1)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3;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(size % 4 == 2)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2;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(size % 4 == 3)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size += 1;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size = size/2;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 p =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*)pp;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size &lt;= *(p+1))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(*(p+1) - size) &gt; 6 )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{ 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*(p+2) != 0 )</w:t>
      </w:r>
    </w:p>
    <w:p w:rsidR="00E974FC" w:rsidRPr="009F73A1" w:rsidRDefault="00E974FC" w:rsidP="009F73A1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uk-UA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- *(p+2)-1)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(*(p+3) != 0) &amp;&amp; (*(p +4 + *(p+1)) == IS_NOT_AVAILABLE)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+*(p+1)+ 2) =  *(p+1) - size-4;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+ 0) = 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+ 1) = *(p+1) - size - 4;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+ 2)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+ 3) =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(*(p+3) != 0) &amp;&amp; (*(p +4 + *(p+1)) == IS_AVAILABLE)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+ 0 ) = 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+ 1 ) = *(p+1) - size - 4 + *(p+3) + 4;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+ 2 )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//*( p + 4 + size + 3 ) = *(p + 4 + *(p+1) +4 + *(p+3) 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+ 3 ) = *(p + 4 + *(p+1) 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 + 4 + *(p+1) +3)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+4 + *(p+1) + 4 + *(p+3) +2) = *( p + 4 + size + 1 );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*(p+3) ==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+ 0 ) = IS_AVAILABLE;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+ 1 ) = *(p+1) - size - 4;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+ 2 )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+ 3 ) = 0;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*(p+3) = *( p + 4 + size + 1 );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*(p+1)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(size &gt; *(p+1)) &amp;&amp; (*(p+3) != 0)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*(p+4+*(p+1)) == IS_AVAILABLE &amp;&amp; ( size &lt;= (*(p+1) + *(p+3))) 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(( *(p+1) + *(p+3) - size +4) &gt;= 6)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*(p+2)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 - 1)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dd = *(p+4+*(p+1)+3);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*(p+3) = (*(p+1) + *(p+3) - size 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*(p+1)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//*(p+2)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*( p + 4 + size + 0 ) = IS_AVAILABLE;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+ 1 ) =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+ 2 ) = size;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 p + 4 + size + 3 ) = dd;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 p + 4 + size + 3 ) !=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*(p+4+size+4+*(p+3)+2) = 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//numBlocks++;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*(p+2) != 0 )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- *(p+2) - 1) = *(p+1) + *(p+3) +4;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dd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*(p+1) = *(p+1) + *(p+3) +4;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//*(p+2)=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*(p+3) = *(p+4+dd+3);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*(p+3) !=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*(p + 4 + *(p+1) +2) =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numBlocks--;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cout&lt;&lt;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"fuck"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memPortion::picture()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 p = pData;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numBlocks; i ++)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printf(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"|%d|%3.1d|%3.1d|%3.1d|"</w:t>
      </w:r>
      <w:r w:rsidRPr="00E81ACC">
        <w:rPr>
          <w:rFonts w:ascii="Courier New" w:hAnsi="Courier New" w:cs="Courier New"/>
          <w:noProof/>
          <w:sz w:val="18"/>
          <w:szCs w:val="18"/>
        </w:rPr>
        <w:t>,*p,*(p+1),*(p+2),*(p+3));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(*(p) == 1 )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std::cout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"_"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std::cout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"*"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 = p + 4 +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}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std::cout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hAnsi="Courier New" w:cs="Courier New"/>
          <w:noProof/>
          <w:sz w:val="18"/>
          <w:szCs w:val="18"/>
        </w:rPr>
        <w:t>;}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memPortion::pictureFile()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E81ACC">
        <w:rPr>
          <w:rFonts w:ascii="Courier New" w:hAnsi="Courier New" w:cs="Courier New"/>
          <w:noProof/>
          <w:sz w:val="18"/>
          <w:szCs w:val="18"/>
        </w:rPr>
        <w:t>* p = pData;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ofstream f(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hAnsi="Courier New" w:cs="Courier New"/>
          <w:noProof/>
          <w:sz w:val="18"/>
          <w:szCs w:val="18"/>
        </w:rPr>
        <w:t>, ios::app);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//ofstream myFile;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f ==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Pr="00E81ACC">
        <w:rPr>
          <w:rFonts w:ascii="Courier New" w:hAnsi="Courier New" w:cs="Courier New"/>
          <w:noProof/>
          <w:sz w:val="18"/>
          <w:szCs w:val="18"/>
        </w:rPr>
        <w:t>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cerr&lt;&lt;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"File can't be open"</w:t>
      </w:r>
      <w:r w:rsidRPr="00E81ACC">
        <w:rPr>
          <w:rFonts w:ascii="Courier New" w:hAnsi="Courier New" w:cs="Courier New"/>
          <w:noProof/>
          <w:sz w:val="18"/>
          <w:szCs w:val="18"/>
        </w:rPr>
        <w:t>&lt;&lt;endl;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exit(1);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numBlocks; i++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//myFile &lt;&lt; "|"&lt;&lt;*(p)&lt;&lt;"|"&lt;&lt;*(p+1)&lt;&lt;"|"&lt;&lt;*(p+2)&lt;&lt;"|"&lt;&lt;*(p+3)&lt;&lt;"|";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f&lt;&lt;*(p);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f.width(4);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f.width(4);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f&lt;&lt;*(p+2);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f.width(4);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f&lt;&lt;*(p+3);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(*(p) == 1 )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|"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f 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keep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|"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; 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 = p + 4 + *(p+1);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f&lt;&lt;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"%endOfPart%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memPortion::nullFile()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hAnsi="Courier New" w:cs="Courier New"/>
          <w:noProof/>
          <w:sz w:val="18"/>
          <w:szCs w:val="18"/>
        </w:rPr>
        <w:t>, ios::out);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myFile&lt;&lt;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memPortion::nextLineFile()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hAnsi="Courier New" w:cs="Courier New"/>
          <w:noProof/>
          <w:sz w:val="18"/>
          <w:szCs w:val="18"/>
        </w:rPr>
        <w:t>, ios::app);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myFile&lt;&lt;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"goToNextOutput----------</w:t>
      </w:r>
      <w:r w:rsidRPr="009F73A1">
        <w:rPr>
          <w:rFonts w:ascii="Courier New" w:hAnsi="Courier New" w:cs="Courier New"/>
          <w:noProof/>
          <w:color w:val="A31515"/>
          <w:sz w:val="18"/>
          <w:szCs w:val="18"/>
        </w:rPr>
        <w:sym w:font="Wingdings" w:char="F0E0"/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\n"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memAlloc::mem_alloc(std::size_t size)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memPortion* mp =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np;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portions.size() ==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mp =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mp-&gt;init();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portions.push_back(mp);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portions.size(); i++)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 = portions[i];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np = mp-&gt;allocate(size);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np != NULL)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 xml:space="preserve">mp = 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memPortion();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mp-&gt;init();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portions.push_back(mp);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np = mp-&gt;allocate(size);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memAlloc::mem_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*p)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//unsigned short* pp = (unsigned short*)p;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memPortion* mp =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portions.size(); i++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 = portions[i];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(p &gt;= mp-&gt;pData) &amp;&amp; ( p &lt; ( (mp-&gt;pData) + DEFAULT_PORTION_SIZE ) 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cout&lt;&lt;i&lt;&lt;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"qqqqq"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mp-&gt;deAllocate(p);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memAlloc::mem_realloc(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*p, std::size_t size)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memPortion* mp =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>* pp;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 = 0; i &lt; portions.size(); i++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 = portions[i];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(p &gt;= mp-&gt;pData) &amp;&amp; ( p &lt; ( mp-&gt;pData + DEFAULT_PORTION_SIZE ) ) 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pp = mp-&gt;reallocate(p, size);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mp-&gt;bug == 1)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NULL;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 pp != NULL)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pp = mem_alloc(size);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E81ACC">
        <w:rPr>
          <w:rFonts w:ascii="Courier New" w:hAnsi="Courier New" w:cs="Courier New"/>
          <w:noProof/>
          <w:sz w:val="18"/>
          <w:szCs w:val="18"/>
        </w:rPr>
        <w:t>(p);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pp;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memAlloc::mem_dump()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memPortion* mp;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8000"/>
          <w:sz w:val="18"/>
          <w:szCs w:val="18"/>
        </w:rPr>
        <w:t>//nullFile();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i;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(i = 0; i &lt; portions.size(); i++)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 = portions[i];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  <w:t>mp-&gt;pictureFile();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(i == 0)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mp-&gt;nextLineFile();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hAnsi="Courier New" w:cs="Courier New"/>
          <w:noProof/>
          <w:sz w:val="18"/>
          <w:szCs w:val="18"/>
        </w:rPr>
        <w:t xml:space="preserve"> memAlloc::nullFile()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E81ACC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hAnsi="Courier New" w:cs="Courier New"/>
          <w:noProof/>
          <w:sz w:val="18"/>
          <w:szCs w:val="18"/>
        </w:rPr>
        <w:t>, ios::out);</w:t>
      </w:r>
    </w:p>
    <w:p w:rsidR="00E974FC" w:rsidRPr="00A84F8A" w:rsidRDefault="00E974FC" w:rsidP="00E81ACC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81ACC">
        <w:rPr>
          <w:rFonts w:ascii="Courier New" w:hAnsi="Courier New" w:cs="Courier New"/>
          <w:noProof/>
          <w:sz w:val="18"/>
          <w:szCs w:val="18"/>
        </w:rPr>
        <w:tab/>
      </w:r>
      <w:r w:rsidRPr="00A84F8A">
        <w:rPr>
          <w:rFonts w:ascii="Courier New" w:hAnsi="Courier New" w:cs="Courier New"/>
          <w:noProof/>
          <w:sz w:val="18"/>
          <w:szCs w:val="18"/>
        </w:rPr>
        <w:t>myFile&lt;&lt;</w:t>
      </w:r>
      <w:r w:rsidRPr="00A84F8A">
        <w:rPr>
          <w:rFonts w:ascii="Courier New" w:hAnsi="Courier New" w:cs="Courier New"/>
          <w:noProof/>
          <w:color w:val="A31515"/>
          <w:sz w:val="18"/>
          <w:szCs w:val="18"/>
        </w:rPr>
        <w:t>""</w:t>
      </w:r>
      <w:r w:rsidRPr="00A84F8A">
        <w:rPr>
          <w:rFonts w:ascii="Courier New" w:hAnsi="Courier New" w:cs="Courier New"/>
          <w:noProof/>
          <w:sz w:val="18"/>
          <w:szCs w:val="18"/>
        </w:rPr>
        <w:t>;</w:t>
      </w:r>
    </w:p>
    <w:p w:rsidR="00E974FC" w:rsidRPr="00E81ACC" w:rsidRDefault="00E974FC" w:rsidP="00E81ACC">
      <w:pPr>
        <w:rPr>
          <w:sz w:val="18"/>
          <w:szCs w:val="18"/>
        </w:rPr>
      </w:pPr>
      <w:r w:rsidRPr="00A84F8A">
        <w:rPr>
          <w:rFonts w:ascii="Courier New" w:hAnsi="Courier New" w:cs="Courier New"/>
          <w:noProof/>
          <w:sz w:val="18"/>
          <w:szCs w:val="18"/>
        </w:rPr>
        <w:t>}</w:t>
      </w:r>
    </w:p>
    <w:p w:rsidR="00E974FC" w:rsidRDefault="00E974FC" w:rsidP="001775B9">
      <w:pPr>
        <w:rPr>
          <w:sz w:val="16"/>
          <w:szCs w:val="16"/>
          <w:lang w:val="uk-UA"/>
        </w:rPr>
      </w:pPr>
    </w:p>
    <w:p w:rsidR="00E974FC" w:rsidRPr="009B2CFF" w:rsidRDefault="00E974FC" w:rsidP="00E81ACC">
      <w:pPr>
        <w:rPr>
          <w:sz w:val="16"/>
          <w:szCs w:val="16"/>
          <w:lang w:val="uk-UA"/>
        </w:rPr>
      </w:pPr>
    </w:p>
    <w:p w:rsidR="00E974FC" w:rsidRDefault="00E974FC" w:rsidP="00E81ACC"/>
    <w:p w:rsidR="00E974FC" w:rsidRPr="009B2CFF" w:rsidRDefault="00E974FC" w:rsidP="00E81ACC">
      <w:pPr>
        <w:rPr>
          <w:lang w:val="uk-UA"/>
        </w:rPr>
      </w:pPr>
      <w:r>
        <w:rPr>
          <w:lang w:val="uk-UA"/>
        </w:rPr>
        <w:t>--------</w:t>
      </w:r>
      <w:r>
        <w:t>myHeader.h</w:t>
      </w:r>
      <w:r w:rsidRPr="009B2CFF">
        <w:rPr>
          <w:lang w:val="uk-UA"/>
        </w:rPr>
        <w:t>-------</w:t>
      </w:r>
    </w:p>
    <w:p w:rsidR="00E974FC" w:rsidRDefault="00E974FC" w:rsidP="001775B9">
      <w:pPr>
        <w:rPr>
          <w:sz w:val="16"/>
          <w:szCs w:val="16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hAnsi="Courier New" w:cs="Courier New"/>
          <w:noProof/>
          <w:color w:val="A31515"/>
          <w:sz w:val="18"/>
          <w:szCs w:val="18"/>
        </w:rPr>
        <w:t>&lt;vector&gt;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hAnsi="Courier New" w:cs="Courier New"/>
          <w:noProof/>
          <w:color w:val="A31515"/>
          <w:sz w:val="18"/>
          <w:szCs w:val="18"/>
        </w:rPr>
        <w:t>&lt;iostream&gt;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hAnsi="Courier New" w:cs="Courier New"/>
          <w:noProof/>
          <w:color w:val="A31515"/>
          <w:sz w:val="18"/>
          <w:szCs w:val="18"/>
        </w:rPr>
        <w:t>&lt;fstream&gt;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hAnsi="Courier New" w:cs="Courier New"/>
          <w:noProof/>
          <w:color w:val="A31515"/>
          <w:sz w:val="18"/>
          <w:szCs w:val="18"/>
        </w:rPr>
        <w:t>&lt;stdlib.h&gt;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usingnamespace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std;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DEFAULT_PORTION_SIZE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DEFAULT_PORTION_SIZE 1024</w:t>
      </w:r>
    </w:p>
    <w:p w:rsidR="00E974FC" w:rsidRPr="00A84F8A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84F8A">
        <w:rPr>
          <w:rFonts w:ascii="Courier New" w:hAnsi="Courier New" w:cs="Courier New"/>
          <w:noProof/>
          <w:color w:val="0000FF"/>
          <w:sz w:val="18"/>
          <w:szCs w:val="18"/>
        </w:rPr>
        <w:t>#endif</w:t>
      </w:r>
    </w:p>
    <w:p w:rsidR="00E974FC" w:rsidRPr="00A84F8A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IS_AVAILABLE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IS_AVAILABLE 1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#endif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IS_NOT_AVAILABLE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IS_NOT_AVAILABLE 0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#endif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struct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memPortion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init();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picture();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allocate(std::size_t size);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deAllocate(</w:t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p);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reallocate(</w:t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*p, size_t size);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pictureFile();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nullFile();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nextLineFile();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C148D2">
        <w:rPr>
          <w:rFonts w:ascii="Courier New" w:hAnsi="Courier New" w:cs="Courier New"/>
          <w:noProof/>
          <w:sz w:val="18"/>
          <w:szCs w:val="18"/>
        </w:rPr>
        <w:t>* pData;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8000"/>
          <w:sz w:val="18"/>
          <w:szCs w:val="18"/>
        </w:rPr>
        <w:t>//the biggest block in the portion: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biggestPart;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unsignedshort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numBlocks;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bug;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>};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memAlloc 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>{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 w:rsidRPr="00C148D2">
        <w:rPr>
          <w:rFonts w:ascii="Courier New" w:hAnsi="Courier New" w:cs="Courier New"/>
          <w:noProof/>
          <w:sz w:val="18"/>
          <w:szCs w:val="18"/>
        </w:rPr>
        <w:t>: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8000"/>
          <w:sz w:val="18"/>
          <w:szCs w:val="18"/>
        </w:rPr>
        <w:t>//typedef std::vector&lt;memPortion&gt; Portions;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8000"/>
          <w:sz w:val="18"/>
          <w:szCs w:val="18"/>
        </w:rPr>
        <w:t>//Portions* portions;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  <w:t>vector&lt;memPortion*&gt; portions;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C148D2">
        <w:rPr>
          <w:rFonts w:ascii="Courier New" w:hAnsi="Courier New" w:cs="Courier New"/>
          <w:noProof/>
          <w:sz w:val="18"/>
          <w:szCs w:val="18"/>
        </w:rPr>
        <w:t>: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 mem_alloc   (std::size_t size);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  mem_</w:t>
      </w:r>
      <w:r>
        <w:rPr>
          <w:rFonts w:ascii="Courier New" w:hAnsi="Courier New" w:cs="Courier New"/>
          <w:noProof/>
          <w:sz w:val="18"/>
          <w:szCs w:val="18"/>
        </w:rPr>
        <w:t>free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p);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>*  mem_realloc (</w:t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*p, size_t size);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  mem_dump();</w:t>
      </w:r>
    </w:p>
    <w:p w:rsidR="00E974FC" w:rsidRPr="00C148D2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C148D2">
        <w:rPr>
          <w:rFonts w:ascii="Courier New" w:hAnsi="Courier New" w:cs="Courier New"/>
          <w:noProof/>
          <w:sz w:val="18"/>
          <w:szCs w:val="18"/>
        </w:rPr>
        <w:tab/>
      </w:r>
      <w:r w:rsidRPr="00C148D2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hAnsi="Courier New" w:cs="Courier New"/>
          <w:noProof/>
          <w:sz w:val="18"/>
          <w:szCs w:val="18"/>
        </w:rPr>
        <w:t xml:space="preserve">   nullFile();</w:t>
      </w:r>
    </w:p>
    <w:p w:rsidR="00E974FC" w:rsidRPr="00493AFF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493AFF">
        <w:rPr>
          <w:rFonts w:ascii="Courier New" w:hAnsi="Courier New" w:cs="Courier New"/>
          <w:noProof/>
          <w:sz w:val="18"/>
          <w:szCs w:val="18"/>
        </w:rPr>
        <w:t>};</w:t>
      </w:r>
    </w:p>
    <w:p w:rsidR="00E974FC" w:rsidRPr="00493AFF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E974FC" w:rsidRPr="00493AFF" w:rsidRDefault="00E974FC" w:rsidP="00C148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974FC" w:rsidRPr="00493AFF" w:rsidRDefault="00E974FC" w:rsidP="001775B9">
      <w:pPr>
        <w:rPr>
          <w:sz w:val="16"/>
          <w:szCs w:val="16"/>
        </w:rPr>
      </w:pPr>
    </w:p>
    <w:p w:rsidR="00E974FC" w:rsidRDefault="00E974FC" w:rsidP="007406F7">
      <w:pPr>
        <w:rPr>
          <w:sz w:val="16"/>
          <w:szCs w:val="16"/>
          <w:lang w:val="uk-UA"/>
        </w:rPr>
      </w:pPr>
    </w:p>
    <w:p w:rsidR="00E974FC" w:rsidRDefault="00E974FC" w:rsidP="007406F7">
      <w:pPr>
        <w:rPr>
          <w:sz w:val="16"/>
          <w:szCs w:val="16"/>
          <w:lang w:val="uk-UA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Pr="00493AFF" w:rsidRDefault="00E974FC" w:rsidP="007406F7">
      <w:pPr>
        <w:rPr>
          <w:sz w:val="16"/>
          <w:szCs w:val="16"/>
        </w:rPr>
      </w:pPr>
    </w:p>
    <w:p w:rsidR="00E974FC" w:rsidRDefault="00E974FC" w:rsidP="007406F7">
      <w:pPr>
        <w:rPr>
          <w:sz w:val="16"/>
          <w:szCs w:val="16"/>
          <w:lang w:val="uk-UA"/>
        </w:rPr>
      </w:pPr>
    </w:p>
    <w:p w:rsidR="00E974FC" w:rsidRPr="007106EC" w:rsidRDefault="00E974FC" w:rsidP="007406F7">
      <w:pPr>
        <w:rPr>
          <w:sz w:val="16"/>
          <w:szCs w:val="16"/>
          <w:lang w:val="uk-UA"/>
        </w:rPr>
      </w:pPr>
    </w:p>
    <w:p w:rsidR="00E974FC" w:rsidRPr="00493AFF" w:rsidRDefault="00E974FC" w:rsidP="007406F7">
      <w:pPr>
        <w:rPr>
          <w:i/>
          <w:sz w:val="28"/>
          <w:szCs w:val="28"/>
        </w:rPr>
      </w:pPr>
      <w:r w:rsidRPr="009B2CFF">
        <w:rPr>
          <w:i/>
          <w:sz w:val="28"/>
          <w:szCs w:val="28"/>
          <w:lang w:val="uk-UA"/>
        </w:rPr>
        <w:t>Результат роботи про</w:t>
      </w:r>
      <w:r w:rsidRPr="007406F7">
        <w:rPr>
          <w:i/>
          <w:sz w:val="28"/>
          <w:szCs w:val="28"/>
          <w:lang w:val="ru-RU"/>
        </w:rPr>
        <w:t>грами</w:t>
      </w:r>
      <w:r w:rsidRPr="00493AFF">
        <w:rPr>
          <w:i/>
          <w:sz w:val="28"/>
          <w:szCs w:val="28"/>
        </w:rPr>
        <w:t>:</w:t>
      </w:r>
    </w:p>
    <w:p w:rsidR="00E974FC" w:rsidRPr="00493AFF" w:rsidRDefault="00E974FC" w:rsidP="007406F7">
      <w:pPr>
        <w:rPr>
          <w:i/>
          <w:sz w:val="28"/>
          <w:szCs w:val="28"/>
        </w:rPr>
      </w:pPr>
    </w:p>
    <w:p w:rsidR="00E974FC" w:rsidRPr="00493AFF" w:rsidRDefault="00E974FC" w:rsidP="007406F7">
      <w:pPr>
        <w:rPr>
          <w:sz w:val="18"/>
          <w:szCs w:val="18"/>
        </w:rPr>
      </w:pPr>
    </w:p>
    <w:p w:rsidR="00E974FC" w:rsidRPr="00493AFF" w:rsidRDefault="00E974FC" w:rsidP="00C148D2">
      <w:pPr>
        <w:rPr>
          <w:rFonts w:ascii="Calibri" w:hAnsi="Calibri" w:cs="Calibri"/>
          <w:sz w:val="18"/>
          <w:szCs w:val="18"/>
        </w:rPr>
      </w:pPr>
      <w:r w:rsidRPr="00493AFF">
        <w:rPr>
          <w:rFonts w:ascii="Calibri" w:hAnsi="Calibri" w:cs="Calibri"/>
          <w:sz w:val="18"/>
          <w:szCs w:val="18"/>
        </w:rPr>
        <w:t>|0|  50|   0|  50|</w:t>
      </w:r>
      <w:r>
        <w:rPr>
          <w:rFonts w:ascii="Calibri" w:hAnsi="Calibri" w:cs="Calibri"/>
          <w:sz w:val="18"/>
          <w:szCs w:val="18"/>
        </w:rPr>
        <w:t>keep</w:t>
      </w:r>
      <w:r w:rsidRPr="00493AFF">
        <w:rPr>
          <w:rFonts w:ascii="Calibri" w:hAnsi="Calibri" w:cs="Calibri"/>
          <w:sz w:val="18"/>
          <w:szCs w:val="18"/>
        </w:rPr>
        <w:t>||0|  50|  50|  50|</w:t>
      </w:r>
      <w:r>
        <w:rPr>
          <w:rFonts w:ascii="Calibri" w:hAnsi="Calibri" w:cs="Calibri"/>
          <w:sz w:val="18"/>
          <w:szCs w:val="18"/>
        </w:rPr>
        <w:t>keep</w:t>
      </w:r>
      <w:r w:rsidRPr="00493AFF">
        <w:rPr>
          <w:rFonts w:ascii="Calibri" w:hAnsi="Calibri" w:cs="Calibri"/>
          <w:sz w:val="18"/>
          <w:szCs w:val="18"/>
        </w:rPr>
        <w:t>||0|  50|  50|  50|</w:t>
      </w:r>
      <w:r>
        <w:rPr>
          <w:rFonts w:ascii="Calibri" w:hAnsi="Calibri" w:cs="Calibri"/>
          <w:sz w:val="18"/>
          <w:szCs w:val="18"/>
        </w:rPr>
        <w:t>keep</w:t>
      </w:r>
      <w:r w:rsidRPr="00493AFF">
        <w:rPr>
          <w:rFonts w:ascii="Calibri" w:hAnsi="Calibri" w:cs="Calibri"/>
          <w:sz w:val="18"/>
          <w:szCs w:val="18"/>
        </w:rPr>
        <w:t>||0|  50|  50| 804|</w:t>
      </w:r>
      <w:r>
        <w:rPr>
          <w:rFonts w:ascii="Calibri" w:hAnsi="Calibri" w:cs="Calibri"/>
          <w:sz w:val="18"/>
          <w:szCs w:val="18"/>
        </w:rPr>
        <w:t>keep</w:t>
      </w:r>
      <w:r w:rsidRPr="00493AFF">
        <w:rPr>
          <w:rFonts w:ascii="Calibri" w:hAnsi="Calibri" w:cs="Calibri"/>
          <w:sz w:val="18"/>
          <w:szCs w:val="18"/>
        </w:rPr>
        <w:t>||1| 804|  50|   0|</w:t>
      </w:r>
      <w:r>
        <w:rPr>
          <w:rFonts w:ascii="Calibri" w:hAnsi="Calibri" w:cs="Calibri"/>
          <w:sz w:val="18"/>
          <w:szCs w:val="18"/>
        </w:rPr>
        <w:t>free|</w:t>
      </w:r>
      <w:r w:rsidRPr="00B240C3">
        <w:rPr>
          <w:rFonts w:ascii="Calibri" w:hAnsi="Calibri" w:cs="Calibri"/>
          <w:sz w:val="18"/>
          <w:szCs w:val="18"/>
        </w:rPr>
        <w:t>%endOfPart%</w:t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|1| 104|   0|  50|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||0|  50| 104|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 50| 200|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200|  50| 600|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600| 200|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  <w:bookmarkStart w:id="0" w:name="_GoBack"/>
      <w:bookmarkEnd w:id="0"/>
    </w:p>
    <w:p w:rsidR="00E974FC" w:rsidRPr="002855A0" w:rsidRDefault="00E974FC" w:rsidP="00B240C3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</w:t>
      </w:r>
      <w:r w:rsidRPr="002855A0">
        <w:rPr>
          <w:rFonts w:ascii="Calibri" w:hAnsi="Calibri" w:cs="Calibri"/>
          <w:sz w:val="18"/>
          <w:szCs w:val="18"/>
        </w:rPr>
        <w:t>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|1| 104|   0|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104|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 50| 200|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200|  50| 500|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500| 200|  96|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 96| 500|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</w:p>
    <w:p w:rsidR="00E974FC" w:rsidRPr="002855A0" w:rsidRDefault="00E974FC" w:rsidP="00B240C3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</w:t>
      </w:r>
      <w:r w:rsidRPr="002855A0">
        <w:rPr>
          <w:rFonts w:ascii="Calibri" w:hAnsi="Calibri" w:cs="Calibri"/>
          <w:sz w:val="18"/>
          <w:szCs w:val="18"/>
        </w:rPr>
        <w:t>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|1| 104|   0|  50|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||0|  50| 104|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 50| 200|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200|  50| 500|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500| 200|  96|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 96| 500|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|*</w:t>
      </w:r>
      <w:r w:rsidRPr="009F73A1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*</w:t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|0| 500|   0| 516|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516| 500|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</w:p>
    <w:p w:rsidR="00E974FC" w:rsidRPr="002855A0" w:rsidRDefault="00E974FC" w:rsidP="00B240C3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</w:t>
      </w:r>
      <w:r w:rsidRPr="002855A0">
        <w:rPr>
          <w:rFonts w:ascii="Calibri" w:hAnsi="Calibri" w:cs="Calibri"/>
          <w:sz w:val="18"/>
          <w:szCs w:val="18"/>
        </w:rPr>
        <w:t>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|0| 104|   0|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104|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 50| 200|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200|  50| 500|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500| 200|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500|  42|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 42|  50|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|0| 500|   0| 100|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100| 500| 412|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412| 100|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</w:p>
    <w:p w:rsidR="00E974FC" w:rsidRPr="002855A0" w:rsidRDefault="00E974FC" w:rsidP="00B240C3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</w:t>
      </w:r>
      <w:r w:rsidRPr="002855A0">
        <w:rPr>
          <w:rFonts w:ascii="Calibri" w:hAnsi="Calibri" w:cs="Calibri"/>
          <w:sz w:val="18"/>
          <w:szCs w:val="18"/>
        </w:rPr>
        <w:t>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</w:p>
    <w:p w:rsidR="00E974FC" w:rsidRPr="002855A0" w:rsidRDefault="00E974FC" w:rsidP="00C148D2">
      <w:pPr>
        <w:rPr>
          <w:rFonts w:ascii="Calibri" w:hAnsi="Calibri" w:cs="Calibri"/>
          <w:sz w:val="18"/>
          <w:szCs w:val="18"/>
        </w:rPr>
      </w:pPr>
      <w:r w:rsidRPr="002855A0">
        <w:rPr>
          <w:rFonts w:ascii="Calibri" w:hAnsi="Calibri" w:cs="Calibri"/>
          <w:sz w:val="18"/>
          <w:szCs w:val="18"/>
        </w:rPr>
        <w:t>|1| 212|   0| 200|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||0| 200| 212| 500|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500| 200|  50|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||0|  50| 500|  42|</w:t>
      </w:r>
      <w:r>
        <w:rPr>
          <w:rFonts w:ascii="Calibri" w:hAnsi="Calibri" w:cs="Calibri"/>
          <w:sz w:val="18"/>
          <w:szCs w:val="18"/>
        </w:rPr>
        <w:t>keep</w:t>
      </w:r>
      <w:r w:rsidRPr="002855A0">
        <w:rPr>
          <w:rFonts w:ascii="Calibri" w:hAnsi="Calibri" w:cs="Calibri"/>
          <w:sz w:val="18"/>
          <w:szCs w:val="18"/>
        </w:rPr>
        <w:t>||1|  42|  50|   0|</w:t>
      </w:r>
      <w:r>
        <w:rPr>
          <w:rFonts w:ascii="Calibri" w:hAnsi="Calibri" w:cs="Calibri"/>
          <w:sz w:val="18"/>
          <w:szCs w:val="18"/>
        </w:rPr>
        <w:t>free</w:t>
      </w:r>
      <w:r w:rsidRPr="002855A0">
        <w:rPr>
          <w:rFonts w:ascii="Calibri" w:hAnsi="Calibri" w:cs="Calibri"/>
          <w:sz w:val="18"/>
          <w:szCs w:val="18"/>
        </w:rPr>
        <w:t>|%</w:t>
      </w:r>
      <w:r w:rsidRPr="00B240C3">
        <w:rPr>
          <w:rFonts w:ascii="Calibri" w:hAnsi="Calibri" w:cs="Calibri"/>
          <w:sz w:val="18"/>
          <w:szCs w:val="18"/>
        </w:rPr>
        <w:t>endOfPart</w:t>
      </w:r>
      <w:r w:rsidRPr="002855A0">
        <w:rPr>
          <w:rFonts w:ascii="Calibri" w:hAnsi="Calibri" w:cs="Calibri"/>
          <w:sz w:val="18"/>
          <w:szCs w:val="18"/>
        </w:rPr>
        <w:t>%</w:t>
      </w:r>
    </w:p>
    <w:p w:rsidR="00E974FC" w:rsidRPr="00C148D2" w:rsidRDefault="00E974FC" w:rsidP="00C148D2">
      <w:pPr>
        <w:rPr>
          <w:rFonts w:ascii="Calibri" w:hAnsi="Calibri" w:cs="Calibri"/>
          <w:sz w:val="18"/>
          <w:szCs w:val="18"/>
        </w:rPr>
      </w:pPr>
      <w:r w:rsidRPr="00C148D2">
        <w:rPr>
          <w:rFonts w:ascii="Calibri" w:hAnsi="Calibri" w:cs="Calibri"/>
          <w:sz w:val="18"/>
          <w:szCs w:val="18"/>
        </w:rPr>
        <w:t>|0| 500|   0| 100|</w:t>
      </w:r>
      <w:r>
        <w:rPr>
          <w:rFonts w:ascii="Calibri" w:hAnsi="Calibri" w:cs="Calibri"/>
          <w:sz w:val="18"/>
          <w:szCs w:val="18"/>
        </w:rPr>
        <w:t>keep</w:t>
      </w:r>
      <w:r w:rsidRPr="00C148D2">
        <w:rPr>
          <w:rFonts w:ascii="Calibri" w:hAnsi="Calibri" w:cs="Calibri"/>
          <w:sz w:val="18"/>
          <w:szCs w:val="18"/>
        </w:rPr>
        <w:t>||0| 100| 500| 412|</w:t>
      </w:r>
      <w:r>
        <w:rPr>
          <w:rFonts w:ascii="Calibri" w:hAnsi="Calibri" w:cs="Calibri"/>
          <w:sz w:val="18"/>
          <w:szCs w:val="18"/>
        </w:rPr>
        <w:t>keep</w:t>
      </w:r>
      <w:r w:rsidRPr="00C148D2">
        <w:rPr>
          <w:rFonts w:ascii="Calibri" w:hAnsi="Calibri" w:cs="Calibri"/>
          <w:sz w:val="18"/>
          <w:szCs w:val="18"/>
        </w:rPr>
        <w:t>||1| 412| 100|   0|</w:t>
      </w:r>
      <w:r>
        <w:rPr>
          <w:rFonts w:ascii="Calibri" w:hAnsi="Calibri" w:cs="Calibri"/>
          <w:sz w:val="18"/>
          <w:szCs w:val="18"/>
        </w:rPr>
        <w:t>free</w:t>
      </w:r>
      <w:r w:rsidRPr="00C148D2">
        <w:rPr>
          <w:rFonts w:ascii="Calibri" w:hAnsi="Calibri" w:cs="Calibri"/>
          <w:sz w:val="18"/>
          <w:szCs w:val="18"/>
        </w:rPr>
        <w:t>|</w:t>
      </w:r>
      <w:r w:rsidRPr="00B240C3">
        <w:rPr>
          <w:rFonts w:ascii="Calibri" w:hAnsi="Calibri" w:cs="Calibri"/>
          <w:sz w:val="18"/>
          <w:szCs w:val="18"/>
        </w:rPr>
        <w:t>%endOfPart%</w:t>
      </w:r>
    </w:p>
    <w:p w:rsidR="00E974FC" w:rsidRPr="00B240C3" w:rsidRDefault="00E974FC" w:rsidP="00B240C3">
      <w:pPr>
        <w:rPr>
          <w:rFonts w:ascii="Calibri" w:hAnsi="Calibri" w:cs="Calibri"/>
          <w:sz w:val="18"/>
          <w:szCs w:val="18"/>
        </w:rPr>
      </w:pPr>
      <w:r w:rsidRPr="00B240C3">
        <w:rPr>
          <w:rFonts w:ascii="Calibri" w:hAnsi="Calibri" w:cs="Calibri"/>
          <w:sz w:val="18"/>
          <w:szCs w:val="18"/>
        </w:rPr>
        <w:t>goToNextOutput----------</w:t>
      </w:r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E974FC" w:rsidRPr="00B240C3" w:rsidRDefault="00E974FC" w:rsidP="007406F7">
      <w:pPr>
        <w:rPr>
          <w:i/>
          <w:sz w:val="18"/>
          <w:szCs w:val="18"/>
        </w:rPr>
      </w:pPr>
    </w:p>
    <w:sectPr w:rsidR="00E974FC" w:rsidRPr="00B240C3" w:rsidSect="007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025125C"/>
    <w:multiLevelType w:val="hybridMultilevel"/>
    <w:tmpl w:val="4616302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0206"/>
    <w:rsid w:val="0014755D"/>
    <w:rsid w:val="001775B9"/>
    <w:rsid w:val="001861F2"/>
    <w:rsid w:val="001E7373"/>
    <w:rsid w:val="00224267"/>
    <w:rsid w:val="0022520C"/>
    <w:rsid w:val="002855A0"/>
    <w:rsid w:val="002F3E11"/>
    <w:rsid w:val="003A77BE"/>
    <w:rsid w:val="003C51C0"/>
    <w:rsid w:val="003D1700"/>
    <w:rsid w:val="003D35B8"/>
    <w:rsid w:val="00424E1C"/>
    <w:rsid w:val="0043164C"/>
    <w:rsid w:val="00493AFF"/>
    <w:rsid w:val="004B0206"/>
    <w:rsid w:val="004B1CFF"/>
    <w:rsid w:val="00550994"/>
    <w:rsid w:val="005A535B"/>
    <w:rsid w:val="005D63A7"/>
    <w:rsid w:val="006B55E9"/>
    <w:rsid w:val="007106EC"/>
    <w:rsid w:val="007406F7"/>
    <w:rsid w:val="007D7896"/>
    <w:rsid w:val="0085606A"/>
    <w:rsid w:val="009B2CFF"/>
    <w:rsid w:val="009F73A1"/>
    <w:rsid w:val="00A21408"/>
    <w:rsid w:val="00A84F8A"/>
    <w:rsid w:val="00B061DE"/>
    <w:rsid w:val="00B240C3"/>
    <w:rsid w:val="00B24B6E"/>
    <w:rsid w:val="00B773E9"/>
    <w:rsid w:val="00C148D2"/>
    <w:rsid w:val="00C37223"/>
    <w:rsid w:val="00CA6124"/>
    <w:rsid w:val="00D438F0"/>
    <w:rsid w:val="00E11075"/>
    <w:rsid w:val="00E81ACC"/>
    <w:rsid w:val="00E974FC"/>
    <w:rsid w:val="00EA1FB7"/>
    <w:rsid w:val="00EC7E03"/>
    <w:rsid w:val="00EF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F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77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73E9"/>
    <w:rPr>
      <w:rFonts w:ascii="Tahoma" w:hAnsi="Tahoma" w:cs="Tahoma"/>
      <w:sz w:val="16"/>
      <w:szCs w:val="16"/>
      <w:lang w:val="en-US"/>
    </w:rPr>
  </w:style>
  <w:style w:type="paragraph" w:customStyle="1" w:styleId="a">
    <w:name w:val="Задания"/>
    <w:basedOn w:val="Normal"/>
    <w:uiPriority w:val="99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225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11</Pages>
  <Words>8971</Words>
  <Characters>5115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SichikUA</dc:creator>
  <cp:keywords/>
  <dc:description/>
  <cp:lastModifiedBy>Мишко</cp:lastModifiedBy>
  <cp:revision>11</cp:revision>
  <dcterms:created xsi:type="dcterms:W3CDTF">2011-05-11T16:29:00Z</dcterms:created>
  <dcterms:modified xsi:type="dcterms:W3CDTF">2012-05-10T05:01:00Z</dcterms:modified>
</cp:coreProperties>
</file>