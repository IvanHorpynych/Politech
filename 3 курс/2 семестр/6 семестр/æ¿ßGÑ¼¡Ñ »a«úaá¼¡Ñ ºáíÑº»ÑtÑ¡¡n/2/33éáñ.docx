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797" w:rsidRPr="00676630" w:rsidRDefault="005B2797" w:rsidP="00676630">
      <w:pPr>
        <w:pStyle w:val="Standard"/>
        <w:spacing w:line="360" w:lineRule="auto"/>
        <w:jc w:val="center"/>
        <w:rPr>
          <w:sz w:val="28"/>
          <w:szCs w:val="28"/>
        </w:rPr>
      </w:pPr>
      <w:r w:rsidRPr="00676630">
        <w:rPr>
          <w:sz w:val="28"/>
          <w:szCs w:val="28"/>
        </w:rPr>
        <w:t>Міністерство освіти і науки України</w:t>
      </w:r>
    </w:p>
    <w:p w:rsidR="005B2797" w:rsidRDefault="005B2797" w:rsidP="00676630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5B2797" w:rsidRDefault="005B2797" w:rsidP="00676630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інститут»</w:t>
      </w:r>
    </w:p>
    <w:p w:rsidR="005B2797" w:rsidRDefault="005B2797" w:rsidP="00676630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прикладної математики</w:t>
      </w:r>
    </w:p>
    <w:p w:rsidR="005B2797" w:rsidRDefault="005B2797" w:rsidP="00676630">
      <w:pPr>
        <w:pStyle w:val="Standard"/>
        <w:spacing w:line="360" w:lineRule="auto"/>
        <w:jc w:val="center"/>
      </w:pPr>
      <w:r>
        <w:rPr>
          <w:sz w:val="28"/>
          <w:szCs w:val="28"/>
        </w:rPr>
        <w:t>Кафедра спеціалізованих комп</w:t>
      </w:r>
      <w:r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ютерних систем</w:t>
      </w:r>
    </w:p>
    <w:p w:rsidR="005B2797" w:rsidRDefault="005B2797" w:rsidP="00676630">
      <w:pPr>
        <w:pStyle w:val="Standard"/>
        <w:spacing w:line="360" w:lineRule="auto"/>
        <w:jc w:val="center"/>
      </w:pPr>
    </w:p>
    <w:p w:rsidR="005B2797" w:rsidRDefault="005B2797" w:rsidP="00676630">
      <w:pPr>
        <w:pStyle w:val="Standard"/>
        <w:spacing w:line="360" w:lineRule="auto"/>
        <w:jc w:val="center"/>
        <w:rPr>
          <w:sz w:val="28"/>
          <w:szCs w:val="28"/>
        </w:rPr>
      </w:pPr>
    </w:p>
    <w:p w:rsidR="005B2797" w:rsidRDefault="005B2797" w:rsidP="00676630">
      <w:pPr>
        <w:pStyle w:val="Standard"/>
        <w:spacing w:line="360" w:lineRule="auto"/>
        <w:jc w:val="center"/>
        <w:rPr>
          <w:sz w:val="28"/>
          <w:szCs w:val="28"/>
        </w:rPr>
      </w:pPr>
    </w:p>
    <w:p w:rsidR="005B2797" w:rsidRDefault="005B2797" w:rsidP="00676630">
      <w:pPr>
        <w:pStyle w:val="Standard"/>
        <w:spacing w:line="360" w:lineRule="auto"/>
        <w:jc w:val="center"/>
        <w:rPr>
          <w:sz w:val="28"/>
          <w:szCs w:val="28"/>
        </w:rPr>
      </w:pPr>
    </w:p>
    <w:p w:rsidR="005B2797" w:rsidRDefault="005B2797" w:rsidP="00676630">
      <w:pPr>
        <w:pStyle w:val="Standard"/>
        <w:spacing w:line="360" w:lineRule="auto"/>
        <w:jc w:val="center"/>
        <w:rPr>
          <w:sz w:val="28"/>
          <w:szCs w:val="28"/>
        </w:rPr>
      </w:pPr>
    </w:p>
    <w:p w:rsidR="005B2797" w:rsidRDefault="005B2797" w:rsidP="00676630">
      <w:pPr>
        <w:pStyle w:val="Standard"/>
        <w:spacing w:line="360" w:lineRule="auto"/>
        <w:jc w:val="center"/>
        <w:rPr>
          <w:sz w:val="28"/>
          <w:szCs w:val="28"/>
        </w:rPr>
      </w:pPr>
    </w:p>
    <w:p w:rsidR="005B2797" w:rsidRDefault="005B2797" w:rsidP="00676630">
      <w:pPr>
        <w:pStyle w:val="Standard"/>
        <w:spacing w:line="360" w:lineRule="auto"/>
        <w:jc w:val="center"/>
      </w:pPr>
      <w:r>
        <w:rPr>
          <w:b/>
          <w:sz w:val="32"/>
          <w:szCs w:val="32"/>
        </w:rPr>
        <w:t xml:space="preserve">Лабораторна робота № </w:t>
      </w:r>
      <w:r w:rsidRPr="00343F55">
        <w:rPr>
          <w:b/>
          <w:sz w:val="32"/>
          <w:szCs w:val="32"/>
          <w:lang w:val="ru-RU"/>
        </w:rPr>
        <w:t>3</w:t>
      </w:r>
    </w:p>
    <w:p w:rsidR="005B2797" w:rsidRDefault="005B2797" w:rsidP="00676630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5B2797" w:rsidRDefault="005B2797" w:rsidP="00676630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«Системне програмне забезпечення»</w:t>
      </w:r>
    </w:p>
    <w:p w:rsidR="005B2797" w:rsidRDefault="005B2797">
      <w:pPr>
        <w:pStyle w:val="Standard"/>
        <w:jc w:val="center"/>
        <w:rPr>
          <w:sz w:val="28"/>
          <w:szCs w:val="28"/>
        </w:rPr>
      </w:pPr>
    </w:p>
    <w:p w:rsidR="005B2797" w:rsidRDefault="005B2797">
      <w:pPr>
        <w:pStyle w:val="Standard"/>
        <w:jc w:val="center"/>
        <w:rPr>
          <w:sz w:val="28"/>
          <w:szCs w:val="28"/>
        </w:rPr>
      </w:pPr>
    </w:p>
    <w:p w:rsidR="005B2797" w:rsidRDefault="005B2797">
      <w:pPr>
        <w:pStyle w:val="Standard"/>
        <w:jc w:val="center"/>
        <w:rPr>
          <w:sz w:val="28"/>
          <w:szCs w:val="28"/>
        </w:rPr>
      </w:pPr>
    </w:p>
    <w:p w:rsidR="005B2797" w:rsidRDefault="005B2797">
      <w:pPr>
        <w:sectPr w:rsidR="005B2797">
          <w:footerReference w:type="first" r:id="rId7"/>
          <w:pgSz w:w="11906" w:h="16838"/>
          <w:pgMar w:top="1134" w:right="1134" w:bottom="1700" w:left="1701" w:header="708" w:footer="1134" w:gutter="0"/>
          <w:cols w:space="0"/>
          <w:titlePg/>
        </w:sectPr>
      </w:pPr>
    </w:p>
    <w:p w:rsidR="005B2797" w:rsidRDefault="005B2797">
      <w:pPr>
        <w:pStyle w:val="Standard"/>
        <w:jc w:val="center"/>
        <w:rPr>
          <w:sz w:val="28"/>
          <w:szCs w:val="28"/>
        </w:rPr>
      </w:pPr>
    </w:p>
    <w:p w:rsidR="005B2797" w:rsidRDefault="005B2797">
      <w:pPr>
        <w:pStyle w:val="Standard"/>
        <w:jc w:val="center"/>
        <w:rPr>
          <w:sz w:val="28"/>
          <w:szCs w:val="28"/>
        </w:rPr>
      </w:pPr>
    </w:p>
    <w:p w:rsidR="005B2797" w:rsidRDefault="005B2797">
      <w:pPr>
        <w:pStyle w:val="Standard"/>
      </w:pPr>
    </w:p>
    <w:p w:rsidR="005B2797" w:rsidRDefault="005B2797">
      <w:pPr>
        <w:pStyle w:val="Standard"/>
      </w:pPr>
    </w:p>
    <w:p w:rsidR="005B2797" w:rsidRDefault="005B2797">
      <w:pPr>
        <w:pStyle w:val="Standard"/>
      </w:pPr>
    </w:p>
    <w:p w:rsidR="005B2797" w:rsidRDefault="005B2797">
      <w:pPr>
        <w:pStyle w:val="Standard"/>
      </w:pPr>
    </w:p>
    <w:p w:rsidR="005B2797" w:rsidRDefault="005B2797">
      <w:pPr>
        <w:pStyle w:val="Standard"/>
      </w:pPr>
    </w:p>
    <w:p w:rsidR="005B2797" w:rsidRDefault="005B2797" w:rsidP="0067663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Виконав</w:t>
      </w:r>
    </w:p>
    <w:p w:rsidR="005B2797" w:rsidRPr="00676630" w:rsidRDefault="005B2797" w:rsidP="00676630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Студент групи КВ-</w:t>
      </w:r>
      <w:r>
        <w:rPr>
          <w:sz w:val="28"/>
          <w:szCs w:val="28"/>
          <w:lang w:val="en-US"/>
        </w:rPr>
        <w:t>92</w:t>
      </w:r>
    </w:p>
    <w:p w:rsidR="005B2797" w:rsidRPr="00676630" w:rsidRDefault="005B2797" w:rsidP="0067663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Степанюк Михайло</w:t>
      </w:r>
    </w:p>
    <w:p w:rsidR="005B2797" w:rsidRDefault="005B2797">
      <w:pPr>
        <w:pStyle w:val="Standard"/>
        <w:rPr>
          <w:sz w:val="28"/>
          <w:szCs w:val="28"/>
        </w:rPr>
      </w:pPr>
    </w:p>
    <w:p w:rsidR="005B2797" w:rsidRDefault="005B2797">
      <w:pPr>
        <w:pStyle w:val="Standard"/>
      </w:pPr>
    </w:p>
    <w:p w:rsidR="005B2797" w:rsidRDefault="005B2797">
      <w:pPr>
        <w:pStyle w:val="Standard"/>
        <w:rPr>
          <w:sz w:val="28"/>
          <w:szCs w:val="28"/>
        </w:rPr>
      </w:pPr>
    </w:p>
    <w:p w:rsidR="005B2797" w:rsidRDefault="005B2797">
      <w:pPr>
        <w:pStyle w:val="Standard"/>
        <w:rPr>
          <w:sz w:val="28"/>
          <w:szCs w:val="28"/>
        </w:rPr>
      </w:pPr>
    </w:p>
    <w:p w:rsidR="005B2797" w:rsidRDefault="005B2797">
      <w:pPr>
        <w:pStyle w:val="Standard"/>
        <w:rPr>
          <w:sz w:val="28"/>
          <w:szCs w:val="28"/>
        </w:rPr>
      </w:pPr>
    </w:p>
    <w:p w:rsidR="005B2797" w:rsidRDefault="005B2797">
      <w:pPr>
        <w:pStyle w:val="Standard"/>
        <w:rPr>
          <w:sz w:val="28"/>
          <w:szCs w:val="28"/>
        </w:rPr>
      </w:pPr>
    </w:p>
    <w:p w:rsidR="005B2797" w:rsidRDefault="005B2797">
      <w:pPr>
        <w:pStyle w:val="Standard"/>
        <w:jc w:val="center"/>
        <w:rPr>
          <w:sz w:val="28"/>
          <w:szCs w:val="28"/>
        </w:rPr>
      </w:pPr>
    </w:p>
    <w:p w:rsidR="005B2797" w:rsidRDefault="005B2797">
      <w:pPr>
        <w:pStyle w:val="Standard"/>
        <w:rPr>
          <w:sz w:val="28"/>
          <w:szCs w:val="28"/>
        </w:rPr>
      </w:pPr>
    </w:p>
    <w:p w:rsidR="005B2797" w:rsidRDefault="005B2797">
      <w:pPr>
        <w:pStyle w:val="Standard"/>
        <w:jc w:val="right"/>
        <w:rPr>
          <w:sz w:val="28"/>
          <w:szCs w:val="28"/>
        </w:rPr>
      </w:pPr>
    </w:p>
    <w:p w:rsidR="005B2797" w:rsidRDefault="005B2797">
      <w:pPr>
        <w:pStyle w:val="Standard"/>
        <w:jc w:val="right"/>
        <w:rPr>
          <w:sz w:val="28"/>
          <w:szCs w:val="28"/>
        </w:rPr>
      </w:pPr>
    </w:p>
    <w:p w:rsidR="005B2797" w:rsidRDefault="005B2797" w:rsidP="00343F55">
      <w:pPr>
        <w:pStyle w:val="Standard"/>
        <w:jc w:val="right"/>
        <w:rPr>
          <w:sz w:val="28"/>
          <w:szCs w:val="28"/>
        </w:rPr>
      </w:pPr>
    </w:p>
    <w:p w:rsidR="005B2797" w:rsidRDefault="005B2797">
      <w:pPr>
        <w:pStyle w:val="Standard"/>
        <w:jc w:val="right"/>
      </w:pPr>
    </w:p>
    <w:p w:rsidR="005B2797" w:rsidRDefault="005B2797">
      <w:pPr>
        <w:pStyle w:val="Standard"/>
        <w:jc w:val="right"/>
        <w:rPr>
          <w:sz w:val="28"/>
          <w:szCs w:val="28"/>
        </w:rPr>
      </w:pPr>
    </w:p>
    <w:p w:rsidR="005B2797" w:rsidRDefault="005B2797">
      <w:pPr>
        <w:pStyle w:val="Standard"/>
        <w:jc w:val="right"/>
        <w:rPr>
          <w:sz w:val="28"/>
          <w:szCs w:val="28"/>
        </w:rPr>
      </w:pPr>
    </w:p>
    <w:p w:rsidR="005B2797" w:rsidRDefault="005B2797">
      <w:pPr>
        <w:sectPr w:rsidR="005B2797">
          <w:type w:val="continuous"/>
          <w:pgSz w:w="11906" w:h="16838"/>
          <w:pgMar w:top="1134" w:right="1134" w:bottom="1700" w:left="1701" w:header="708" w:footer="1134" w:gutter="0"/>
          <w:cols w:num="2" w:space="720" w:equalWidth="0">
            <w:col w:w="4181" w:space="708"/>
            <w:col w:w="4182"/>
          </w:cols>
          <w:titlePg/>
        </w:sectPr>
      </w:pPr>
    </w:p>
    <w:p w:rsidR="005B2797" w:rsidRDefault="005B2797">
      <w:pPr>
        <w:pStyle w:val="Standard"/>
        <w:jc w:val="center"/>
        <w:rPr>
          <w:sz w:val="28"/>
          <w:szCs w:val="28"/>
        </w:rPr>
      </w:pPr>
    </w:p>
    <w:p w:rsidR="005B2797" w:rsidRDefault="005B2797">
      <w:pPr>
        <w:pStyle w:val="Standard"/>
        <w:jc w:val="center"/>
        <w:rPr>
          <w:b/>
          <w:sz w:val="28"/>
          <w:szCs w:val="28"/>
        </w:rPr>
      </w:pPr>
    </w:p>
    <w:p w:rsidR="005B2797" w:rsidRDefault="005B2797">
      <w:pPr>
        <w:pStyle w:val="Standard"/>
        <w:jc w:val="center"/>
        <w:rPr>
          <w:b/>
          <w:sz w:val="28"/>
          <w:szCs w:val="28"/>
        </w:rPr>
      </w:pPr>
    </w:p>
    <w:p w:rsidR="005B2797" w:rsidRPr="00676630" w:rsidRDefault="005B2797">
      <w:pPr>
        <w:pStyle w:val="Standard"/>
        <w:jc w:val="center"/>
        <w:rPr>
          <w:b/>
          <w:sz w:val="28"/>
          <w:szCs w:val="28"/>
          <w:lang w:val="ru-RU"/>
        </w:rPr>
      </w:pPr>
    </w:p>
    <w:p w:rsidR="005B2797" w:rsidRDefault="005B2797">
      <w:pPr>
        <w:pStyle w:val="Standard"/>
        <w:jc w:val="center"/>
        <w:rPr>
          <w:b/>
          <w:sz w:val="28"/>
          <w:szCs w:val="28"/>
        </w:rPr>
      </w:pPr>
      <w:r>
        <w:rPr>
          <w:noProof/>
          <w:lang w:eastAsia="uk-UA"/>
        </w:rPr>
        <w:pict>
          <v:rect id="Rectangle 1" o:spid="_x0000_s1026" style="position:absolute;left:0;text-align:left;margin-left:435.5pt;margin-top:6.75pt;width:35.5pt;height:90.05pt;z-index:251658240;visibility:visibl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" strokecolor="white" strokeweight="1pt">
            <v:textbox style="mso-next-textbox:#Rectangle 1" inset="0,0,0,0">
              <w:txbxContent>
                <w:p w:rsidR="005B2797" w:rsidRDefault="005B2797"/>
              </w:txbxContent>
            </v:textbox>
          </v:rect>
        </w:pict>
      </w:r>
    </w:p>
    <w:p w:rsidR="005B2797" w:rsidRPr="00676630" w:rsidRDefault="005B2797">
      <w:pPr>
        <w:pStyle w:val="Textbody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Київ 201</w:t>
      </w:r>
      <w:r>
        <w:rPr>
          <w:b/>
          <w:sz w:val="28"/>
          <w:szCs w:val="28"/>
          <w:lang w:val="en-US"/>
        </w:rPr>
        <w:t>2</w:t>
      </w:r>
    </w:p>
    <w:p w:rsidR="005B2797" w:rsidRPr="00BF4578" w:rsidRDefault="005B2797">
      <w:pPr>
        <w:pStyle w:val="Standard"/>
        <w:ind w:firstLine="709"/>
        <w:jc w:val="both"/>
        <w:rPr>
          <w:b/>
          <w:sz w:val="20"/>
          <w:szCs w:val="20"/>
        </w:rPr>
      </w:pPr>
      <w:r>
        <w:rPr>
          <w:sz w:val="20"/>
          <w:szCs w:val="20"/>
        </w:rPr>
        <w:tab/>
      </w:r>
      <w:bookmarkStart w:id="0" w:name="_GoBack"/>
      <w:r w:rsidRPr="00BF4578">
        <w:rPr>
          <w:b/>
          <w:sz w:val="20"/>
          <w:szCs w:val="20"/>
        </w:rPr>
        <w:t>Постановка задачі:</w:t>
      </w:r>
      <w:bookmarkEnd w:id="0"/>
    </w:p>
    <w:p w:rsidR="005B2797" w:rsidRDefault="005B2797">
      <w:pPr>
        <w:pStyle w:val="Standard"/>
        <w:numPr>
          <w:ilvl w:val="0"/>
          <w:numId w:val="6"/>
        </w:numPr>
        <w:tabs>
          <w:tab w:val="left" w:pos="495"/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Згідно варіанту виконати  по тактову візуалізацію системи обслуговування  заявок з розподіленим ресурсом, параметрами системи є діапазон ваг заявок, діапазон інтервалів виникнення наступної заявки (інтенсивність вхідного потоку), діапазон пріоритетів (для пріоритетних дисциплін обслуговування). В систему може надходити будь-яка кількість заявок.</w:t>
      </w:r>
    </w:p>
    <w:p w:rsidR="005B2797" w:rsidRDefault="005B2797">
      <w:pPr>
        <w:pStyle w:val="Standard"/>
        <w:numPr>
          <w:ilvl w:val="0"/>
          <w:numId w:val="5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Якщо система обслуговування  з чергами, то кількість черг  не більша 32. Якщо система обслуговування  з пріоритетами, то число пріоритетів не більш ніж 32.</w:t>
      </w:r>
    </w:p>
    <w:p w:rsidR="005B2797" w:rsidRDefault="005B2797">
      <w:pPr>
        <w:pStyle w:val="Standard"/>
        <w:numPr>
          <w:ilvl w:val="0"/>
          <w:numId w:val="5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Побудувати графіки залежності середнього часу очікування від інтенсивності вхідного потоку заявок та залежність проценту простою ресурсу від  інтенсивності вхідного потоку заявок.</w:t>
      </w:r>
    </w:p>
    <w:p w:rsidR="005B2797" w:rsidRDefault="005B2797">
      <w:pPr>
        <w:pStyle w:val="Standard"/>
        <w:numPr>
          <w:ilvl w:val="0"/>
          <w:numId w:val="5"/>
        </w:numPr>
        <w:tabs>
          <w:tab w:val="left" w:pos="735"/>
        </w:tabs>
        <w:jc w:val="both"/>
        <w:rPr>
          <w:sz w:val="20"/>
          <w:szCs w:val="20"/>
        </w:rPr>
      </w:pPr>
      <w:r>
        <w:rPr>
          <w:sz w:val="20"/>
          <w:szCs w:val="20"/>
        </w:rPr>
        <w:t>Для систем без пріоритетів побудувати графік дисперсії часу очікування при фіксованій  інтенсивності вхідного потоку заявок.</w:t>
      </w:r>
    </w:p>
    <w:p w:rsidR="005B2797" w:rsidRDefault="005B2797">
      <w:pPr>
        <w:pStyle w:val="Standard"/>
        <w:numPr>
          <w:ilvl w:val="0"/>
          <w:numId w:val="5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Пояснити форму графіків.</w:t>
      </w:r>
    </w:p>
    <w:p w:rsidR="005B2797" w:rsidRDefault="005B2797">
      <w:pPr>
        <w:pStyle w:val="Heading3"/>
        <w:tabs>
          <w:tab w:val="left" w:pos="1800"/>
        </w:tabs>
        <w:spacing w:line="360" w:lineRule="auto"/>
        <w:jc w:val="center"/>
        <w:rPr>
          <w:sz w:val="20"/>
          <w:szCs w:val="20"/>
        </w:rPr>
      </w:pPr>
      <w:r>
        <w:rPr>
          <w:i/>
          <w:sz w:val="20"/>
          <w:szCs w:val="20"/>
        </w:rPr>
        <w:t>MDRR (Modified Deficit Round Robin )</w:t>
      </w:r>
    </w:p>
    <w:p w:rsidR="005B2797" w:rsidRDefault="005B2797">
      <w:pPr>
        <w:pStyle w:val="TableContents"/>
        <w:spacing w:before="240"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Модифікований алгоритм кругового обслуговування з дефіцитом (Modified Deficit Round Robin) використовується для  управління переповненнями. Дозволяє організовувати буферизацію трафіку чутливого до затримок у разі використання черги строгого пріоритету.</w:t>
      </w:r>
    </w:p>
    <w:p w:rsidR="005B2797" w:rsidRDefault="005B2797">
      <w:pPr>
        <w:pStyle w:val="TableContents"/>
        <w:tabs>
          <w:tab w:val="left" w:pos="720"/>
        </w:tabs>
        <w:spacing w:line="360" w:lineRule="auto"/>
        <w:jc w:val="both"/>
        <w:rPr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   MDRR класифікує пакети в чергах, базуючись на старших бітах в заголовку IP. Ці черги обслуговуються за карусельним алгоритмом, з чергою, котрій дозволяється передавати ряд байтів кожного разу, коли вона обслуговується (крок квантування). Лічильник дефіциту слідкує, скільки байтів черга передала в кожному проході алгоритму.</w:t>
      </w:r>
    </w:p>
    <w:p w:rsidR="005B2797" w:rsidRDefault="005B2797">
      <w:pPr>
        <w:pStyle w:val="1"/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Код програми:</w:t>
      </w:r>
    </w:p>
    <w:p w:rsidR="005B2797" w:rsidRDefault="005B2797">
      <w:pPr>
        <w:pStyle w:val="PreformattedText"/>
        <w:rPr>
          <w:rFonts w:ascii="Courier New" w:hAnsi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hAnsi="Courier New"/>
          <w:b/>
          <w:bCs/>
          <w:color w:val="000000"/>
          <w:sz w:val="16"/>
          <w:szCs w:val="16"/>
          <w:lang w:val="en-US"/>
        </w:rPr>
        <w:t>dispatcher.h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#ifndef DISPATCHER_H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#define DISPATCHER_H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#include &lt;QObject&gt;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#include &lt;QList&gt;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class Process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public: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Process():id(-1), timeArrival(0), timeExecution(0), timeNeeded(0), timeFinished(-1), timeDelay(0){}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Process(int setId, int setArrival, int setExecution):id(setId), timeArrival(setArrival), timeExecution(setExecution), timeNeeded(setExecution), timeFinished(-1), timeDelay(0){}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onTick(int tick)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if(isFinished())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return;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timeNeeded--;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if(isFinished())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timeFinished = tick;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onWait(){timeDelay++;}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getTimeNeeded(bool total = false) const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if(total)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return timeExecution;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else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return timeNeeded;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bool isFinished() const {return !(getTimeNeeded() &gt; 0);}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bool isExecutable(int tick) const {return (tick &gt;= timeArrival) &amp;&amp; (!isFinished());}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getId() const {return id;}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getArrival() const {return timeArrival;}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getTimeFinished() const {return timeFinished;}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getTimeDelay() const {return timeDelay;}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protected: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id;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timeArrival;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timeExecution;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timeNeeded;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timeFinished;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timeDelay;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class Dispatcher : public QObject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Q_OBJECT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public: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explicit Dispatcher(QObject * parent = 0);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getCurrentTime() const {return timeCurrent;}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 QList&lt;Process&gt;&gt;&amp; getQueueRR() {return queueRR;}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QList&lt;int&gt;&amp; getDeltas() {return deltas;}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bool getAllReady(){return allReady;}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getDoNothingTicks(){return do_nothing;}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protected: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 QList&lt;Process&gt;&gt; queueRR;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QList&lt;int&gt; deltas;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do_nothing;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timeCurrent;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QList&lt;int&gt; idRR;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QList&lt;int&gt; idRRChange;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bool allReady;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bool onTickRR(int q, int timeDelta);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signals: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onFinish();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onExecute(int queue, int index);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public slots: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onTick();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onReset();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onPrepare();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#endif // DISPATCHER_H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5B2797" w:rsidRDefault="005B2797">
      <w:pPr>
        <w:pStyle w:val="PreformattedText"/>
        <w:rPr>
          <w:rFonts w:ascii="Courier New" w:hAnsi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hAnsi="Courier New"/>
          <w:b/>
          <w:bCs/>
          <w:color w:val="000000"/>
          <w:sz w:val="16"/>
          <w:szCs w:val="16"/>
          <w:lang w:val="en-US"/>
        </w:rPr>
        <w:t>dispatcher.cpp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"dispatcher.h"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Dispatcher::Dispatcher(QObject * parent):QObject(parent){onReset();}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bool Dispatcher::onTickRR(int q, inttimeDelta)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if(idRRChange[q] == 0)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idRRChange[q] = timeDelta;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boolsetuped = false;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&lt;queueRR[q].count(); ++i)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if((i &gt;idRR[q]) &amp;&amp;queueRR[q][i].isExecutable(getCurrentTime()))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idRR[q] = i;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setuped = true;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break;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if(!setuped)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&lt;queueRR[q].count(); ++i)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if(queueRR[q][i].isExecutable(getCurrentTime()))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idRR[q] = i;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setuped = true;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break;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if(!setuped)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idRR[q] = -1;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&lt;queueRR[q].count(); ++i)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if((i == idRR[q]) &amp;&amp;queueRR[q][i].isExecutable(getCurrentTime()))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queueRR[q][i].onTick(getCurrentTime());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else if(queueRR[q][i].isExecutable(getCurrentTime()))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queueRR[q][i].onWait();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idRRChange[q]--;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if((idRR[q] != -1) &amp;&amp; !queueRR[q][idRR[q]].isExecutable(getCurrentTime()))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idRRChange[q] = 0;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if(idRR[q] == -1)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idRRChange[q] = 0;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onExecute(q, idRR[q]);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returnidRR[q] != -1;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 Dispatcher::onTick()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inttotalSum = 0;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foreach(int delta, deltas)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totalSum += delta;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QList&lt;int&gt; credits = deltas;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&lt;totalSum; ++i)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QList&lt;int&gt;credits_temp = credits;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while(true)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if(!credits_temp.size()) // no executable queues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break;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bool failed = true;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j = 0; j &lt;credits_temp.size(); ++j)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if(credits_temp[j] != -1)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failed = false;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if(failed)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do_nothing++;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break;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intbestq = 0;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j = 0; j &lt;credits_temp.size(); ++j)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if(credits_temp[j] &gt;credits_temp[bestq])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bestq = j; //find best executable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credits_temp[bestq] = -1; // disable it for futher search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if(onTickRR(bestq, 1)) // get one time quant to int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j = 0; j &lt;queueRR.size(); ++j)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if(j != bestq)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j2 = 0; j2 &lt;queueRR[j].count(); ++j2)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if(queueRR[j][j2].isExecutable(getCurrentTime()))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queueRR[j][j2].onWait();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credits[bestq]--;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break;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allReady = true;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&lt;queueRR.size(); ++i)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foreach(Process process, queueRR[i])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if(!process.isFinished())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allReady = false;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break;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if(allReady)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onFinish();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return;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else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timeCurrent++;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 Dispatcher::onReset()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queueRR.clear();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deltas.clear();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do_nothing = 0;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timeCurrent = 0;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idRR.clear();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idRRChange.clear();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allReady = false;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boolcaseSortProcess(const Process &amp; p1, const Process &amp; p2){return p1.getArrival() &lt; p2.getArrival();}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 Dispatcher::onPrepare()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foreach(int temp, deltas)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idRR.push_back(-1);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idRRChange.push_back(0);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&lt;queueRR.size(); ++i)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qSort(queueRR[i].begin(), queueRR[i].end(), caseSortProcess);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mainwindow.h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#ifndef MAINWINDOW_H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#define MAINWINDOW_H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&lt;QMainWindow&gt;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"dispatcher.h"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namespaceUi {class MainWindow;}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classMainWindow : public QMainWindow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Q_OBJECT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public: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explicitMainWindow(QWidget *parent = 0);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~MainWindow();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public slots: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voidonFinished();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voidlololo();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private slots: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voidon_actionQuit_triggered();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voidon_queues_valueChanged(int 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voidon_pushButton_clicked();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voidon_webView_loadFinished(bool 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void on_pushButton_2_clicked();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private: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Ui::MainWindow *ui;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QStringjscode;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floatprob;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floatprobFrom;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floatprobTo;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floatprobDelta;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intlenFrom;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intlenTo;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intlenTotal;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QVector&lt;int&gt; quants;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QVector&lt;float&gt;av_wait, av_dn;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Dispatcher dispatcher;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#endif // MAINWINDOW_H</w:t>
      </w:r>
    </w:p>
    <w:p w:rsidR="005B2797" w:rsidRDefault="005B2797">
      <w:pPr>
        <w:pStyle w:val="PreformattedText"/>
        <w:rPr>
          <w:rFonts w:ascii="Courier New" w:hAnsi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hAnsi="Courier New"/>
          <w:b/>
          <w:bCs/>
          <w:color w:val="000000"/>
          <w:sz w:val="16"/>
          <w:szCs w:val="16"/>
          <w:lang w:val="en-US"/>
        </w:rPr>
        <w:t>mainwindow.cpp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"mainwindow.h"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"ui_mainwindow.h"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&lt;QWebFrame&gt;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&lt;QMessageBox&gt;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&lt;QCoreApplication&gt;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&lt;QTimer&gt;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"dialog.h"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"ui_dialog.h"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MainWindow::MainWindow(QWidget *parent):QMainWindow(parent), ui(new Ui::MainWindow)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connect(&amp;dispatcher, SIGNAL(onFinish()), this, SLOT(onFinished()));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ui-&gt;setupUi(this);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ui-&gt;webView-&gt;load(QUrl("qrc:///index.html"));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ui-&gt;webView-&gt;show();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ui-&gt;probFrom-&gt;setText("0.01");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ui-&gt;probTo-&gt;setText("0.2");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ui-&gt;probDelta-&gt;setText("0.01");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ui-&gt;lenFrom-&gt;setText("6");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ui-&gt;lenTo-&gt;setText("10");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ui-&gt;lenTotal-&gt;setText("1000");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ui-&gt;progressBar-&gt;setValue(0);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ui-&gt;queues-&gt;setValue(3);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MainWindow::~MainWindow(){delete ui;}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voidMainWindow::on_actionQuit_triggered(){</w:t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close();}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voidMainWindow::on_queues_valueChanged(int v)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ui-&gt;quants-&gt;clear();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 v; ++i)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ui-&gt;quants-&gt;append("100");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voidMainWindow::on_pushButton_clicked()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probFrom = ui-&gt;probFrom-&gt;text().toFloat();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probTo = ui-&gt;probTo-&gt;text().toFloat();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probDelta = ui-&gt;probDelta-&gt;text().toFloat();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lenFrom = ui-&gt;lenFrom-&gt;text().toInt();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lenTo = ui-&gt;lenTo-&gt;text().toInt();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lenTotal = ui-&gt;lenTotal-&gt;text().toInt();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QStringquantsText = ui-&gt;quants-&gt;document()-&gt;toPlainText();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QString temp;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QStringListeee = quantsText.split("\n", QString::SkipEmptyParts);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quants.clear();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foreach(temp, eee)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quants.push_back(temp.toInt());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av_wait.clear();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av_dn.clear();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ui-&gt;progressBar-&gt;setValue(0);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prob = probFrom;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QTimer::singleShot(0, this, SLOT(lololo()));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voidMainWindow::onFinished(){}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voidMainWindow::lololo()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if(prob&lt;= probTo)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dispatcher.onReset();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&lt;quants.size(); ++i)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dispatcher.getQueueRR().push_back(QList&lt;Process&gt;());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dispatcher.getDeltas().push_back(quants[i]);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int id = 0;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for(intttt = 0; ttt&lt;lenTotal; ++ttt)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&lt;quants.size(); ++i)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if(((float)rand() / (float)RAND_MAX) &lt;prob)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dispatcher.getQueueRR()[i].push_back(Process(id++, ttt, rand()%(lenFrom - lenTo + 1) + lenTo));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dispatcher.onPrepare();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while(!dispatcher.getAllReady())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dispatcher.onTick();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intwait_sum = 0, wait_count = 0;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intexec_sum = 0, exec_count = 0;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&lt;dispatcher.getQueueRR().size(); ++i)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foreach(Process temp, dispatcher.getQueueRR()[i])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wait_sum += temp.getTimeDelay();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wait_count ++;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//exec_sum += temp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av_wait.push_back((float)wait_sum / (float)wait_count);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if(dispatcher.getDoNothingTicks() &gt;lenTotal)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av_dn.push_back(1.0f);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else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av_dn.push_back((float)dispatcher.getDoNothingTicks() / (float)lenTotal);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ui-&gt;progressBar-&gt;setValue(100 * ((prob - probFrom) / (probTo - probFrom)));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prob += probDelta;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QTimer::singleShot(0, this, SLOT(lololo()));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else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ui-&gt;progressBar-&gt;setValue(100);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 = "";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jscode+="var mm1 = new JSChart('graph', 'line');";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jscode+="mm1.setDataArray([";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intwwi = 0;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for(float prob = probFrom; prob&lt;= probTo; prob += probDelta)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jscode+=QString("[%1, %2],").arg(prob).arg(av_wait[wwi]);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wwi++;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jscode.remove(jscode.size() - 1, 1);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jscode+="], 'blue');";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jscode+="mm1.setBackgroundImage('chart_bg.jpg');";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jscode+="mm1.setTitle('average wait');";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jscode+="mm1.setSize(616, 321);";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jscode+="mm1.draw();";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jscode+="var mm2 = new JSChart('graph2', 'line');";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jscode+="mm2.setDataArray([";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int wwi2 = 0;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for(float prob = probFrom; prob&lt;= probTo; prob += probDelta)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jscode+=QString("[%1, %2],").arg(prob).arg((int)(av_dn[wwi2] * 100.0f));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wwi2++;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jscode.remove(jscode.size() - 1, 1);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jscode+="], 'green');";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jscode+="mm2.setBackgroundImage('chart_bg.jpg');";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jscode+="mm2.setLineColor('#A4D314', 'green');";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jscode+="mm2.setTitle('system wait / run time');";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jscode+="mm2.setSize(616, 321);";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jscode+="mm2.draw();";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ui-&gt;webView-&gt;reload();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voidMainWindow::on_webView_loadFinished(bool 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ui-&gt;webView-&gt;page()-&gt;mainFrame()-&gt;evaluateJavaScript(jscode);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voidMainWindow::on_pushButton_2_clicked()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Dialog dial(this);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dial.ui-&gt;processTable-&gt;clear();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intsizetotal=0;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&lt;dispatcher.getQueueRR().size(); ++i)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sizetotal += dispatcher.getQueueRR()[i].size();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dial.ui-&gt;processTable-&gt;setRowCount(sizetotal);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dial.ui-&gt;processTable-&gt;setColumnCount(6);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dial.ui-&gt;processTable-&gt;setHorizontalHeaderLabels(QStringList() &lt;&lt; "queue" &lt;&lt; "t arrival" &lt;&lt; "t execute" &lt;&lt; "t needed" &lt;&lt; "t finish" &lt;&lt; "t delay");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int row = 0;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&lt;dispatcher.getQueueRR().size(); ++i)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foreach(Process process, dispatcher.getQueueRR()[i])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dial.ui-&gt;processTable-&gt;setItem(row, 0, new QTableWidgetItem(QString("%1").arg(i)));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dial.ui-&gt;processTable-&gt;setItem(row, 1, new QTableWidgetItem(QString("%1").arg(process.getArrival())));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dial.ui-&gt;processTable-&gt;setItem(row, 2, new QTableWidgetItem(QString("%1").arg(process.getTimeNeeded(true))));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dial.ui-&gt;processTable-&gt;setItem(row, 3, new QTableWidgetItem(QString("%1").arg(process.getTimeNeeded(false))));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dial.ui-&gt;processTable-&gt;setItem(row, 4, new QTableWidgetItem(QString("%1").arg(process.getTimeFinished())));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dial.ui-&gt;processTable-&gt;setItem(row, 5, new QTableWidgetItem(QString("%1").arg(process.getTimeDelay())));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row++;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dial.exec();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s1" o:spid="_x0000_s1027" type="#_x0000_t75" style="position:absolute;margin-left:0;margin-top:0;width:364.35pt;height:440.55pt;z-index:251659264;visibility:visible;mso-position-horizontal:center;mso-position-vertical:top">
            <v:imagedata r:id="rId8" o:title=""/>
            <w10:wrap type="topAndBottom"/>
          </v:shape>
        </w:pict>
      </w:r>
    </w:p>
    <w:p w:rsidR="005B2797" w:rsidRDefault="005B2797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sectPr w:rsidR="005B2797" w:rsidSect="005E681E">
      <w:type w:val="continuous"/>
      <w:pgSz w:w="11906" w:h="16838"/>
      <w:pgMar w:top="1134" w:right="1134" w:bottom="1700" w:left="1701" w:header="708" w:footer="1134" w:gutter="0"/>
      <w:cols w:space="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797" w:rsidRDefault="005B2797">
      <w:r>
        <w:separator/>
      </w:r>
    </w:p>
  </w:endnote>
  <w:endnote w:type="continuationSeparator" w:id="1">
    <w:p w:rsidR="005B2797" w:rsidRDefault="005B27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97" w:rsidRDefault="005B2797">
    <w:pPr>
      <w:pStyle w:val="Footer"/>
      <w:jc w:val="right"/>
    </w:pPr>
    <w:fldSimple w:instr=" PAGE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797" w:rsidRDefault="005B2797">
      <w:r>
        <w:rPr>
          <w:color w:val="000000"/>
        </w:rPr>
        <w:separator/>
      </w:r>
    </w:p>
  </w:footnote>
  <w:footnote w:type="continuationSeparator" w:id="1">
    <w:p w:rsidR="005B2797" w:rsidRDefault="005B27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4256B"/>
    <w:multiLevelType w:val="multilevel"/>
    <w:tmpl w:val="6C1CC70A"/>
    <w:styleLink w:val="WW8Num15"/>
    <w:lvl w:ilvl="0">
      <w:start w:val="1"/>
      <w:numFmt w:val="decimal"/>
      <w:lvlText w:val="%1."/>
      <w:lvlJc w:val="left"/>
      <w:rPr>
        <w:rFonts w:ascii="Symbol" w:hAnsi="Symbol" w:cs="Times New Roman"/>
      </w:rPr>
    </w:lvl>
    <w:lvl w:ilvl="1">
      <w:start w:val="1"/>
      <w:numFmt w:val="decimal"/>
      <w:lvlText w:val="%1.%2."/>
      <w:lvlJc w:val="left"/>
      <w:rPr>
        <w:rFonts w:cs="Times New Roman"/>
      </w:rPr>
    </w:lvl>
    <w:lvl w:ilvl="2">
      <w:start w:val="1"/>
      <w:numFmt w:val="decimal"/>
      <w:lvlText w:val="%1.%2.%3."/>
      <w:lvlJc w:val="left"/>
      <w:rPr>
        <w:rFonts w:cs="Times New Roman"/>
      </w:rPr>
    </w:lvl>
    <w:lvl w:ilvl="3">
      <w:start w:val="1"/>
      <w:numFmt w:val="decimal"/>
      <w:lvlText w:val="%1.%2.%3.%4."/>
      <w:lvlJc w:val="left"/>
      <w:rPr>
        <w:rFonts w:cs="Times New Roman"/>
      </w:rPr>
    </w:lvl>
    <w:lvl w:ilvl="4">
      <w:start w:val="1"/>
      <w:numFmt w:val="decimal"/>
      <w:lvlText w:val="%1.%2.%3.%4.%5."/>
      <w:lvlJc w:val="left"/>
      <w:rPr>
        <w:rFonts w:cs="Times New Roman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abstractNum w:abstractNumId="1">
    <w:nsid w:val="270776F2"/>
    <w:multiLevelType w:val="multilevel"/>
    <w:tmpl w:val="D2603A1C"/>
    <w:styleLink w:val="WW8Num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2">
    <w:nsid w:val="2DF421C1"/>
    <w:multiLevelType w:val="multilevel"/>
    <w:tmpl w:val="506E1EF0"/>
    <w:styleLink w:val="WW8Num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."/>
      <w:lvlJc w:val="left"/>
      <w:rPr>
        <w:rFonts w:cs="Times New Roman"/>
      </w:rPr>
    </w:lvl>
    <w:lvl w:ilvl="2">
      <w:start w:val="1"/>
      <w:numFmt w:val="decimal"/>
      <w:lvlText w:val="%1.%2.%3."/>
      <w:lvlJc w:val="left"/>
      <w:rPr>
        <w:rFonts w:cs="Times New Roman"/>
      </w:rPr>
    </w:lvl>
    <w:lvl w:ilvl="3">
      <w:start w:val="1"/>
      <w:numFmt w:val="decimal"/>
      <w:lvlText w:val="%1.%2.%3.%4."/>
      <w:lvlJc w:val="left"/>
      <w:rPr>
        <w:rFonts w:cs="Times New Roman"/>
      </w:rPr>
    </w:lvl>
    <w:lvl w:ilvl="4">
      <w:start w:val="1"/>
      <w:numFmt w:val="decimal"/>
      <w:lvlText w:val="%1.%2.%3.%4.%5."/>
      <w:lvlJc w:val="left"/>
      <w:rPr>
        <w:rFonts w:cs="Times New Roman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abstractNum w:abstractNumId="3">
    <w:nsid w:val="32691532"/>
    <w:multiLevelType w:val="multilevel"/>
    <w:tmpl w:val="AC1C4ED8"/>
    <w:styleLink w:val="WW8Num3"/>
    <w:lvl w:ilvl="0">
      <w:start w:val="1"/>
      <w:numFmt w:val="decimal"/>
      <w:pStyle w:val="a"/>
      <w:lvlText w:val="%1."/>
      <w:lvlJc w:val="left"/>
      <w:rPr>
        <w:rFonts w:cs="Times New Roman"/>
        <w:b/>
        <w:i w:val="0"/>
        <w:color w:val="000000"/>
        <w:sz w:val="24"/>
        <w:u w:val="single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4">
    <w:nsid w:val="4FE6627B"/>
    <w:multiLevelType w:val="multilevel"/>
    <w:tmpl w:val="899237B2"/>
    <w:styleLink w:val="WW8Num1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49F3"/>
    <w:rsid w:val="002037C7"/>
    <w:rsid w:val="00343F55"/>
    <w:rsid w:val="004549F3"/>
    <w:rsid w:val="00485233"/>
    <w:rsid w:val="004F570B"/>
    <w:rsid w:val="005B2797"/>
    <w:rsid w:val="005E681E"/>
    <w:rsid w:val="00676630"/>
    <w:rsid w:val="00742203"/>
    <w:rsid w:val="00B74440"/>
    <w:rsid w:val="00BF4578"/>
    <w:rsid w:val="00F906AC"/>
    <w:rsid w:val="00F920FF"/>
    <w:rsid w:val="00FC3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DejaVu Sans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81E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37C7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Title"/>
    <w:next w:val="Textbody"/>
    <w:link w:val="Heading3Char"/>
    <w:uiPriority w:val="99"/>
    <w:qFormat/>
    <w:rsid w:val="005E681E"/>
    <w:pPr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037C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D46"/>
    <w:rPr>
      <w:rFonts w:asciiTheme="majorHAnsi" w:eastAsiaTheme="majorEastAsia" w:hAnsiTheme="majorHAnsi" w:cstheme="majorBidi"/>
      <w:b/>
      <w:bCs/>
      <w:kern w:val="3"/>
      <w:sz w:val="26"/>
      <w:szCs w:val="26"/>
      <w:lang w:eastAsia="ru-RU"/>
    </w:rPr>
  </w:style>
  <w:style w:type="paragraph" w:customStyle="1" w:styleId="Standard">
    <w:name w:val="Standard"/>
    <w:uiPriority w:val="99"/>
    <w:rsid w:val="005E681E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ru-RU"/>
    </w:rPr>
  </w:style>
  <w:style w:type="paragraph" w:customStyle="1" w:styleId="Heading">
    <w:name w:val="Heading"/>
    <w:basedOn w:val="Standard"/>
    <w:next w:val="Textbody"/>
    <w:uiPriority w:val="99"/>
    <w:rsid w:val="005E681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uiPriority w:val="99"/>
    <w:rsid w:val="005E681E"/>
    <w:pPr>
      <w:spacing w:after="120"/>
    </w:pPr>
  </w:style>
  <w:style w:type="paragraph" w:styleId="Title">
    <w:name w:val="Title"/>
    <w:basedOn w:val="Standard"/>
    <w:next w:val="Textbody"/>
    <w:link w:val="TitleChar"/>
    <w:uiPriority w:val="99"/>
    <w:qFormat/>
    <w:rsid w:val="005E681E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C7D46"/>
    <w:rPr>
      <w:rFonts w:asciiTheme="majorHAnsi" w:eastAsiaTheme="majorEastAsia" w:hAnsiTheme="majorHAnsi" w:cstheme="majorBidi"/>
      <w:b/>
      <w:bCs/>
      <w:kern w:val="28"/>
      <w:sz w:val="32"/>
      <w:szCs w:val="32"/>
      <w:lang w:eastAsia="ru-RU"/>
    </w:rPr>
  </w:style>
  <w:style w:type="paragraph" w:styleId="Subtitle">
    <w:name w:val="Subtitle"/>
    <w:basedOn w:val="Title"/>
    <w:next w:val="Textbody"/>
    <w:link w:val="SubtitleChar"/>
    <w:uiPriority w:val="99"/>
    <w:qFormat/>
    <w:rsid w:val="005E681E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5C7D46"/>
    <w:rPr>
      <w:rFonts w:asciiTheme="majorHAnsi" w:eastAsiaTheme="majorEastAsia" w:hAnsiTheme="majorHAnsi" w:cstheme="majorBidi"/>
      <w:kern w:val="3"/>
      <w:sz w:val="24"/>
      <w:szCs w:val="24"/>
      <w:lang w:eastAsia="ru-RU"/>
    </w:rPr>
  </w:style>
  <w:style w:type="paragraph" w:styleId="List">
    <w:name w:val="List"/>
    <w:basedOn w:val="Textbody"/>
    <w:uiPriority w:val="99"/>
    <w:rsid w:val="005E681E"/>
  </w:style>
  <w:style w:type="paragraph" w:styleId="Caption">
    <w:name w:val="caption"/>
    <w:basedOn w:val="Standard"/>
    <w:uiPriority w:val="99"/>
    <w:qFormat/>
    <w:rsid w:val="005E681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uiPriority w:val="99"/>
    <w:rsid w:val="005E681E"/>
    <w:pPr>
      <w:suppressLineNumbers/>
    </w:pPr>
  </w:style>
  <w:style w:type="paragraph" w:customStyle="1" w:styleId="Textbodyindent">
    <w:name w:val="Text body indent"/>
    <w:basedOn w:val="Textbody"/>
    <w:uiPriority w:val="99"/>
    <w:rsid w:val="005E681E"/>
    <w:pPr>
      <w:ind w:left="283"/>
    </w:pPr>
  </w:style>
  <w:style w:type="paragraph" w:customStyle="1" w:styleId="Firstlineindent">
    <w:name w:val="First line indent"/>
    <w:basedOn w:val="Textbody"/>
    <w:uiPriority w:val="99"/>
    <w:rsid w:val="005E681E"/>
    <w:pPr>
      <w:ind w:firstLine="283"/>
    </w:pPr>
  </w:style>
  <w:style w:type="paragraph" w:styleId="Footer">
    <w:name w:val="footer"/>
    <w:basedOn w:val="Standard"/>
    <w:link w:val="FooterChar"/>
    <w:uiPriority w:val="99"/>
    <w:rsid w:val="005E681E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D46"/>
    <w:rPr>
      <w:kern w:val="3"/>
      <w:sz w:val="24"/>
      <w:szCs w:val="24"/>
      <w:lang w:eastAsia="ru-RU"/>
    </w:rPr>
  </w:style>
  <w:style w:type="paragraph" w:customStyle="1" w:styleId="1">
    <w:name w:val="???????1"/>
    <w:uiPriority w:val="99"/>
    <w:rsid w:val="005E681E"/>
    <w:pPr>
      <w:suppressAutoHyphens/>
      <w:autoSpaceDE w:val="0"/>
      <w:autoSpaceDN w:val="0"/>
      <w:textAlignment w:val="baseline"/>
    </w:pPr>
    <w:rPr>
      <w:rFonts w:cs="Times New Roman"/>
      <w:kern w:val="3"/>
      <w:sz w:val="20"/>
      <w:szCs w:val="20"/>
      <w:lang w:val="ru-RU" w:eastAsia="ru-RU"/>
    </w:rPr>
  </w:style>
  <w:style w:type="paragraph" w:customStyle="1" w:styleId="a0">
    <w:name w:val="Пункт"/>
    <w:basedOn w:val="Standard"/>
    <w:uiPriority w:val="99"/>
    <w:rsid w:val="005E681E"/>
    <w:pPr>
      <w:autoSpaceDE w:val="0"/>
      <w:spacing w:before="240" w:after="120"/>
      <w:jc w:val="both"/>
    </w:pPr>
    <w:rPr>
      <w:b/>
      <w:bCs/>
    </w:rPr>
  </w:style>
  <w:style w:type="paragraph" w:customStyle="1" w:styleId="a">
    <w:name w:val="Задания"/>
    <w:basedOn w:val="Standard"/>
    <w:uiPriority w:val="99"/>
    <w:rsid w:val="005E681E"/>
    <w:pPr>
      <w:numPr>
        <w:numId w:val="4"/>
      </w:numPr>
      <w:autoSpaceDE w:val="0"/>
      <w:spacing w:before="120" w:after="120"/>
      <w:jc w:val="both"/>
    </w:pPr>
  </w:style>
  <w:style w:type="paragraph" w:customStyle="1" w:styleId="PreformattedText">
    <w:name w:val="Preformatted Text"/>
    <w:basedOn w:val="Standard"/>
    <w:uiPriority w:val="99"/>
    <w:rsid w:val="005E681E"/>
    <w:rPr>
      <w:rFonts w:ascii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Standard"/>
    <w:uiPriority w:val="99"/>
    <w:rsid w:val="005E681E"/>
    <w:pPr>
      <w:suppressLineNumbers/>
    </w:pPr>
  </w:style>
  <w:style w:type="character" w:customStyle="1" w:styleId="NumberingSymbols">
    <w:name w:val="Numbering Symbols"/>
    <w:uiPriority w:val="99"/>
    <w:rsid w:val="005E681E"/>
    <w:rPr>
      <w:sz w:val="24"/>
    </w:rPr>
  </w:style>
  <w:style w:type="character" w:customStyle="1" w:styleId="WW8Num15z0">
    <w:name w:val="WW8Num15z0"/>
    <w:uiPriority w:val="99"/>
    <w:rsid w:val="005E681E"/>
    <w:rPr>
      <w:rFonts w:ascii="Symbol" w:hAnsi="Symbol"/>
    </w:rPr>
  </w:style>
  <w:style w:type="character" w:customStyle="1" w:styleId="WW8Num3z0">
    <w:name w:val="WW8Num3z0"/>
    <w:uiPriority w:val="99"/>
    <w:rsid w:val="005E681E"/>
    <w:rPr>
      <w:b/>
      <w:color w:val="000000"/>
      <w:sz w:val="24"/>
      <w:u w:val="single"/>
    </w:rPr>
  </w:style>
  <w:style w:type="numbering" w:customStyle="1" w:styleId="WW8Num15">
    <w:name w:val="WW8Num15"/>
    <w:rsid w:val="005C7D46"/>
    <w:pPr>
      <w:numPr>
        <w:numId w:val="2"/>
      </w:numPr>
    </w:pPr>
  </w:style>
  <w:style w:type="numbering" w:customStyle="1" w:styleId="WW8Num2">
    <w:name w:val="WW8Num2"/>
    <w:rsid w:val="005C7D46"/>
    <w:pPr>
      <w:numPr>
        <w:numId w:val="5"/>
      </w:numPr>
    </w:pPr>
  </w:style>
  <w:style w:type="numbering" w:customStyle="1" w:styleId="WW8Num8">
    <w:name w:val="WW8Num8"/>
    <w:rsid w:val="005C7D46"/>
    <w:pPr>
      <w:numPr>
        <w:numId w:val="3"/>
      </w:numPr>
    </w:pPr>
  </w:style>
  <w:style w:type="numbering" w:customStyle="1" w:styleId="WW8Num3">
    <w:name w:val="WW8Num3"/>
    <w:rsid w:val="005C7D46"/>
    <w:pPr>
      <w:numPr>
        <w:numId w:val="4"/>
      </w:numPr>
    </w:pPr>
  </w:style>
  <w:style w:type="numbering" w:customStyle="1" w:styleId="WW8Num14">
    <w:name w:val="WW8Num14"/>
    <w:rsid w:val="005C7D46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8</Pages>
  <Words>7914</Words>
  <Characters>4511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Мишко</cp:lastModifiedBy>
  <cp:revision>4</cp:revision>
  <cp:lastPrinted>2012-05-10T05:21:00Z</cp:lastPrinted>
  <dcterms:created xsi:type="dcterms:W3CDTF">2011-06-01T05:32:00Z</dcterms:created>
  <dcterms:modified xsi:type="dcterms:W3CDTF">2012-05-10T05:23:00Z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