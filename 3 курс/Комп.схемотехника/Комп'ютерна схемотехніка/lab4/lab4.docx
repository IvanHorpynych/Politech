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A7E" w:rsidRDefault="003F5A7E" w:rsidP="0083520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3F5A7E" w:rsidRDefault="003F5A7E" w:rsidP="0083520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3F5A7E" w:rsidRDefault="003F5A7E" w:rsidP="00835209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3F5A7E" w:rsidRDefault="003F5A7E" w:rsidP="00835209">
      <w:pPr>
        <w:jc w:val="center"/>
        <w:rPr>
          <w:sz w:val="28"/>
          <w:szCs w:val="28"/>
        </w:rPr>
      </w:pPr>
    </w:p>
    <w:p w:rsidR="003F5A7E" w:rsidRDefault="003F5A7E" w:rsidP="00835209">
      <w:pPr>
        <w:jc w:val="center"/>
        <w:rPr>
          <w:sz w:val="28"/>
          <w:szCs w:val="28"/>
        </w:rPr>
      </w:pPr>
    </w:p>
    <w:p w:rsidR="003F5A7E" w:rsidRDefault="003F5A7E" w:rsidP="00835209">
      <w:pPr>
        <w:jc w:val="center"/>
        <w:rPr>
          <w:lang w:val="uk-UA"/>
        </w:rPr>
      </w:pPr>
      <w:r>
        <w:rPr>
          <w:lang w:val="uk-UA"/>
        </w:rPr>
        <w:t>Факультет прикладної математики</w:t>
      </w:r>
    </w:p>
    <w:p w:rsidR="003F5A7E" w:rsidRDefault="003F5A7E" w:rsidP="00835209">
      <w:pPr>
        <w:jc w:val="center"/>
        <w:rPr>
          <w:lang w:val="uk-UA"/>
        </w:rPr>
      </w:pPr>
      <w:r>
        <w:rPr>
          <w:lang w:val="uk-UA"/>
        </w:rPr>
        <w:t>Кафедра «Спеціалізованих комп’ютерних систем»</w:t>
      </w:r>
    </w:p>
    <w:p w:rsidR="003F5A7E" w:rsidRDefault="003F5A7E" w:rsidP="00835209">
      <w:pPr>
        <w:jc w:val="center"/>
        <w:rPr>
          <w:lang w:val="uk-UA"/>
        </w:rPr>
      </w:pPr>
    </w:p>
    <w:p w:rsidR="003F5A7E" w:rsidRDefault="003F5A7E" w:rsidP="00835209">
      <w:pPr>
        <w:jc w:val="center"/>
        <w:rPr>
          <w:lang w:val="uk-UA"/>
        </w:rPr>
      </w:pPr>
    </w:p>
    <w:p w:rsidR="003F5A7E" w:rsidRDefault="003F5A7E" w:rsidP="00835209">
      <w:pPr>
        <w:jc w:val="center"/>
        <w:rPr>
          <w:lang w:val="uk-UA"/>
        </w:rPr>
      </w:pPr>
    </w:p>
    <w:p w:rsidR="003F5A7E" w:rsidRPr="00C90551" w:rsidRDefault="003F5A7E" w:rsidP="00835209">
      <w:pPr>
        <w:jc w:val="center"/>
      </w:pPr>
    </w:p>
    <w:p w:rsidR="003F5A7E" w:rsidRPr="00C90551" w:rsidRDefault="003F5A7E" w:rsidP="00835209">
      <w:pPr>
        <w:jc w:val="center"/>
      </w:pPr>
    </w:p>
    <w:p w:rsidR="003F5A7E" w:rsidRPr="00C90551" w:rsidRDefault="003F5A7E" w:rsidP="00835209">
      <w:pPr>
        <w:jc w:val="center"/>
      </w:pPr>
    </w:p>
    <w:p w:rsidR="003F5A7E" w:rsidRPr="00C90551" w:rsidRDefault="003F5A7E" w:rsidP="00835209">
      <w:pPr>
        <w:jc w:val="center"/>
      </w:pPr>
    </w:p>
    <w:p w:rsidR="003F5A7E" w:rsidRPr="00C90551" w:rsidRDefault="003F5A7E" w:rsidP="00835209">
      <w:pPr>
        <w:jc w:val="center"/>
      </w:pPr>
    </w:p>
    <w:p w:rsidR="003F5A7E" w:rsidRPr="00C90551" w:rsidRDefault="003F5A7E" w:rsidP="00835209">
      <w:pPr>
        <w:jc w:val="center"/>
      </w:pPr>
    </w:p>
    <w:p w:rsidR="003F5A7E" w:rsidRDefault="003F5A7E" w:rsidP="00835209">
      <w:pPr>
        <w:jc w:val="center"/>
        <w:rPr>
          <w:lang w:val="uk-UA"/>
        </w:rPr>
      </w:pPr>
    </w:p>
    <w:p w:rsidR="003F5A7E" w:rsidRPr="00835209" w:rsidRDefault="003F5A7E" w:rsidP="00835209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Pr="00835209">
        <w:rPr>
          <w:sz w:val="28"/>
          <w:szCs w:val="28"/>
        </w:rPr>
        <w:t>4</w:t>
      </w:r>
    </w:p>
    <w:p w:rsidR="003F5A7E" w:rsidRDefault="003F5A7E" w:rsidP="0083520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«Комп’ютерна схемотехніка» </w:t>
      </w:r>
    </w:p>
    <w:p w:rsidR="003F5A7E" w:rsidRDefault="003F5A7E" w:rsidP="00835209">
      <w:pPr>
        <w:jc w:val="center"/>
        <w:rPr>
          <w:sz w:val="28"/>
          <w:szCs w:val="28"/>
          <w:lang w:val="uk-UA"/>
        </w:rPr>
      </w:pPr>
    </w:p>
    <w:p w:rsidR="003F5A7E" w:rsidRDefault="003F5A7E" w:rsidP="00835209">
      <w:pPr>
        <w:jc w:val="center"/>
        <w:rPr>
          <w:sz w:val="28"/>
          <w:szCs w:val="28"/>
          <w:lang w:val="uk-UA"/>
        </w:rPr>
      </w:pPr>
    </w:p>
    <w:p w:rsidR="003F5A7E" w:rsidRPr="00C90551" w:rsidRDefault="003F5A7E" w:rsidP="00835209">
      <w:pPr>
        <w:jc w:val="center"/>
        <w:rPr>
          <w:sz w:val="28"/>
          <w:szCs w:val="28"/>
        </w:rPr>
      </w:pPr>
    </w:p>
    <w:p w:rsidR="003F5A7E" w:rsidRPr="00C90551" w:rsidRDefault="003F5A7E" w:rsidP="00835209">
      <w:pPr>
        <w:jc w:val="center"/>
        <w:rPr>
          <w:sz w:val="28"/>
          <w:szCs w:val="28"/>
        </w:rPr>
      </w:pPr>
    </w:p>
    <w:p w:rsidR="003F5A7E" w:rsidRPr="00C90551" w:rsidRDefault="003F5A7E" w:rsidP="00835209">
      <w:pPr>
        <w:jc w:val="center"/>
        <w:rPr>
          <w:sz w:val="28"/>
          <w:szCs w:val="28"/>
        </w:rPr>
      </w:pPr>
    </w:p>
    <w:p w:rsidR="003F5A7E" w:rsidRPr="00C90551" w:rsidRDefault="003F5A7E" w:rsidP="00835209">
      <w:pPr>
        <w:jc w:val="center"/>
        <w:rPr>
          <w:sz w:val="28"/>
          <w:szCs w:val="28"/>
        </w:rPr>
      </w:pPr>
    </w:p>
    <w:p w:rsidR="003F5A7E" w:rsidRPr="00C90551" w:rsidRDefault="003F5A7E" w:rsidP="00835209">
      <w:pPr>
        <w:jc w:val="center"/>
        <w:rPr>
          <w:sz w:val="28"/>
          <w:szCs w:val="28"/>
        </w:rPr>
      </w:pPr>
    </w:p>
    <w:p w:rsidR="003F5A7E" w:rsidRPr="00C90551" w:rsidRDefault="003F5A7E" w:rsidP="00835209">
      <w:pPr>
        <w:jc w:val="center"/>
        <w:rPr>
          <w:sz w:val="28"/>
          <w:szCs w:val="28"/>
        </w:rPr>
      </w:pPr>
    </w:p>
    <w:p w:rsidR="003F5A7E" w:rsidRPr="00C90551" w:rsidRDefault="003F5A7E" w:rsidP="00835209">
      <w:pPr>
        <w:jc w:val="center"/>
        <w:rPr>
          <w:sz w:val="28"/>
          <w:szCs w:val="28"/>
        </w:rPr>
      </w:pPr>
    </w:p>
    <w:p w:rsidR="003F5A7E" w:rsidRDefault="003F5A7E" w:rsidP="00835209">
      <w:pPr>
        <w:jc w:val="center"/>
        <w:rPr>
          <w:sz w:val="28"/>
          <w:szCs w:val="28"/>
          <w:lang w:val="uk-UA"/>
        </w:rPr>
      </w:pPr>
    </w:p>
    <w:p w:rsidR="003F5A7E" w:rsidRDefault="003F5A7E" w:rsidP="00835209">
      <w:pPr>
        <w:rPr>
          <w:sz w:val="28"/>
          <w:szCs w:val="28"/>
          <w:lang w:val="uk-UA"/>
        </w:rPr>
      </w:pPr>
    </w:p>
    <w:p w:rsidR="003F5A7E" w:rsidRDefault="003F5A7E" w:rsidP="00835209">
      <w:pPr>
        <w:rPr>
          <w:sz w:val="28"/>
          <w:szCs w:val="28"/>
          <w:lang w:val="uk-UA"/>
        </w:rPr>
      </w:pPr>
    </w:p>
    <w:p w:rsidR="003F5A7E" w:rsidRDefault="003F5A7E" w:rsidP="00835209">
      <w:pPr>
        <w:spacing w:line="360" w:lineRule="auto"/>
        <w:jc w:val="right"/>
        <w:rPr>
          <w:lang w:val="uk-UA"/>
        </w:rPr>
      </w:pPr>
      <w:r>
        <w:rPr>
          <w:lang w:val="uk-UA"/>
        </w:rPr>
        <w:t>Виконав:</w:t>
      </w:r>
    </w:p>
    <w:p w:rsidR="003F5A7E" w:rsidRDefault="003F5A7E" w:rsidP="00835209">
      <w:pPr>
        <w:spacing w:line="360" w:lineRule="auto"/>
        <w:jc w:val="right"/>
        <w:rPr>
          <w:lang w:val="uk-UA"/>
        </w:rPr>
      </w:pPr>
      <w:r>
        <w:rPr>
          <w:lang w:val="uk-UA"/>
        </w:rPr>
        <w:t>студент групи КВ-9</w:t>
      </w:r>
      <w:r>
        <w:t>2</w:t>
      </w:r>
    </w:p>
    <w:p w:rsidR="003F5A7E" w:rsidRDefault="003F5A7E" w:rsidP="00835209">
      <w:pPr>
        <w:spacing w:line="360" w:lineRule="auto"/>
        <w:jc w:val="right"/>
        <w:rPr>
          <w:lang w:val="uk-UA"/>
        </w:rPr>
      </w:pPr>
      <w:r>
        <w:t>Степанюк</w:t>
      </w:r>
      <w:r>
        <w:rPr>
          <w:lang w:val="uk-UA"/>
        </w:rPr>
        <w:t xml:space="preserve"> Михайло Федорович</w:t>
      </w:r>
    </w:p>
    <w:p w:rsidR="003F5A7E" w:rsidRDefault="003F5A7E" w:rsidP="00835209">
      <w:pPr>
        <w:spacing w:line="360" w:lineRule="auto"/>
        <w:jc w:val="right"/>
        <w:rPr>
          <w:lang w:val="uk-UA"/>
        </w:rPr>
      </w:pPr>
    </w:p>
    <w:p w:rsidR="003F5A7E" w:rsidRDefault="003F5A7E" w:rsidP="00835209">
      <w:pPr>
        <w:jc w:val="right"/>
      </w:pPr>
      <w:r>
        <w:rPr>
          <w:lang w:val="uk-UA"/>
        </w:rPr>
        <w:t>Перевірив:</w:t>
      </w:r>
    </w:p>
    <w:p w:rsidR="003F5A7E" w:rsidRDefault="003F5A7E" w:rsidP="00835209">
      <w:pPr>
        <w:jc w:val="right"/>
        <w:rPr>
          <w:lang w:val="uk-UA"/>
        </w:rPr>
      </w:pPr>
      <w:r>
        <w:rPr>
          <w:lang w:val="uk-UA"/>
        </w:rPr>
        <w:t>_____________________</w:t>
      </w:r>
    </w:p>
    <w:p w:rsidR="003F5A7E" w:rsidRDefault="003F5A7E" w:rsidP="00835209">
      <w:pPr>
        <w:rPr>
          <w:sz w:val="28"/>
          <w:szCs w:val="28"/>
          <w:lang w:val="uk-UA"/>
        </w:rPr>
      </w:pPr>
    </w:p>
    <w:p w:rsidR="003F5A7E" w:rsidRPr="00835209" w:rsidRDefault="003F5A7E" w:rsidP="00835209">
      <w:pPr>
        <w:rPr>
          <w:sz w:val="28"/>
          <w:szCs w:val="28"/>
        </w:rPr>
      </w:pPr>
    </w:p>
    <w:p w:rsidR="003F5A7E" w:rsidRPr="00835209" w:rsidRDefault="003F5A7E" w:rsidP="00835209">
      <w:pPr>
        <w:rPr>
          <w:sz w:val="28"/>
          <w:szCs w:val="28"/>
        </w:rPr>
      </w:pPr>
    </w:p>
    <w:p w:rsidR="003F5A7E" w:rsidRPr="00835209" w:rsidRDefault="003F5A7E" w:rsidP="00835209">
      <w:pPr>
        <w:rPr>
          <w:sz w:val="28"/>
          <w:szCs w:val="28"/>
        </w:rPr>
      </w:pPr>
    </w:p>
    <w:p w:rsidR="003F5A7E" w:rsidRPr="00835209" w:rsidRDefault="003F5A7E" w:rsidP="00835209">
      <w:pPr>
        <w:rPr>
          <w:sz w:val="28"/>
          <w:szCs w:val="28"/>
        </w:rPr>
      </w:pPr>
    </w:p>
    <w:p w:rsidR="003F5A7E" w:rsidRPr="00835209" w:rsidRDefault="003F5A7E" w:rsidP="00835209">
      <w:pPr>
        <w:rPr>
          <w:sz w:val="28"/>
          <w:szCs w:val="28"/>
        </w:rPr>
      </w:pPr>
    </w:p>
    <w:p w:rsidR="003F5A7E" w:rsidRPr="00835209" w:rsidRDefault="003F5A7E" w:rsidP="00835209">
      <w:pPr>
        <w:rPr>
          <w:sz w:val="28"/>
          <w:szCs w:val="28"/>
        </w:rPr>
      </w:pPr>
    </w:p>
    <w:p w:rsidR="003F5A7E" w:rsidRDefault="003F5A7E" w:rsidP="00835209">
      <w:pPr>
        <w:rPr>
          <w:sz w:val="28"/>
          <w:szCs w:val="28"/>
          <w:lang w:val="uk-UA"/>
        </w:rPr>
      </w:pPr>
    </w:p>
    <w:p w:rsidR="003F5A7E" w:rsidRDefault="003F5A7E" w:rsidP="00835209">
      <w:pPr>
        <w:rPr>
          <w:sz w:val="28"/>
          <w:szCs w:val="28"/>
          <w:lang w:val="uk-UA"/>
        </w:rPr>
      </w:pPr>
    </w:p>
    <w:p w:rsidR="003F5A7E" w:rsidRDefault="003F5A7E" w:rsidP="00835209">
      <w:pPr>
        <w:rPr>
          <w:sz w:val="28"/>
          <w:szCs w:val="28"/>
          <w:lang w:val="uk-UA"/>
        </w:rPr>
      </w:pPr>
    </w:p>
    <w:p w:rsidR="003F5A7E" w:rsidRDefault="003F5A7E" w:rsidP="0083520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2011</w:t>
      </w:r>
    </w:p>
    <w:p w:rsidR="003F5A7E" w:rsidRDefault="003F5A7E" w:rsidP="002B1009">
      <w:pPr>
        <w:jc w:val="both"/>
        <w:rPr>
          <w:lang w:val="uk-UA"/>
        </w:rPr>
      </w:pPr>
      <w:r w:rsidRPr="00503BCE">
        <w:rPr>
          <w:lang w:val="en-US"/>
        </w:rPr>
        <w:t>I</w:t>
      </w:r>
      <w:r w:rsidRPr="00503BCE">
        <w:t>.</w:t>
      </w:r>
      <w:r>
        <w:rPr>
          <w:lang w:val="uk-UA"/>
        </w:rPr>
        <w:t xml:space="preserve">Декрементний лічильник з послідовним переносом на </w:t>
      </w:r>
      <w:r>
        <w:rPr>
          <w:lang w:val="en-US"/>
        </w:rPr>
        <w:t>JK</w:t>
      </w:r>
      <w:r>
        <w:rPr>
          <w:lang w:val="uk-UA"/>
        </w:rPr>
        <w:t xml:space="preserve"> тригерах з природнім порядком лічби та модулем 16.</w:t>
      </w:r>
    </w:p>
    <w:p w:rsidR="003F5A7E" w:rsidRPr="003677C0" w:rsidRDefault="003F5A7E" w:rsidP="00014F21">
      <w:pPr>
        <w:jc w:val="center"/>
      </w:pPr>
      <w:r w:rsidRPr="00593BD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58.5pt;height:114.75pt;visibility:visible">
            <v:imagedata r:id="rId7" o:title=""/>
          </v:shape>
        </w:pict>
      </w:r>
    </w:p>
    <w:p w:rsidR="003F5A7E" w:rsidRDefault="003F5A7E" w:rsidP="00B01D24">
      <w:pPr>
        <w:jc w:val="both"/>
        <w:rPr>
          <w:lang w:val="uk-UA"/>
        </w:rPr>
      </w:pPr>
      <w:r>
        <w:rPr>
          <w:lang w:val="en-US"/>
        </w:rPr>
        <w:t>II</w:t>
      </w:r>
      <w:r w:rsidRPr="005A3778">
        <w:t>.</w:t>
      </w:r>
      <w:r>
        <w:rPr>
          <w:lang w:val="uk-UA"/>
        </w:rPr>
        <w:t xml:space="preserve">Інкрементний лічильник з наскрізним переносом на </w:t>
      </w:r>
      <w:r>
        <w:rPr>
          <w:lang w:val="en-US"/>
        </w:rPr>
        <w:t>T</w:t>
      </w:r>
      <w:r>
        <w:rPr>
          <w:lang w:val="uk-UA"/>
        </w:rPr>
        <w:t xml:space="preserve"> тригерах з природнім порядком лічби та модулем 16.</w:t>
      </w:r>
    </w:p>
    <w:p w:rsidR="003F5A7E" w:rsidRPr="00AC70B4" w:rsidRDefault="003F5A7E" w:rsidP="000D5892">
      <w:pPr>
        <w:jc w:val="center"/>
        <w:rPr>
          <w:lang w:val="en-US"/>
        </w:rPr>
      </w:pPr>
      <w:r w:rsidRPr="00593BDE">
        <w:rPr>
          <w:noProof/>
        </w:rPr>
        <w:pict>
          <v:shape id="Рисунок 2" o:spid="_x0000_i1026" type="#_x0000_t75" style="width:387.75pt;height:145.5pt;visibility:visible">
            <v:imagedata r:id="rId8" o:title=""/>
          </v:shape>
        </w:pict>
      </w:r>
    </w:p>
    <w:p w:rsidR="003F5A7E" w:rsidRPr="00835209" w:rsidRDefault="003F5A7E" w:rsidP="000D5892">
      <w:pPr>
        <w:jc w:val="both"/>
      </w:pPr>
      <w:r>
        <w:rPr>
          <w:lang w:val="en-US"/>
        </w:rPr>
        <w:t>III</w:t>
      </w:r>
      <w:r w:rsidRPr="009E4CB3">
        <w:t xml:space="preserve">. </w:t>
      </w:r>
      <w:r>
        <w:rPr>
          <w:lang w:val="uk-UA"/>
        </w:rPr>
        <w:t xml:space="preserve">Реверсивний лічильник з паралельним переносом на </w:t>
      </w:r>
      <w:r>
        <w:rPr>
          <w:lang w:val="en-US"/>
        </w:rPr>
        <w:t>T</w:t>
      </w:r>
      <w:r>
        <w:rPr>
          <w:lang w:val="uk-UA"/>
        </w:rPr>
        <w:t xml:space="preserve"> тригерах з природнім порядком лічби та модулем 16.</w:t>
      </w:r>
    </w:p>
    <w:p w:rsidR="003F5A7E" w:rsidRDefault="003F5A7E" w:rsidP="00B12BB4">
      <w:pPr>
        <w:jc w:val="center"/>
        <w:rPr>
          <w:lang w:val="en-US"/>
        </w:rPr>
      </w:pPr>
      <w:r w:rsidRPr="00593BDE">
        <w:rPr>
          <w:noProof/>
        </w:rPr>
        <w:pict>
          <v:shape id="Рисунок 3" o:spid="_x0000_i1027" type="#_x0000_t75" style="width:537pt;height:178.5pt;visibility:visible">
            <v:imagedata r:id="rId9" o:title=""/>
          </v:shape>
        </w:pict>
      </w:r>
    </w:p>
    <w:p w:rsidR="003F5A7E" w:rsidRPr="00BA7D64" w:rsidRDefault="003F5A7E" w:rsidP="00847383">
      <w:pPr>
        <w:jc w:val="both"/>
      </w:pPr>
      <w:r>
        <w:rPr>
          <w:lang w:val="en-US"/>
        </w:rPr>
        <w:t>IV</w:t>
      </w:r>
      <w:r w:rsidRPr="0027633C">
        <w:t>.</w:t>
      </w:r>
      <w:r>
        <w:rPr>
          <w:lang w:val="uk-UA"/>
        </w:rPr>
        <w:t xml:space="preserve">Лічильник на </w:t>
      </w:r>
      <w:r>
        <w:rPr>
          <w:lang w:val="en-US"/>
        </w:rPr>
        <w:t>RS</w:t>
      </w:r>
      <w:r>
        <w:rPr>
          <w:lang w:val="uk-UA"/>
        </w:rPr>
        <w:t xml:space="preserve"> тригерахз заданим порядком лічби</w:t>
      </w:r>
      <w:r w:rsidRPr="00385FDC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58"/>
        <w:gridCol w:w="470"/>
        <w:gridCol w:w="470"/>
        <w:gridCol w:w="470"/>
        <w:gridCol w:w="470"/>
      </w:tblGrid>
      <w:tr w:rsidR="003F5A7E" w:rsidTr="0013547D">
        <w:trPr>
          <w:jc w:val="center"/>
        </w:trPr>
        <w:tc>
          <w:tcPr>
            <w:tcW w:w="958" w:type="dxa"/>
            <w:vMerge w:val="restart"/>
            <w:vAlign w:val="center"/>
          </w:tcPr>
          <w:p w:rsidR="003F5A7E" w:rsidRDefault="003F5A7E" w:rsidP="0013547D">
            <w:pPr>
              <w:jc w:val="center"/>
            </w:pPr>
            <w:r>
              <w:t>Сигнал</w:t>
            </w:r>
          </w:p>
        </w:tc>
        <w:tc>
          <w:tcPr>
            <w:tcW w:w="1880" w:type="dxa"/>
            <w:gridSpan w:val="4"/>
            <w:vAlign w:val="center"/>
          </w:tcPr>
          <w:p w:rsidR="003F5A7E" w:rsidRPr="00AC31A3" w:rsidRDefault="003F5A7E" w:rsidP="0013547D">
            <w:pPr>
              <w:jc w:val="center"/>
            </w:pPr>
            <w:r>
              <w:t>Стан</w:t>
            </w:r>
          </w:p>
        </w:tc>
      </w:tr>
      <w:tr w:rsidR="003F5A7E" w:rsidTr="0013547D">
        <w:trPr>
          <w:jc w:val="center"/>
        </w:trPr>
        <w:tc>
          <w:tcPr>
            <w:tcW w:w="958" w:type="dxa"/>
            <w:vMerge/>
            <w:vAlign w:val="center"/>
          </w:tcPr>
          <w:p w:rsidR="003F5A7E" w:rsidRDefault="003F5A7E" w:rsidP="0013547D">
            <w:pPr>
              <w:jc w:val="center"/>
            </w:pP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szCs w:val="28"/>
                <w:lang w:val="en-US"/>
              </w:rPr>
              <w:t>Q</w:t>
            </w:r>
            <w:r w:rsidRPr="0013547D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70" w:type="dxa"/>
            <w:vAlign w:val="center"/>
          </w:tcPr>
          <w:p w:rsidR="003F5A7E" w:rsidRDefault="003F5A7E" w:rsidP="0013547D">
            <w:pPr>
              <w:jc w:val="center"/>
            </w:pPr>
            <w:r w:rsidRPr="0013547D">
              <w:rPr>
                <w:szCs w:val="28"/>
                <w:lang w:val="en-US"/>
              </w:rPr>
              <w:t>Q</w:t>
            </w:r>
            <w:r w:rsidRPr="0013547D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70" w:type="dxa"/>
            <w:vAlign w:val="center"/>
          </w:tcPr>
          <w:p w:rsidR="003F5A7E" w:rsidRDefault="003F5A7E" w:rsidP="0013547D">
            <w:pPr>
              <w:jc w:val="center"/>
            </w:pPr>
            <w:r w:rsidRPr="0013547D">
              <w:rPr>
                <w:szCs w:val="28"/>
                <w:lang w:val="en-US"/>
              </w:rPr>
              <w:t>Q</w:t>
            </w:r>
            <w:r w:rsidRPr="0013547D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70" w:type="dxa"/>
            <w:vAlign w:val="center"/>
          </w:tcPr>
          <w:p w:rsidR="003F5A7E" w:rsidRDefault="003F5A7E" w:rsidP="0013547D">
            <w:pPr>
              <w:jc w:val="center"/>
            </w:pPr>
            <w:r w:rsidRPr="0013547D">
              <w:rPr>
                <w:szCs w:val="28"/>
                <w:lang w:val="en-US"/>
              </w:rPr>
              <w:t>Q</w:t>
            </w:r>
            <w:r w:rsidRPr="0013547D">
              <w:rPr>
                <w:szCs w:val="28"/>
                <w:vertAlign w:val="subscript"/>
                <w:lang w:val="en-US"/>
              </w:rPr>
              <w:t>1</w:t>
            </w:r>
          </w:p>
        </w:tc>
      </w:tr>
      <w:tr w:rsidR="003F5A7E" w:rsidTr="0013547D">
        <w:trPr>
          <w:jc w:val="center"/>
        </w:trPr>
        <w:tc>
          <w:tcPr>
            <w:tcW w:w="958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</w:tr>
      <w:tr w:rsidR="003F5A7E" w:rsidTr="0013547D">
        <w:trPr>
          <w:jc w:val="center"/>
        </w:trPr>
        <w:tc>
          <w:tcPr>
            <w:tcW w:w="958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</w:tr>
      <w:tr w:rsidR="003F5A7E" w:rsidTr="0013547D">
        <w:trPr>
          <w:jc w:val="center"/>
        </w:trPr>
        <w:tc>
          <w:tcPr>
            <w:tcW w:w="958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2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</w:tr>
      <w:tr w:rsidR="003F5A7E" w:rsidTr="0013547D">
        <w:trPr>
          <w:jc w:val="center"/>
        </w:trPr>
        <w:tc>
          <w:tcPr>
            <w:tcW w:w="958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3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</w:tr>
      <w:tr w:rsidR="003F5A7E" w:rsidTr="0013547D">
        <w:trPr>
          <w:jc w:val="center"/>
        </w:trPr>
        <w:tc>
          <w:tcPr>
            <w:tcW w:w="958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4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</w:tr>
      <w:tr w:rsidR="003F5A7E" w:rsidTr="0013547D">
        <w:trPr>
          <w:jc w:val="center"/>
        </w:trPr>
        <w:tc>
          <w:tcPr>
            <w:tcW w:w="958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5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</w:tr>
      <w:tr w:rsidR="003F5A7E" w:rsidTr="0013547D">
        <w:trPr>
          <w:jc w:val="center"/>
        </w:trPr>
        <w:tc>
          <w:tcPr>
            <w:tcW w:w="958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6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</w:tr>
      <w:tr w:rsidR="003F5A7E" w:rsidTr="0013547D">
        <w:trPr>
          <w:jc w:val="center"/>
        </w:trPr>
        <w:tc>
          <w:tcPr>
            <w:tcW w:w="958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7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</w:tr>
      <w:tr w:rsidR="003F5A7E" w:rsidTr="0013547D">
        <w:trPr>
          <w:jc w:val="center"/>
        </w:trPr>
        <w:tc>
          <w:tcPr>
            <w:tcW w:w="958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8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</w:tr>
      <w:tr w:rsidR="003F5A7E" w:rsidTr="0013547D">
        <w:trPr>
          <w:jc w:val="center"/>
        </w:trPr>
        <w:tc>
          <w:tcPr>
            <w:tcW w:w="958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9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</w:tr>
    </w:tbl>
    <w:p w:rsidR="003F5A7E" w:rsidRDefault="003F5A7E" w:rsidP="00847383">
      <w:pPr>
        <w:jc w:val="both"/>
        <w:rPr>
          <w:lang w:val="en-US"/>
        </w:rPr>
      </w:pPr>
    </w:p>
    <w:p w:rsidR="003F5A7E" w:rsidRDefault="003F5A7E" w:rsidP="00847383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3F5A7E" w:rsidRDefault="003F5A7E" w:rsidP="00847383">
      <w:pPr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70"/>
        <w:gridCol w:w="470"/>
        <w:gridCol w:w="470"/>
        <w:gridCol w:w="470"/>
        <w:gridCol w:w="470"/>
        <w:gridCol w:w="470"/>
        <w:gridCol w:w="470"/>
        <w:gridCol w:w="470"/>
        <w:gridCol w:w="457"/>
        <w:gridCol w:w="430"/>
        <w:gridCol w:w="457"/>
        <w:gridCol w:w="430"/>
        <w:gridCol w:w="457"/>
        <w:gridCol w:w="430"/>
        <w:gridCol w:w="457"/>
        <w:gridCol w:w="430"/>
      </w:tblGrid>
      <w:tr w:rsidR="003F5A7E" w:rsidTr="0013547D">
        <w:trPr>
          <w:jc w:val="center"/>
        </w:trPr>
        <w:tc>
          <w:tcPr>
            <w:tcW w:w="1880" w:type="dxa"/>
            <w:gridSpan w:val="4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>
              <w:t>Стан</w:t>
            </w:r>
            <w:r w:rsidRPr="0013547D">
              <w:rPr>
                <w:lang w:val="en-US"/>
              </w:rPr>
              <w:t xml:space="preserve"> (t)</w:t>
            </w:r>
          </w:p>
        </w:tc>
        <w:tc>
          <w:tcPr>
            <w:tcW w:w="188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F5A7E" w:rsidRDefault="003F5A7E" w:rsidP="0013547D">
            <w:pPr>
              <w:jc w:val="center"/>
            </w:pPr>
            <w:r>
              <w:t>Стан</w:t>
            </w:r>
            <w:r w:rsidRPr="0013547D">
              <w:rPr>
                <w:lang w:val="en-US"/>
              </w:rPr>
              <w:t xml:space="preserve"> (t + 1)</w:t>
            </w:r>
          </w:p>
        </w:tc>
        <w:tc>
          <w:tcPr>
            <w:tcW w:w="3548" w:type="dxa"/>
            <w:gridSpan w:val="8"/>
            <w:tcBorders>
              <w:lef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uk-UA"/>
              </w:rPr>
            </w:pPr>
            <w:r w:rsidRPr="0013547D">
              <w:rPr>
                <w:lang w:val="uk-UA"/>
              </w:rPr>
              <w:t>Функції збудження</w:t>
            </w:r>
          </w:p>
          <w:p w:rsidR="003F5A7E" w:rsidRPr="0013547D" w:rsidRDefault="003F5A7E" w:rsidP="0013547D">
            <w:pPr>
              <w:jc w:val="center"/>
              <w:rPr>
                <w:lang w:val="uk-UA"/>
              </w:rPr>
            </w:pPr>
            <w:r w:rsidRPr="0013547D">
              <w:rPr>
                <w:lang w:val="uk-UA"/>
              </w:rPr>
              <w:t>тригерів</w:t>
            </w:r>
          </w:p>
        </w:tc>
      </w:tr>
      <w:tr w:rsidR="003F5A7E" w:rsidTr="0013547D">
        <w:trPr>
          <w:trHeight w:val="276"/>
          <w:jc w:val="center"/>
        </w:trPr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szCs w:val="28"/>
                <w:lang w:val="en-US"/>
              </w:rPr>
              <w:t>Q</w:t>
            </w:r>
            <w:r w:rsidRPr="0013547D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70" w:type="dxa"/>
            <w:vAlign w:val="center"/>
          </w:tcPr>
          <w:p w:rsidR="003F5A7E" w:rsidRDefault="003F5A7E" w:rsidP="0013547D">
            <w:pPr>
              <w:jc w:val="center"/>
            </w:pPr>
            <w:r w:rsidRPr="0013547D">
              <w:rPr>
                <w:szCs w:val="28"/>
                <w:lang w:val="en-US"/>
              </w:rPr>
              <w:t>Q</w:t>
            </w:r>
            <w:r w:rsidRPr="0013547D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70" w:type="dxa"/>
            <w:vAlign w:val="center"/>
          </w:tcPr>
          <w:p w:rsidR="003F5A7E" w:rsidRDefault="003F5A7E" w:rsidP="0013547D">
            <w:pPr>
              <w:jc w:val="center"/>
            </w:pPr>
            <w:r w:rsidRPr="0013547D">
              <w:rPr>
                <w:szCs w:val="28"/>
                <w:lang w:val="en-US"/>
              </w:rPr>
              <w:t>Q</w:t>
            </w:r>
            <w:r w:rsidRPr="0013547D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Default="003F5A7E" w:rsidP="0013547D">
            <w:pPr>
              <w:jc w:val="center"/>
            </w:pPr>
            <w:r w:rsidRPr="0013547D">
              <w:rPr>
                <w:szCs w:val="28"/>
                <w:lang w:val="en-US"/>
              </w:rPr>
              <w:t>Q</w:t>
            </w:r>
            <w:r w:rsidRPr="0013547D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70" w:type="dxa"/>
            <w:tcBorders>
              <w:lef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szCs w:val="28"/>
                <w:lang w:val="en-US"/>
              </w:rPr>
              <w:t>Q</w:t>
            </w:r>
            <w:r w:rsidRPr="0013547D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70" w:type="dxa"/>
            <w:vAlign w:val="center"/>
          </w:tcPr>
          <w:p w:rsidR="003F5A7E" w:rsidRDefault="003F5A7E" w:rsidP="0013547D">
            <w:pPr>
              <w:jc w:val="center"/>
            </w:pPr>
            <w:r w:rsidRPr="0013547D">
              <w:rPr>
                <w:szCs w:val="28"/>
                <w:lang w:val="en-US"/>
              </w:rPr>
              <w:t>Q</w:t>
            </w:r>
            <w:r w:rsidRPr="0013547D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70" w:type="dxa"/>
            <w:vAlign w:val="center"/>
          </w:tcPr>
          <w:p w:rsidR="003F5A7E" w:rsidRDefault="003F5A7E" w:rsidP="0013547D">
            <w:pPr>
              <w:jc w:val="center"/>
            </w:pPr>
            <w:r w:rsidRPr="0013547D">
              <w:rPr>
                <w:szCs w:val="28"/>
                <w:lang w:val="en-US"/>
              </w:rPr>
              <w:t>Q</w:t>
            </w:r>
            <w:r w:rsidRPr="0013547D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Default="003F5A7E" w:rsidP="0013547D">
            <w:pPr>
              <w:jc w:val="center"/>
            </w:pPr>
            <w:r w:rsidRPr="0013547D">
              <w:rPr>
                <w:szCs w:val="28"/>
                <w:lang w:val="en-US"/>
              </w:rPr>
              <w:t>Q</w:t>
            </w:r>
            <w:r w:rsidRPr="0013547D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szCs w:val="28"/>
                <w:lang w:val="en-US"/>
              </w:rPr>
            </w:pPr>
            <w:r w:rsidRPr="0013547D">
              <w:rPr>
                <w:szCs w:val="28"/>
                <w:lang w:val="en-US"/>
              </w:rPr>
              <w:t>R</w:t>
            </w:r>
            <w:r w:rsidRPr="0013547D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szCs w:val="28"/>
                <w:lang w:val="uk-UA"/>
              </w:rPr>
            </w:pPr>
            <w:r w:rsidRPr="0013547D">
              <w:rPr>
                <w:szCs w:val="28"/>
                <w:lang w:val="en-US"/>
              </w:rPr>
              <w:t>S</w:t>
            </w:r>
            <w:r w:rsidRPr="0013547D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szCs w:val="28"/>
                <w:lang w:val="en-US"/>
              </w:rPr>
            </w:pPr>
            <w:r w:rsidRPr="0013547D">
              <w:rPr>
                <w:szCs w:val="28"/>
                <w:lang w:val="en-US"/>
              </w:rPr>
              <w:t>R</w:t>
            </w:r>
            <w:r w:rsidRPr="0013547D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szCs w:val="28"/>
                <w:lang w:val="uk-UA"/>
              </w:rPr>
            </w:pPr>
            <w:r w:rsidRPr="0013547D">
              <w:rPr>
                <w:szCs w:val="28"/>
                <w:lang w:val="en-US"/>
              </w:rPr>
              <w:t>S</w:t>
            </w:r>
            <w:r w:rsidRPr="0013547D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szCs w:val="28"/>
                <w:lang w:val="en-US"/>
              </w:rPr>
            </w:pPr>
            <w:r w:rsidRPr="0013547D">
              <w:rPr>
                <w:szCs w:val="28"/>
                <w:lang w:val="en-US"/>
              </w:rPr>
              <w:t>R</w:t>
            </w:r>
            <w:r w:rsidRPr="0013547D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szCs w:val="28"/>
                <w:lang w:val="uk-UA"/>
              </w:rPr>
            </w:pPr>
            <w:r w:rsidRPr="0013547D">
              <w:rPr>
                <w:szCs w:val="28"/>
                <w:lang w:val="en-US"/>
              </w:rPr>
              <w:t>S</w:t>
            </w:r>
            <w:r w:rsidRPr="0013547D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szCs w:val="28"/>
                <w:lang w:val="en-US"/>
              </w:rPr>
            </w:pPr>
            <w:r w:rsidRPr="0013547D">
              <w:rPr>
                <w:szCs w:val="28"/>
                <w:lang w:val="en-US"/>
              </w:rPr>
              <w:t>R</w:t>
            </w:r>
            <w:r w:rsidRPr="0013547D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30" w:type="dxa"/>
            <w:vAlign w:val="center"/>
          </w:tcPr>
          <w:p w:rsidR="003F5A7E" w:rsidRPr="0013547D" w:rsidRDefault="003F5A7E" w:rsidP="0013547D">
            <w:pPr>
              <w:jc w:val="center"/>
              <w:rPr>
                <w:szCs w:val="28"/>
                <w:lang w:val="uk-UA"/>
              </w:rPr>
            </w:pPr>
            <w:r w:rsidRPr="0013547D">
              <w:rPr>
                <w:szCs w:val="28"/>
                <w:lang w:val="en-US"/>
              </w:rPr>
              <w:t>S</w:t>
            </w:r>
            <w:r w:rsidRPr="0013547D">
              <w:rPr>
                <w:szCs w:val="28"/>
                <w:vertAlign w:val="subscript"/>
                <w:lang w:val="en-US"/>
              </w:rPr>
              <w:t>1</w:t>
            </w:r>
          </w:p>
        </w:tc>
      </w:tr>
      <w:tr w:rsidR="003F5A7E" w:rsidTr="0013547D">
        <w:trPr>
          <w:trHeight w:val="276"/>
          <w:jc w:val="center"/>
        </w:trPr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lef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12" w:space="0" w:color="auto"/>
            </w:tcBorders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30" w:type="dxa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</w:tr>
      <w:tr w:rsidR="003F5A7E" w:rsidTr="0013547D">
        <w:trPr>
          <w:trHeight w:val="276"/>
          <w:jc w:val="center"/>
        </w:trPr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57" w:type="dxa"/>
            <w:tcBorders>
              <w:left w:val="single" w:sz="12" w:space="0" w:color="auto"/>
            </w:tcBorders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</w:tr>
      <w:tr w:rsidR="003F5A7E" w:rsidTr="0013547D">
        <w:trPr>
          <w:trHeight w:val="276"/>
          <w:jc w:val="center"/>
        </w:trPr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lef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2" w:space="0" w:color="auto"/>
            </w:tcBorders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</w:tr>
      <w:tr w:rsidR="003F5A7E" w:rsidTr="0013547D">
        <w:trPr>
          <w:trHeight w:val="276"/>
          <w:jc w:val="center"/>
        </w:trPr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lef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12" w:space="0" w:color="auto"/>
            </w:tcBorders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30" w:type="dxa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</w:tr>
      <w:tr w:rsidR="003F5A7E" w:rsidTr="0013547D">
        <w:trPr>
          <w:trHeight w:val="276"/>
          <w:jc w:val="center"/>
        </w:trPr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2" w:space="0" w:color="auto"/>
            </w:tcBorders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30" w:type="dxa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</w:tr>
      <w:tr w:rsidR="003F5A7E" w:rsidTr="0013547D">
        <w:trPr>
          <w:trHeight w:val="276"/>
          <w:jc w:val="center"/>
        </w:trPr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12" w:space="0" w:color="auto"/>
            </w:tcBorders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30" w:type="dxa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</w:tr>
      <w:tr w:rsidR="003F5A7E" w:rsidTr="0013547D">
        <w:trPr>
          <w:trHeight w:val="276"/>
          <w:jc w:val="center"/>
        </w:trPr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57" w:type="dxa"/>
            <w:tcBorders>
              <w:left w:val="single" w:sz="12" w:space="0" w:color="auto"/>
            </w:tcBorders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</w:tr>
      <w:tr w:rsidR="003F5A7E" w:rsidTr="0013547D">
        <w:trPr>
          <w:trHeight w:val="276"/>
          <w:jc w:val="center"/>
        </w:trPr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lef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2" w:space="0" w:color="auto"/>
            </w:tcBorders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30" w:type="dxa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</w:tr>
      <w:tr w:rsidR="003F5A7E" w:rsidTr="0013547D">
        <w:trPr>
          <w:trHeight w:val="276"/>
          <w:jc w:val="center"/>
        </w:trPr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12" w:space="0" w:color="auto"/>
            </w:tcBorders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*</w:t>
            </w:r>
          </w:p>
        </w:tc>
        <w:tc>
          <w:tcPr>
            <w:tcW w:w="430" w:type="dxa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</w:tr>
      <w:tr w:rsidR="003F5A7E" w:rsidTr="0013547D">
        <w:trPr>
          <w:trHeight w:val="276"/>
          <w:jc w:val="center"/>
        </w:trPr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  <w:tc>
          <w:tcPr>
            <w:tcW w:w="430" w:type="dxa"/>
            <w:tcBorders>
              <w:right w:val="single" w:sz="12" w:space="0" w:color="auto"/>
            </w:tcBorders>
            <w:vAlign w:val="center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12" w:space="0" w:color="auto"/>
            </w:tcBorders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0</w:t>
            </w:r>
          </w:p>
        </w:tc>
        <w:tc>
          <w:tcPr>
            <w:tcW w:w="430" w:type="dxa"/>
          </w:tcPr>
          <w:p w:rsidR="003F5A7E" w:rsidRPr="0013547D" w:rsidRDefault="003F5A7E" w:rsidP="0013547D">
            <w:pPr>
              <w:jc w:val="center"/>
              <w:rPr>
                <w:lang w:val="en-US"/>
              </w:rPr>
            </w:pPr>
            <w:r w:rsidRPr="0013547D">
              <w:rPr>
                <w:lang w:val="en-US"/>
              </w:rPr>
              <w:t>1</w:t>
            </w:r>
          </w:p>
        </w:tc>
      </w:tr>
    </w:tbl>
    <w:p w:rsidR="003F5A7E" w:rsidRDefault="003F5A7E" w:rsidP="00847383">
      <w:pPr>
        <w:jc w:val="both"/>
        <w:rPr>
          <w:lang w:val="en-US"/>
        </w:rPr>
      </w:pPr>
    </w:p>
    <w:tbl>
      <w:tblPr>
        <w:tblW w:w="5000" w:type="pct"/>
        <w:tblLook w:val="01E0"/>
      </w:tblPr>
      <w:tblGrid>
        <w:gridCol w:w="5494"/>
        <w:gridCol w:w="5494"/>
      </w:tblGrid>
      <w:tr w:rsidR="003F5A7E" w:rsidRPr="0013547D" w:rsidTr="0013547D">
        <w:tc>
          <w:tcPr>
            <w:tcW w:w="2500" w:type="pct"/>
          </w:tcPr>
          <w:p w:rsidR="003F5A7E" w:rsidRPr="0013547D" w:rsidRDefault="003F5A7E" w:rsidP="0013547D">
            <w:pPr>
              <w:rPr>
                <w:lang w:val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3F5A7E" w:rsidRPr="0013547D" w:rsidTr="0013547D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lang w:val="en-US"/>
                    </w:rPr>
                    <w:t>R</w:t>
                  </w:r>
                  <w:r w:rsidRPr="006522D3">
                    <w:rPr>
                      <w:vertAlign w:val="subscript"/>
                      <w:lang w:val="en-US"/>
                    </w:rPr>
                    <w:t>4</w:t>
                  </w:r>
                </w:p>
              </w:tc>
            </w:tr>
            <w:tr w:rsidR="003F5A7E" w:rsidRPr="0013547D" w:rsidTr="0013547D">
              <w:trPr>
                <w:trHeight w:val="567"/>
                <w:jc w:val="center"/>
              </w:trPr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967491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967491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13547D">
              <w:trPr>
                <w:trHeight w:val="567"/>
                <w:jc w:val="center"/>
              </w:trPr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967491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4A5053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3F5A7E" w:rsidRPr="0013547D" w:rsidTr="0013547D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13547D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DC3A41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13547D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3547D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F5A7E" w:rsidRPr="0013547D" w:rsidRDefault="003F5A7E" w:rsidP="0013547D">
            <w:pPr>
              <w:rPr>
                <w:lang w:val="en-US"/>
              </w:rPr>
            </w:pPr>
          </w:p>
        </w:tc>
        <w:tc>
          <w:tcPr>
            <w:tcW w:w="2500" w:type="pct"/>
          </w:tcPr>
          <w:p w:rsidR="003F5A7E" w:rsidRPr="0013547D" w:rsidRDefault="003F5A7E" w:rsidP="0013547D">
            <w:pPr>
              <w:rPr>
                <w:lang w:val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 w:rsidRPr="006522D3">
                    <w:rPr>
                      <w:vertAlign w:val="subscript"/>
                      <w:lang w:val="en-US"/>
                    </w:rPr>
                    <w:t>4</w:t>
                  </w: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BA6653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522D3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522D3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BA6653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4A1592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F5A7E" w:rsidRPr="0013547D" w:rsidRDefault="003F5A7E" w:rsidP="0013547D">
            <w:pPr>
              <w:rPr>
                <w:lang w:val="en-US"/>
              </w:rPr>
            </w:pPr>
          </w:p>
        </w:tc>
      </w:tr>
      <w:tr w:rsidR="003F5A7E" w:rsidRPr="0013547D" w:rsidTr="0013547D">
        <w:tc>
          <w:tcPr>
            <w:tcW w:w="2500" w:type="pct"/>
          </w:tcPr>
          <w:p w:rsidR="003F5A7E" w:rsidRPr="0013547D" w:rsidRDefault="003F5A7E" w:rsidP="008E357C">
            <w:pPr>
              <w:jc w:val="center"/>
              <w:rPr>
                <w:lang w:val="en-US"/>
              </w:rPr>
            </w:pPr>
            <w:r w:rsidRPr="00EF0834">
              <w:rPr>
                <w:position w:val="-12"/>
                <w:lang w:val="en-US"/>
              </w:rPr>
              <w:object w:dxaOrig="1260" w:dyaOrig="360">
                <v:shape id="_x0000_i1028" type="#_x0000_t75" style="width:63pt;height:18pt" o:ole="">
                  <v:imagedata r:id="rId10" o:title=""/>
                </v:shape>
                <o:OLEObject Type="Embed" ProgID="Equation.DSMT4" ShapeID="_x0000_i1028" DrawAspect="Content" ObjectID="_1385404815" r:id="rId11"/>
              </w:object>
            </w:r>
          </w:p>
        </w:tc>
        <w:tc>
          <w:tcPr>
            <w:tcW w:w="2500" w:type="pct"/>
          </w:tcPr>
          <w:p w:rsidR="003F5A7E" w:rsidRPr="0013547D" w:rsidRDefault="003F5A7E" w:rsidP="00EF0834">
            <w:pPr>
              <w:jc w:val="center"/>
              <w:rPr>
                <w:lang w:val="en-US"/>
              </w:rPr>
            </w:pPr>
            <w:r w:rsidRPr="00EF0834">
              <w:rPr>
                <w:position w:val="-12"/>
                <w:lang w:val="en-US"/>
              </w:rPr>
              <w:object w:dxaOrig="1280" w:dyaOrig="400">
                <v:shape id="_x0000_i1029" type="#_x0000_t75" style="width:63pt;height:20.25pt" o:ole="">
                  <v:imagedata r:id="rId12" o:title=""/>
                </v:shape>
                <o:OLEObject Type="Embed" ProgID="Equation.DSMT4" ShapeID="_x0000_i1029" DrawAspect="Content" ObjectID="_1385404816" r:id="rId13"/>
              </w:object>
            </w:r>
          </w:p>
        </w:tc>
      </w:tr>
      <w:tr w:rsidR="003F5A7E" w:rsidRPr="0013547D" w:rsidTr="00591FEE">
        <w:tc>
          <w:tcPr>
            <w:tcW w:w="2500" w:type="pct"/>
          </w:tcPr>
          <w:p w:rsidR="003F5A7E" w:rsidRPr="0013547D" w:rsidRDefault="003F5A7E" w:rsidP="00591FEE">
            <w:pPr>
              <w:jc w:val="center"/>
              <w:rPr>
                <w:lang w:val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4D16C7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lang w:val="en-US"/>
                    </w:rPr>
                    <w:t>R</w:t>
                  </w:r>
                  <w:r w:rsidRPr="00EF0834">
                    <w:rPr>
                      <w:vertAlign w:val="subscript"/>
                      <w:lang w:val="en-US"/>
                    </w:rPr>
                    <w:t>3</w:t>
                  </w: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179BC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730E3B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F5A7E" w:rsidRPr="0013547D" w:rsidRDefault="003F5A7E" w:rsidP="00591FEE">
            <w:pPr>
              <w:jc w:val="center"/>
              <w:rPr>
                <w:lang w:val="en-US"/>
              </w:rPr>
            </w:pPr>
          </w:p>
        </w:tc>
        <w:tc>
          <w:tcPr>
            <w:tcW w:w="2500" w:type="pct"/>
          </w:tcPr>
          <w:p w:rsidR="003F5A7E" w:rsidRPr="0013547D" w:rsidRDefault="003F5A7E" w:rsidP="00591FEE">
            <w:pPr>
              <w:jc w:val="center"/>
              <w:rPr>
                <w:lang w:val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 w:rsidRPr="00EF0834">
                    <w:rPr>
                      <w:vertAlign w:val="subscript"/>
                      <w:lang w:val="en-US"/>
                    </w:rPr>
                    <w:t>3</w:t>
                  </w: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179BC" w:rsidRDefault="003F5A7E" w:rsidP="0045456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56029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45456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45456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56029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11EE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11EE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730E3B" w:rsidRDefault="003F5A7E" w:rsidP="0056029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11EE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F5A7E" w:rsidRPr="0013547D" w:rsidRDefault="003F5A7E" w:rsidP="00591FEE">
            <w:pPr>
              <w:jc w:val="center"/>
              <w:rPr>
                <w:lang w:val="en-US"/>
              </w:rPr>
            </w:pPr>
          </w:p>
        </w:tc>
      </w:tr>
      <w:tr w:rsidR="003F5A7E" w:rsidRPr="0013547D" w:rsidTr="00591FEE">
        <w:tc>
          <w:tcPr>
            <w:tcW w:w="2500" w:type="pct"/>
          </w:tcPr>
          <w:p w:rsidR="003F5A7E" w:rsidRPr="0013547D" w:rsidRDefault="003F5A7E" w:rsidP="00F70282">
            <w:pPr>
              <w:jc w:val="center"/>
              <w:rPr>
                <w:lang w:val="en-US"/>
              </w:rPr>
            </w:pPr>
            <w:r w:rsidRPr="00EF0834">
              <w:rPr>
                <w:position w:val="-12"/>
                <w:lang w:val="en-US"/>
              </w:rPr>
              <w:object w:dxaOrig="999" w:dyaOrig="360">
                <v:shape id="_x0000_i1030" type="#_x0000_t75" style="width:50.25pt;height:18pt" o:ole="">
                  <v:imagedata r:id="rId14" o:title=""/>
                </v:shape>
                <o:OLEObject Type="Embed" ProgID="Equation.DSMT4" ShapeID="_x0000_i1030" DrawAspect="Content" ObjectID="_1385404817" r:id="rId15"/>
              </w:object>
            </w:r>
          </w:p>
        </w:tc>
        <w:tc>
          <w:tcPr>
            <w:tcW w:w="2500" w:type="pct"/>
          </w:tcPr>
          <w:p w:rsidR="003F5A7E" w:rsidRPr="0013547D" w:rsidRDefault="003F5A7E" w:rsidP="00F70282">
            <w:pPr>
              <w:jc w:val="center"/>
              <w:rPr>
                <w:lang w:val="en-US"/>
              </w:rPr>
            </w:pPr>
            <w:r w:rsidRPr="00EF0834">
              <w:rPr>
                <w:position w:val="-12"/>
                <w:lang w:val="en-US"/>
              </w:rPr>
              <w:object w:dxaOrig="980" w:dyaOrig="360">
                <v:shape id="_x0000_i1031" type="#_x0000_t75" style="width:48.75pt;height:18pt" o:ole="">
                  <v:imagedata r:id="rId16" o:title=""/>
                </v:shape>
                <o:OLEObject Type="Embed" ProgID="Equation.DSMT4" ShapeID="_x0000_i1031" DrawAspect="Content" ObjectID="_1385404818" r:id="rId17"/>
              </w:object>
            </w:r>
          </w:p>
        </w:tc>
      </w:tr>
    </w:tbl>
    <w:p w:rsidR="003F5A7E" w:rsidRDefault="003F5A7E" w:rsidP="00847383">
      <w:pPr>
        <w:jc w:val="both"/>
        <w:rPr>
          <w:lang w:val="en-US"/>
        </w:rPr>
      </w:pPr>
    </w:p>
    <w:p w:rsidR="003F5A7E" w:rsidRDefault="003F5A7E">
      <w:pPr>
        <w:rPr>
          <w:lang w:val="en-US"/>
        </w:rPr>
      </w:pPr>
      <w:r>
        <w:rPr>
          <w:lang w:val="en-US"/>
        </w:rPr>
        <w:br w:type="page"/>
      </w:r>
    </w:p>
    <w:p w:rsidR="003F5A7E" w:rsidRDefault="003F5A7E" w:rsidP="00847383">
      <w:pPr>
        <w:jc w:val="both"/>
        <w:rPr>
          <w:lang w:val="en-US"/>
        </w:rPr>
      </w:pPr>
    </w:p>
    <w:tbl>
      <w:tblPr>
        <w:tblW w:w="5000" w:type="pct"/>
        <w:tblLook w:val="01E0"/>
      </w:tblPr>
      <w:tblGrid>
        <w:gridCol w:w="5494"/>
        <w:gridCol w:w="5494"/>
      </w:tblGrid>
      <w:tr w:rsidR="003F5A7E" w:rsidRPr="0013547D" w:rsidTr="00F70282">
        <w:tc>
          <w:tcPr>
            <w:tcW w:w="2500" w:type="pct"/>
          </w:tcPr>
          <w:p w:rsidR="003F5A7E" w:rsidRPr="0013547D" w:rsidRDefault="003F5A7E" w:rsidP="00F70282">
            <w:pPr>
              <w:jc w:val="center"/>
              <w:rPr>
                <w:lang w:val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lang w:val="en-US"/>
                    </w:rPr>
                    <w:t>R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179BC" w:rsidRDefault="003F5A7E" w:rsidP="00D96CA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D96CA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15090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730E3B" w:rsidRDefault="003F5A7E" w:rsidP="0015090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F5A7E" w:rsidRPr="0013547D" w:rsidRDefault="003F5A7E" w:rsidP="00F70282">
            <w:pPr>
              <w:jc w:val="center"/>
              <w:rPr>
                <w:lang w:val="en-US"/>
              </w:rPr>
            </w:pPr>
          </w:p>
        </w:tc>
        <w:tc>
          <w:tcPr>
            <w:tcW w:w="2500" w:type="pct"/>
          </w:tcPr>
          <w:p w:rsidR="003F5A7E" w:rsidRPr="0013547D" w:rsidRDefault="003F5A7E" w:rsidP="00F70282">
            <w:pPr>
              <w:jc w:val="center"/>
              <w:rPr>
                <w:lang w:val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AA04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179BC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730E3B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F5A7E" w:rsidRPr="0013547D" w:rsidRDefault="003F5A7E" w:rsidP="00F70282">
            <w:pPr>
              <w:jc w:val="center"/>
              <w:rPr>
                <w:lang w:val="en-US"/>
              </w:rPr>
            </w:pPr>
          </w:p>
        </w:tc>
      </w:tr>
      <w:tr w:rsidR="003F5A7E" w:rsidRPr="0013547D" w:rsidTr="00F70282">
        <w:tc>
          <w:tcPr>
            <w:tcW w:w="2500" w:type="pct"/>
          </w:tcPr>
          <w:p w:rsidR="003F5A7E" w:rsidRPr="0013547D" w:rsidRDefault="003F5A7E" w:rsidP="00F70282">
            <w:pPr>
              <w:jc w:val="center"/>
              <w:rPr>
                <w:lang w:val="en-US"/>
              </w:rPr>
            </w:pPr>
            <w:r w:rsidRPr="00EF0834">
              <w:rPr>
                <w:position w:val="-12"/>
                <w:lang w:val="en-US"/>
              </w:rPr>
              <w:object w:dxaOrig="1719" w:dyaOrig="360">
                <v:shape id="_x0000_i1032" type="#_x0000_t75" style="width:86.25pt;height:18pt" o:ole="">
                  <v:imagedata r:id="rId18" o:title=""/>
                </v:shape>
                <o:OLEObject Type="Embed" ProgID="Equation.DSMT4" ShapeID="_x0000_i1032" DrawAspect="Content" ObjectID="_1385404819" r:id="rId19"/>
              </w:object>
            </w:r>
          </w:p>
        </w:tc>
        <w:tc>
          <w:tcPr>
            <w:tcW w:w="2500" w:type="pct"/>
          </w:tcPr>
          <w:p w:rsidR="003F5A7E" w:rsidRPr="0013547D" w:rsidRDefault="003F5A7E" w:rsidP="00F70282">
            <w:pPr>
              <w:jc w:val="center"/>
              <w:rPr>
                <w:lang w:val="en-US"/>
              </w:rPr>
            </w:pPr>
            <w:r w:rsidRPr="00EF0834">
              <w:rPr>
                <w:position w:val="-12"/>
                <w:lang w:val="en-US"/>
              </w:rPr>
              <w:object w:dxaOrig="800" w:dyaOrig="400">
                <v:shape id="_x0000_i1033" type="#_x0000_t75" style="width:39.75pt;height:20.25pt" o:ole="">
                  <v:imagedata r:id="rId20" o:title=""/>
                </v:shape>
                <o:OLEObject Type="Embed" ProgID="Equation.DSMT4" ShapeID="_x0000_i1033" DrawAspect="Content" ObjectID="_1385404820" r:id="rId21"/>
              </w:object>
            </w:r>
          </w:p>
        </w:tc>
      </w:tr>
      <w:tr w:rsidR="003F5A7E" w:rsidRPr="0013547D" w:rsidTr="00485697">
        <w:tc>
          <w:tcPr>
            <w:tcW w:w="2500" w:type="pct"/>
          </w:tcPr>
          <w:p w:rsidR="003F5A7E" w:rsidRPr="0013547D" w:rsidRDefault="003F5A7E" w:rsidP="00F70282">
            <w:pPr>
              <w:jc w:val="center"/>
              <w:rPr>
                <w:lang w:val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485697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lang w:val="en-US"/>
                    </w:rPr>
                    <w:t>R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179BC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730E3B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F5A7E" w:rsidRPr="0013547D" w:rsidRDefault="003F5A7E" w:rsidP="00F70282">
            <w:pPr>
              <w:jc w:val="center"/>
              <w:rPr>
                <w:lang w:val="en-US"/>
              </w:rPr>
            </w:pPr>
          </w:p>
        </w:tc>
        <w:tc>
          <w:tcPr>
            <w:tcW w:w="2500" w:type="pct"/>
          </w:tcPr>
          <w:p w:rsidR="003F5A7E" w:rsidRPr="0013547D" w:rsidRDefault="003F5A7E" w:rsidP="00F70282">
            <w:pPr>
              <w:jc w:val="center"/>
              <w:rPr>
                <w:lang w:val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48569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179BC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62535F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730E3B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F5A7E" w:rsidRPr="0013547D" w:rsidTr="00F70282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en-US"/>
                    </w:rPr>
                  </w:pPr>
                  <w:r w:rsidRPr="0013547D">
                    <w:rPr>
                      <w:szCs w:val="28"/>
                      <w:lang w:val="en-US"/>
                    </w:rPr>
                    <w:t>Q</w:t>
                  </w:r>
                  <w:r w:rsidRPr="0013547D">
                    <w:rPr>
                      <w:szCs w:val="28"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F5A7E" w:rsidRPr="0013547D" w:rsidRDefault="003F5A7E" w:rsidP="00F70282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F5A7E" w:rsidRPr="0013547D" w:rsidRDefault="003F5A7E" w:rsidP="00F70282">
            <w:pPr>
              <w:jc w:val="center"/>
              <w:rPr>
                <w:lang w:val="en-US"/>
              </w:rPr>
            </w:pPr>
          </w:p>
        </w:tc>
      </w:tr>
      <w:tr w:rsidR="003F5A7E" w:rsidRPr="0013547D" w:rsidTr="00485697">
        <w:tc>
          <w:tcPr>
            <w:tcW w:w="2500" w:type="pct"/>
          </w:tcPr>
          <w:p w:rsidR="003F5A7E" w:rsidRPr="0013547D" w:rsidRDefault="003F5A7E" w:rsidP="00F70282">
            <w:pPr>
              <w:jc w:val="center"/>
              <w:rPr>
                <w:lang w:val="en-US"/>
              </w:rPr>
            </w:pPr>
            <w:r w:rsidRPr="00EF0834">
              <w:rPr>
                <w:position w:val="-12"/>
                <w:lang w:val="en-US"/>
              </w:rPr>
              <w:object w:dxaOrig="1460" w:dyaOrig="400">
                <v:shape id="_x0000_i1034" type="#_x0000_t75" style="width:1in;height:20.25pt" o:ole="">
                  <v:imagedata r:id="rId22" o:title=""/>
                </v:shape>
                <o:OLEObject Type="Embed" ProgID="Equation.DSMT4" ShapeID="_x0000_i1034" DrawAspect="Content" ObjectID="_1385404821" r:id="rId23"/>
              </w:object>
            </w:r>
          </w:p>
        </w:tc>
        <w:tc>
          <w:tcPr>
            <w:tcW w:w="2500" w:type="pct"/>
          </w:tcPr>
          <w:p w:rsidR="003F5A7E" w:rsidRPr="0013547D" w:rsidRDefault="003F5A7E" w:rsidP="00F70282">
            <w:pPr>
              <w:jc w:val="center"/>
              <w:rPr>
                <w:lang w:val="en-US"/>
              </w:rPr>
            </w:pPr>
            <w:r w:rsidRPr="00EF0834">
              <w:rPr>
                <w:position w:val="-12"/>
                <w:lang w:val="en-US"/>
              </w:rPr>
              <w:object w:dxaOrig="2180" w:dyaOrig="400">
                <v:shape id="_x0000_i1035" type="#_x0000_t75" style="width:108pt;height:20.25pt" o:ole="">
                  <v:imagedata r:id="rId24" o:title=""/>
                </v:shape>
                <o:OLEObject Type="Embed" ProgID="Equation.DSMT4" ShapeID="_x0000_i1035" DrawAspect="Content" ObjectID="_1385404822" r:id="rId25"/>
              </w:object>
            </w:r>
          </w:p>
        </w:tc>
      </w:tr>
    </w:tbl>
    <w:p w:rsidR="003F5A7E" w:rsidRPr="00812C40" w:rsidRDefault="003F5A7E" w:rsidP="00847383">
      <w:pPr>
        <w:jc w:val="both"/>
        <w:rPr>
          <w:lang w:val="en-US"/>
        </w:rPr>
      </w:pPr>
      <w:r w:rsidRPr="00593BDE">
        <w:rPr>
          <w:noProof/>
        </w:rPr>
        <w:pict>
          <v:shape id="Рисунок 4" o:spid="_x0000_i1036" type="#_x0000_t75" style="width:536.25pt;height:405.75pt;visibility:visible">
            <v:imagedata r:id="rId26" o:title=""/>
          </v:shape>
        </w:pict>
      </w:r>
      <w:bookmarkStart w:id="0" w:name="_GoBack"/>
      <w:bookmarkEnd w:id="0"/>
    </w:p>
    <w:sectPr w:rsidR="003F5A7E" w:rsidRPr="00812C40" w:rsidSect="00430E57">
      <w:footerReference w:type="even" r:id="rId27"/>
      <w:footerReference w:type="default" r:id="rId28"/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A7E" w:rsidRDefault="003F5A7E">
      <w:r>
        <w:separator/>
      </w:r>
    </w:p>
  </w:endnote>
  <w:endnote w:type="continuationSeparator" w:id="1">
    <w:p w:rsidR="003F5A7E" w:rsidRDefault="003F5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A7E" w:rsidRDefault="003F5A7E" w:rsidP="00FB5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3F5A7E" w:rsidRDefault="003F5A7E" w:rsidP="0086692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A7E" w:rsidRDefault="003F5A7E" w:rsidP="00FB50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3F5A7E" w:rsidRDefault="003F5A7E" w:rsidP="00866927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A7E" w:rsidRDefault="003F5A7E">
      <w:r>
        <w:separator/>
      </w:r>
    </w:p>
  </w:footnote>
  <w:footnote w:type="continuationSeparator" w:id="1">
    <w:p w:rsidR="003F5A7E" w:rsidRDefault="003F5A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20581536"/>
    <w:name w:val="WW8Num14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</w:pPr>
      <w:rPr>
        <w:rFonts w:cs="Times New Roman"/>
      </w:rPr>
    </w:lvl>
  </w:abstractNum>
  <w:abstractNum w:abstractNumId="1">
    <w:nsid w:val="06DB36F6"/>
    <w:multiLevelType w:val="hybridMultilevel"/>
    <w:tmpl w:val="9754E66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19B560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2B812FD5"/>
    <w:multiLevelType w:val="hybridMultilevel"/>
    <w:tmpl w:val="FC5E2E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C6353DD"/>
    <w:multiLevelType w:val="hybridMultilevel"/>
    <w:tmpl w:val="33128804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5">
    <w:nsid w:val="3EFA2C78"/>
    <w:multiLevelType w:val="hybridMultilevel"/>
    <w:tmpl w:val="4CCE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516101B"/>
    <w:multiLevelType w:val="hybridMultilevel"/>
    <w:tmpl w:val="D1428736"/>
    <w:lvl w:ilvl="0" w:tplc="EAE62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B5641DD"/>
    <w:multiLevelType w:val="multilevel"/>
    <w:tmpl w:val="89866B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FBE580F"/>
    <w:multiLevelType w:val="hybridMultilevel"/>
    <w:tmpl w:val="E794D1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9EA7A1F"/>
    <w:multiLevelType w:val="singleLevel"/>
    <w:tmpl w:val="77AEE0E0"/>
    <w:lvl w:ilvl="0">
      <w:start w:val="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08E4"/>
    <w:rsid w:val="00004283"/>
    <w:rsid w:val="0001453F"/>
    <w:rsid w:val="00014F21"/>
    <w:rsid w:val="000154A1"/>
    <w:rsid w:val="00016A8A"/>
    <w:rsid w:val="0002101A"/>
    <w:rsid w:val="0002631B"/>
    <w:rsid w:val="00027118"/>
    <w:rsid w:val="00027EFA"/>
    <w:rsid w:val="00032026"/>
    <w:rsid w:val="00032508"/>
    <w:rsid w:val="00033E1B"/>
    <w:rsid w:val="00034D53"/>
    <w:rsid w:val="000358D6"/>
    <w:rsid w:val="00040A07"/>
    <w:rsid w:val="00042205"/>
    <w:rsid w:val="0004765F"/>
    <w:rsid w:val="00050B71"/>
    <w:rsid w:val="00050BB3"/>
    <w:rsid w:val="00050C02"/>
    <w:rsid w:val="00050F0A"/>
    <w:rsid w:val="00054482"/>
    <w:rsid w:val="00057E2D"/>
    <w:rsid w:val="00060A6F"/>
    <w:rsid w:val="0006158C"/>
    <w:rsid w:val="000623FF"/>
    <w:rsid w:val="00063991"/>
    <w:rsid w:val="00064BA8"/>
    <w:rsid w:val="00066167"/>
    <w:rsid w:val="00066EE5"/>
    <w:rsid w:val="000672BD"/>
    <w:rsid w:val="00067611"/>
    <w:rsid w:val="00070E8B"/>
    <w:rsid w:val="00072EAD"/>
    <w:rsid w:val="0007515B"/>
    <w:rsid w:val="00077B8A"/>
    <w:rsid w:val="000801CE"/>
    <w:rsid w:val="00080608"/>
    <w:rsid w:val="00084EDC"/>
    <w:rsid w:val="00084FBB"/>
    <w:rsid w:val="00086347"/>
    <w:rsid w:val="000874D8"/>
    <w:rsid w:val="0009151F"/>
    <w:rsid w:val="00093320"/>
    <w:rsid w:val="000A2E19"/>
    <w:rsid w:val="000A44C7"/>
    <w:rsid w:val="000A4523"/>
    <w:rsid w:val="000A54C3"/>
    <w:rsid w:val="000B4404"/>
    <w:rsid w:val="000B5292"/>
    <w:rsid w:val="000C00F3"/>
    <w:rsid w:val="000C199B"/>
    <w:rsid w:val="000C1ACA"/>
    <w:rsid w:val="000C1FC5"/>
    <w:rsid w:val="000C2DD2"/>
    <w:rsid w:val="000C410F"/>
    <w:rsid w:val="000C57F7"/>
    <w:rsid w:val="000D00DB"/>
    <w:rsid w:val="000D0F18"/>
    <w:rsid w:val="000D4732"/>
    <w:rsid w:val="000D5892"/>
    <w:rsid w:val="000D74E6"/>
    <w:rsid w:val="000E2658"/>
    <w:rsid w:val="000E33E7"/>
    <w:rsid w:val="000E4DD1"/>
    <w:rsid w:val="000E520E"/>
    <w:rsid w:val="000F1895"/>
    <w:rsid w:val="000F565A"/>
    <w:rsid w:val="000F5F9D"/>
    <w:rsid w:val="00101027"/>
    <w:rsid w:val="001019F7"/>
    <w:rsid w:val="00102263"/>
    <w:rsid w:val="00104CCC"/>
    <w:rsid w:val="00105A4C"/>
    <w:rsid w:val="00106D7B"/>
    <w:rsid w:val="001076A6"/>
    <w:rsid w:val="00116D75"/>
    <w:rsid w:val="00116E43"/>
    <w:rsid w:val="00117F93"/>
    <w:rsid w:val="0012009E"/>
    <w:rsid w:val="00121054"/>
    <w:rsid w:val="0013054A"/>
    <w:rsid w:val="0013547D"/>
    <w:rsid w:val="001418DD"/>
    <w:rsid w:val="00142BDE"/>
    <w:rsid w:val="001432D2"/>
    <w:rsid w:val="001471DE"/>
    <w:rsid w:val="00147A9F"/>
    <w:rsid w:val="00147DEA"/>
    <w:rsid w:val="00147E64"/>
    <w:rsid w:val="00150873"/>
    <w:rsid w:val="00150904"/>
    <w:rsid w:val="00151BAC"/>
    <w:rsid w:val="001527AF"/>
    <w:rsid w:val="001529AC"/>
    <w:rsid w:val="001539EB"/>
    <w:rsid w:val="00154278"/>
    <w:rsid w:val="0015437D"/>
    <w:rsid w:val="00154C1B"/>
    <w:rsid w:val="00156688"/>
    <w:rsid w:val="00160371"/>
    <w:rsid w:val="001618A2"/>
    <w:rsid w:val="00166E7B"/>
    <w:rsid w:val="00170393"/>
    <w:rsid w:val="00171CE1"/>
    <w:rsid w:val="00172B58"/>
    <w:rsid w:val="00172F84"/>
    <w:rsid w:val="0017406E"/>
    <w:rsid w:val="00176B87"/>
    <w:rsid w:val="00181635"/>
    <w:rsid w:val="00181820"/>
    <w:rsid w:val="0018247D"/>
    <w:rsid w:val="0018456F"/>
    <w:rsid w:val="0018592D"/>
    <w:rsid w:val="001867F5"/>
    <w:rsid w:val="001879B7"/>
    <w:rsid w:val="001928F2"/>
    <w:rsid w:val="00195ED3"/>
    <w:rsid w:val="001A3E1E"/>
    <w:rsid w:val="001A424B"/>
    <w:rsid w:val="001A473D"/>
    <w:rsid w:val="001A499D"/>
    <w:rsid w:val="001A4FBB"/>
    <w:rsid w:val="001A4FC0"/>
    <w:rsid w:val="001A792B"/>
    <w:rsid w:val="001B09DB"/>
    <w:rsid w:val="001B2AC0"/>
    <w:rsid w:val="001B3CC7"/>
    <w:rsid w:val="001C1B39"/>
    <w:rsid w:val="001C5D0B"/>
    <w:rsid w:val="001D121B"/>
    <w:rsid w:val="001D1253"/>
    <w:rsid w:val="001E45F8"/>
    <w:rsid w:val="001E614E"/>
    <w:rsid w:val="001E767B"/>
    <w:rsid w:val="001F1D05"/>
    <w:rsid w:val="001F244D"/>
    <w:rsid w:val="001F5259"/>
    <w:rsid w:val="001F54A5"/>
    <w:rsid w:val="001F645B"/>
    <w:rsid w:val="0020432D"/>
    <w:rsid w:val="00206798"/>
    <w:rsid w:val="00207253"/>
    <w:rsid w:val="002109FC"/>
    <w:rsid w:val="00212ABF"/>
    <w:rsid w:val="00212BDB"/>
    <w:rsid w:val="00214824"/>
    <w:rsid w:val="00216E6D"/>
    <w:rsid w:val="00217DCF"/>
    <w:rsid w:val="00217FE2"/>
    <w:rsid w:val="0022166F"/>
    <w:rsid w:val="002231BA"/>
    <w:rsid w:val="002246CD"/>
    <w:rsid w:val="00227016"/>
    <w:rsid w:val="00227B0B"/>
    <w:rsid w:val="00233759"/>
    <w:rsid w:val="00236C27"/>
    <w:rsid w:val="00242664"/>
    <w:rsid w:val="0024269C"/>
    <w:rsid w:val="00243FA8"/>
    <w:rsid w:val="00246F7F"/>
    <w:rsid w:val="00247322"/>
    <w:rsid w:val="0025101E"/>
    <w:rsid w:val="002524ED"/>
    <w:rsid w:val="00253D12"/>
    <w:rsid w:val="0025775C"/>
    <w:rsid w:val="00260DF9"/>
    <w:rsid w:val="00263007"/>
    <w:rsid w:val="00266EC8"/>
    <w:rsid w:val="00266FE3"/>
    <w:rsid w:val="00270C04"/>
    <w:rsid w:val="0027188E"/>
    <w:rsid w:val="00273032"/>
    <w:rsid w:val="0027331A"/>
    <w:rsid w:val="00274873"/>
    <w:rsid w:val="0027633C"/>
    <w:rsid w:val="00276457"/>
    <w:rsid w:val="002772A8"/>
    <w:rsid w:val="0028032C"/>
    <w:rsid w:val="00281255"/>
    <w:rsid w:val="002813B0"/>
    <w:rsid w:val="00281E20"/>
    <w:rsid w:val="00285411"/>
    <w:rsid w:val="00295649"/>
    <w:rsid w:val="002957F9"/>
    <w:rsid w:val="00296218"/>
    <w:rsid w:val="002A08C4"/>
    <w:rsid w:val="002A0F48"/>
    <w:rsid w:val="002A2009"/>
    <w:rsid w:val="002A3B2D"/>
    <w:rsid w:val="002A437C"/>
    <w:rsid w:val="002A4675"/>
    <w:rsid w:val="002A53DA"/>
    <w:rsid w:val="002B1009"/>
    <w:rsid w:val="002B4FF5"/>
    <w:rsid w:val="002B6D74"/>
    <w:rsid w:val="002C4728"/>
    <w:rsid w:val="002C5760"/>
    <w:rsid w:val="002C681D"/>
    <w:rsid w:val="002C7D2F"/>
    <w:rsid w:val="002D06FC"/>
    <w:rsid w:val="002D4471"/>
    <w:rsid w:val="002D6FF5"/>
    <w:rsid w:val="002E2451"/>
    <w:rsid w:val="002E4A30"/>
    <w:rsid w:val="002E5691"/>
    <w:rsid w:val="002E61A8"/>
    <w:rsid w:val="002F0BFB"/>
    <w:rsid w:val="002F17D9"/>
    <w:rsid w:val="002F2B6F"/>
    <w:rsid w:val="002F447C"/>
    <w:rsid w:val="002F566C"/>
    <w:rsid w:val="002F60B0"/>
    <w:rsid w:val="002F771F"/>
    <w:rsid w:val="00300E49"/>
    <w:rsid w:val="00310F48"/>
    <w:rsid w:val="0031148F"/>
    <w:rsid w:val="00312ACF"/>
    <w:rsid w:val="0031369F"/>
    <w:rsid w:val="00316A49"/>
    <w:rsid w:val="00321A42"/>
    <w:rsid w:val="00322B5F"/>
    <w:rsid w:val="00325DC6"/>
    <w:rsid w:val="00330D10"/>
    <w:rsid w:val="003310DD"/>
    <w:rsid w:val="00332D3B"/>
    <w:rsid w:val="00333434"/>
    <w:rsid w:val="00337F97"/>
    <w:rsid w:val="0034473D"/>
    <w:rsid w:val="00344EC7"/>
    <w:rsid w:val="003453B0"/>
    <w:rsid w:val="00345F43"/>
    <w:rsid w:val="00346A69"/>
    <w:rsid w:val="0034753F"/>
    <w:rsid w:val="00351E5F"/>
    <w:rsid w:val="00352237"/>
    <w:rsid w:val="003532C8"/>
    <w:rsid w:val="00355FD0"/>
    <w:rsid w:val="003575C1"/>
    <w:rsid w:val="00362385"/>
    <w:rsid w:val="00362E98"/>
    <w:rsid w:val="00364798"/>
    <w:rsid w:val="0036645D"/>
    <w:rsid w:val="003677C0"/>
    <w:rsid w:val="00377743"/>
    <w:rsid w:val="00380A88"/>
    <w:rsid w:val="00382AD4"/>
    <w:rsid w:val="003839DE"/>
    <w:rsid w:val="0038538A"/>
    <w:rsid w:val="00385FDC"/>
    <w:rsid w:val="0038652F"/>
    <w:rsid w:val="00386F08"/>
    <w:rsid w:val="00387AEA"/>
    <w:rsid w:val="00394307"/>
    <w:rsid w:val="003A11FD"/>
    <w:rsid w:val="003A6DBA"/>
    <w:rsid w:val="003B0CC5"/>
    <w:rsid w:val="003B4A67"/>
    <w:rsid w:val="003B532D"/>
    <w:rsid w:val="003C1704"/>
    <w:rsid w:val="003C5464"/>
    <w:rsid w:val="003C65CD"/>
    <w:rsid w:val="003C6A91"/>
    <w:rsid w:val="003E0543"/>
    <w:rsid w:val="003E37BC"/>
    <w:rsid w:val="003E42ED"/>
    <w:rsid w:val="003E438B"/>
    <w:rsid w:val="003E47F2"/>
    <w:rsid w:val="003E4A23"/>
    <w:rsid w:val="003E54F3"/>
    <w:rsid w:val="003F5A7E"/>
    <w:rsid w:val="003F7599"/>
    <w:rsid w:val="003F761C"/>
    <w:rsid w:val="00401CAF"/>
    <w:rsid w:val="0040596E"/>
    <w:rsid w:val="004117E4"/>
    <w:rsid w:val="0041240F"/>
    <w:rsid w:val="00413072"/>
    <w:rsid w:val="0041531B"/>
    <w:rsid w:val="00415C39"/>
    <w:rsid w:val="004207E3"/>
    <w:rsid w:val="0042262E"/>
    <w:rsid w:val="004236FF"/>
    <w:rsid w:val="00423AE4"/>
    <w:rsid w:val="00424076"/>
    <w:rsid w:val="004249EC"/>
    <w:rsid w:val="00425509"/>
    <w:rsid w:val="00425997"/>
    <w:rsid w:val="00430E57"/>
    <w:rsid w:val="00431993"/>
    <w:rsid w:val="00431E3D"/>
    <w:rsid w:val="00432A09"/>
    <w:rsid w:val="00433444"/>
    <w:rsid w:val="00433BFC"/>
    <w:rsid w:val="00434565"/>
    <w:rsid w:val="0043456E"/>
    <w:rsid w:val="0043463F"/>
    <w:rsid w:val="0043547E"/>
    <w:rsid w:val="004368D5"/>
    <w:rsid w:val="004405FD"/>
    <w:rsid w:val="004424BE"/>
    <w:rsid w:val="004442CF"/>
    <w:rsid w:val="00445707"/>
    <w:rsid w:val="00446279"/>
    <w:rsid w:val="0044653D"/>
    <w:rsid w:val="0044677F"/>
    <w:rsid w:val="0044776D"/>
    <w:rsid w:val="00447D5F"/>
    <w:rsid w:val="00447DD1"/>
    <w:rsid w:val="004539F7"/>
    <w:rsid w:val="00454020"/>
    <w:rsid w:val="0045425F"/>
    <w:rsid w:val="00454561"/>
    <w:rsid w:val="00456528"/>
    <w:rsid w:val="00456EFC"/>
    <w:rsid w:val="00467C8D"/>
    <w:rsid w:val="00472BFE"/>
    <w:rsid w:val="004758D1"/>
    <w:rsid w:val="00476842"/>
    <w:rsid w:val="00477E8D"/>
    <w:rsid w:val="0048071B"/>
    <w:rsid w:val="00483353"/>
    <w:rsid w:val="00483726"/>
    <w:rsid w:val="00484CCA"/>
    <w:rsid w:val="00485697"/>
    <w:rsid w:val="0048782C"/>
    <w:rsid w:val="0049025A"/>
    <w:rsid w:val="004904FD"/>
    <w:rsid w:val="00491C2D"/>
    <w:rsid w:val="00492B6C"/>
    <w:rsid w:val="0049420C"/>
    <w:rsid w:val="00494DEE"/>
    <w:rsid w:val="004A1592"/>
    <w:rsid w:val="004A2129"/>
    <w:rsid w:val="004A5053"/>
    <w:rsid w:val="004A58B0"/>
    <w:rsid w:val="004A5B54"/>
    <w:rsid w:val="004A6878"/>
    <w:rsid w:val="004A6ECC"/>
    <w:rsid w:val="004A7654"/>
    <w:rsid w:val="004B01DF"/>
    <w:rsid w:val="004B1F9C"/>
    <w:rsid w:val="004B2315"/>
    <w:rsid w:val="004B3289"/>
    <w:rsid w:val="004B3A57"/>
    <w:rsid w:val="004C342E"/>
    <w:rsid w:val="004C4F2C"/>
    <w:rsid w:val="004C54A7"/>
    <w:rsid w:val="004C6692"/>
    <w:rsid w:val="004C707D"/>
    <w:rsid w:val="004C7682"/>
    <w:rsid w:val="004D16C7"/>
    <w:rsid w:val="004D23A0"/>
    <w:rsid w:val="004D277C"/>
    <w:rsid w:val="004D2885"/>
    <w:rsid w:val="004E0647"/>
    <w:rsid w:val="004E20A2"/>
    <w:rsid w:val="004E3AEF"/>
    <w:rsid w:val="004E4322"/>
    <w:rsid w:val="004E5AF6"/>
    <w:rsid w:val="004E751C"/>
    <w:rsid w:val="004F43EC"/>
    <w:rsid w:val="0050061B"/>
    <w:rsid w:val="00502686"/>
    <w:rsid w:val="005029FE"/>
    <w:rsid w:val="00503BC0"/>
    <w:rsid w:val="00503BCE"/>
    <w:rsid w:val="00507225"/>
    <w:rsid w:val="005101C3"/>
    <w:rsid w:val="005142A7"/>
    <w:rsid w:val="005157B7"/>
    <w:rsid w:val="005208EC"/>
    <w:rsid w:val="00521B97"/>
    <w:rsid w:val="005226BE"/>
    <w:rsid w:val="0052381D"/>
    <w:rsid w:val="005242E6"/>
    <w:rsid w:val="00524671"/>
    <w:rsid w:val="00524D1F"/>
    <w:rsid w:val="00525060"/>
    <w:rsid w:val="005251E0"/>
    <w:rsid w:val="0052555C"/>
    <w:rsid w:val="005267CC"/>
    <w:rsid w:val="0053419E"/>
    <w:rsid w:val="00547712"/>
    <w:rsid w:val="00547AD7"/>
    <w:rsid w:val="00550E2A"/>
    <w:rsid w:val="00554FD8"/>
    <w:rsid w:val="00557245"/>
    <w:rsid w:val="0056029D"/>
    <w:rsid w:val="00563E38"/>
    <w:rsid w:val="00564B33"/>
    <w:rsid w:val="005677CD"/>
    <w:rsid w:val="005714F7"/>
    <w:rsid w:val="00572D53"/>
    <w:rsid w:val="005815B5"/>
    <w:rsid w:val="005816A8"/>
    <w:rsid w:val="00581ADF"/>
    <w:rsid w:val="00581F45"/>
    <w:rsid w:val="00582DBF"/>
    <w:rsid w:val="005834B4"/>
    <w:rsid w:val="00584970"/>
    <w:rsid w:val="0058780C"/>
    <w:rsid w:val="00591FEE"/>
    <w:rsid w:val="0059384D"/>
    <w:rsid w:val="00593BDE"/>
    <w:rsid w:val="00597D92"/>
    <w:rsid w:val="005A0765"/>
    <w:rsid w:val="005A15B9"/>
    <w:rsid w:val="005A3778"/>
    <w:rsid w:val="005A3C59"/>
    <w:rsid w:val="005A4AD0"/>
    <w:rsid w:val="005A6459"/>
    <w:rsid w:val="005A7A77"/>
    <w:rsid w:val="005B3F35"/>
    <w:rsid w:val="005B5ACD"/>
    <w:rsid w:val="005B73AB"/>
    <w:rsid w:val="005C0386"/>
    <w:rsid w:val="005C26A5"/>
    <w:rsid w:val="005D0526"/>
    <w:rsid w:val="005D2549"/>
    <w:rsid w:val="005D358B"/>
    <w:rsid w:val="005E112B"/>
    <w:rsid w:val="005E28BD"/>
    <w:rsid w:val="005F1C57"/>
    <w:rsid w:val="005F2B09"/>
    <w:rsid w:val="005F331A"/>
    <w:rsid w:val="005F4345"/>
    <w:rsid w:val="005F5BC0"/>
    <w:rsid w:val="005F5BF1"/>
    <w:rsid w:val="005F635E"/>
    <w:rsid w:val="005F6AC9"/>
    <w:rsid w:val="0060087D"/>
    <w:rsid w:val="0060145F"/>
    <w:rsid w:val="0060523D"/>
    <w:rsid w:val="00613B0F"/>
    <w:rsid w:val="006179BC"/>
    <w:rsid w:val="00620B40"/>
    <w:rsid w:val="0062535F"/>
    <w:rsid w:val="006333F0"/>
    <w:rsid w:val="0063654F"/>
    <w:rsid w:val="00636A98"/>
    <w:rsid w:val="00640763"/>
    <w:rsid w:val="00640ED1"/>
    <w:rsid w:val="0064449C"/>
    <w:rsid w:val="00644718"/>
    <w:rsid w:val="006510E2"/>
    <w:rsid w:val="00651D89"/>
    <w:rsid w:val="006522D3"/>
    <w:rsid w:val="00656C6A"/>
    <w:rsid w:val="0065725C"/>
    <w:rsid w:val="00661B31"/>
    <w:rsid w:val="006628E4"/>
    <w:rsid w:val="00663DF8"/>
    <w:rsid w:val="006649E1"/>
    <w:rsid w:val="00666549"/>
    <w:rsid w:val="00672EC7"/>
    <w:rsid w:val="006737FE"/>
    <w:rsid w:val="00682D68"/>
    <w:rsid w:val="00683F46"/>
    <w:rsid w:val="0068453E"/>
    <w:rsid w:val="006845F0"/>
    <w:rsid w:val="006846A3"/>
    <w:rsid w:val="00684B8D"/>
    <w:rsid w:val="006867E2"/>
    <w:rsid w:val="00692A48"/>
    <w:rsid w:val="00694A68"/>
    <w:rsid w:val="006950DE"/>
    <w:rsid w:val="00697A5C"/>
    <w:rsid w:val="006A1572"/>
    <w:rsid w:val="006A2647"/>
    <w:rsid w:val="006A3063"/>
    <w:rsid w:val="006A420C"/>
    <w:rsid w:val="006A696B"/>
    <w:rsid w:val="006A6D62"/>
    <w:rsid w:val="006A7CBB"/>
    <w:rsid w:val="006B025B"/>
    <w:rsid w:val="006B2AB5"/>
    <w:rsid w:val="006B33F2"/>
    <w:rsid w:val="006B3590"/>
    <w:rsid w:val="006B51A7"/>
    <w:rsid w:val="006C4C64"/>
    <w:rsid w:val="006D361A"/>
    <w:rsid w:val="006D429A"/>
    <w:rsid w:val="006E1C42"/>
    <w:rsid w:val="006F03B7"/>
    <w:rsid w:val="006F69C2"/>
    <w:rsid w:val="0070440D"/>
    <w:rsid w:val="00707366"/>
    <w:rsid w:val="007077FE"/>
    <w:rsid w:val="007113AE"/>
    <w:rsid w:val="00714455"/>
    <w:rsid w:val="00715647"/>
    <w:rsid w:val="00724846"/>
    <w:rsid w:val="00730E3B"/>
    <w:rsid w:val="007332DD"/>
    <w:rsid w:val="00735375"/>
    <w:rsid w:val="0073584F"/>
    <w:rsid w:val="007415D0"/>
    <w:rsid w:val="0074298C"/>
    <w:rsid w:val="00743E8A"/>
    <w:rsid w:val="00745B8B"/>
    <w:rsid w:val="0074635A"/>
    <w:rsid w:val="00750229"/>
    <w:rsid w:val="007551D6"/>
    <w:rsid w:val="00755460"/>
    <w:rsid w:val="0075682C"/>
    <w:rsid w:val="00756E72"/>
    <w:rsid w:val="0075770A"/>
    <w:rsid w:val="00762B12"/>
    <w:rsid w:val="007674B8"/>
    <w:rsid w:val="00775447"/>
    <w:rsid w:val="00775BBF"/>
    <w:rsid w:val="00777CB3"/>
    <w:rsid w:val="00783FDD"/>
    <w:rsid w:val="00791090"/>
    <w:rsid w:val="007924D8"/>
    <w:rsid w:val="007938CC"/>
    <w:rsid w:val="007954E0"/>
    <w:rsid w:val="00796740"/>
    <w:rsid w:val="007A0FF4"/>
    <w:rsid w:val="007A35F3"/>
    <w:rsid w:val="007A3787"/>
    <w:rsid w:val="007A38CC"/>
    <w:rsid w:val="007A4A6D"/>
    <w:rsid w:val="007A6820"/>
    <w:rsid w:val="007A6ED6"/>
    <w:rsid w:val="007B045A"/>
    <w:rsid w:val="007B0532"/>
    <w:rsid w:val="007B07CF"/>
    <w:rsid w:val="007B124D"/>
    <w:rsid w:val="007B177B"/>
    <w:rsid w:val="007B6476"/>
    <w:rsid w:val="007B6F2F"/>
    <w:rsid w:val="007C13BE"/>
    <w:rsid w:val="007C1E59"/>
    <w:rsid w:val="007C1F0C"/>
    <w:rsid w:val="007C4384"/>
    <w:rsid w:val="007C5E3D"/>
    <w:rsid w:val="007C6128"/>
    <w:rsid w:val="007C6D1E"/>
    <w:rsid w:val="007D3251"/>
    <w:rsid w:val="007D32B9"/>
    <w:rsid w:val="007D5F1F"/>
    <w:rsid w:val="007D6CF7"/>
    <w:rsid w:val="007D7525"/>
    <w:rsid w:val="007E377C"/>
    <w:rsid w:val="007E4004"/>
    <w:rsid w:val="007E4303"/>
    <w:rsid w:val="007E553B"/>
    <w:rsid w:val="007E5654"/>
    <w:rsid w:val="007E610F"/>
    <w:rsid w:val="007E6355"/>
    <w:rsid w:val="007E7277"/>
    <w:rsid w:val="007F058C"/>
    <w:rsid w:val="007F2A0F"/>
    <w:rsid w:val="007F7873"/>
    <w:rsid w:val="00801447"/>
    <w:rsid w:val="00806EEF"/>
    <w:rsid w:val="00812C40"/>
    <w:rsid w:val="00812D8C"/>
    <w:rsid w:val="0081307B"/>
    <w:rsid w:val="008148E2"/>
    <w:rsid w:val="00814BC7"/>
    <w:rsid w:val="00815C10"/>
    <w:rsid w:val="00824A0D"/>
    <w:rsid w:val="008253A0"/>
    <w:rsid w:val="0083236A"/>
    <w:rsid w:val="00834BA4"/>
    <w:rsid w:val="00835209"/>
    <w:rsid w:val="00837486"/>
    <w:rsid w:val="00845220"/>
    <w:rsid w:val="00847383"/>
    <w:rsid w:val="008476C2"/>
    <w:rsid w:val="00853C0D"/>
    <w:rsid w:val="0085420C"/>
    <w:rsid w:val="0085452E"/>
    <w:rsid w:val="00855B65"/>
    <w:rsid w:val="00856966"/>
    <w:rsid w:val="00856DD9"/>
    <w:rsid w:val="0085704F"/>
    <w:rsid w:val="00864910"/>
    <w:rsid w:val="00866927"/>
    <w:rsid w:val="0086696F"/>
    <w:rsid w:val="00872A43"/>
    <w:rsid w:val="008748E5"/>
    <w:rsid w:val="00882451"/>
    <w:rsid w:val="00885011"/>
    <w:rsid w:val="0089281A"/>
    <w:rsid w:val="00894D77"/>
    <w:rsid w:val="008A1195"/>
    <w:rsid w:val="008A2847"/>
    <w:rsid w:val="008A3E81"/>
    <w:rsid w:val="008B039C"/>
    <w:rsid w:val="008B15F6"/>
    <w:rsid w:val="008B38AC"/>
    <w:rsid w:val="008B6FFB"/>
    <w:rsid w:val="008B7389"/>
    <w:rsid w:val="008C1F4E"/>
    <w:rsid w:val="008C4B8B"/>
    <w:rsid w:val="008D248E"/>
    <w:rsid w:val="008D4606"/>
    <w:rsid w:val="008E1539"/>
    <w:rsid w:val="008E3502"/>
    <w:rsid w:val="008E357C"/>
    <w:rsid w:val="008E7189"/>
    <w:rsid w:val="008F4CDA"/>
    <w:rsid w:val="008F5D33"/>
    <w:rsid w:val="008F655D"/>
    <w:rsid w:val="008F7AE2"/>
    <w:rsid w:val="00900002"/>
    <w:rsid w:val="0090161F"/>
    <w:rsid w:val="00904568"/>
    <w:rsid w:val="00906684"/>
    <w:rsid w:val="00906C7C"/>
    <w:rsid w:val="00912699"/>
    <w:rsid w:val="00914CC6"/>
    <w:rsid w:val="009154EF"/>
    <w:rsid w:val="009208D9"/>
    <w:rsid w:val="00920CC7"/>
    <w:rsid w:val="009244F2"/>
    <w:rsid w:val="009339BA"/>
    <w:rsid w:val="009343B7"/>
    <w:rsid w:val="00944608"/>
    <w:rsid w:val="00944B36"/>
    <w:rsid w:val="00951025"/>
    <w:rsid w:val="00951E0A"/>
    <w:rsid w:val="0095524B"/>
    <w:rsid w:val="009616D4"/>
    <w:rsid w:val="00966200"/>
    <w:rsid w:val="00966AA8"/>
    <w:rsid w:val="00967491"/>
    <w:rsid w:val="00967D1F"/>
    <w:rsid w:val="00972B98"/>
    <w:rsid w:val="00974540"/>
    <w:rsid w:val="00980B99"/>
    <w:rsid w:val="00981A1F"/>
    <w:rsid w:val="0098250A"/>
    <w:rsid w:val="00983070"/>
    <w:rsid w:val="0098379B"/>
    <w:rsid w:val="00987A60"/>
    <w:rsid w:val="00990195"/>
    <w:rsid w:val="009925EC"/>
    <w:rsid w:val="009937A5"/>
    <w:rsid w:val="009A5A99"/>
    <w:rsid w:val="009A66FC"/>
    <w:rsid w:val="009B0494"/>
    <w:rsid w:val="009B1E45"/>
    <w:rsid w:val="009B2FFE"/>
    <w:rsid w:val="009B58C7"/>
    <w:rsid w:val="009B5C59"/>
    <w:rsid w:val="009B61F1"/>
    <w:rsid w:val="009C2EC5"/>
    <w:rsid w:val="009C59C4"/>
    <w:rsid w:val="009D2B03"/>
    <w:rsid w:val="009D5945"/>
    <w:rsid w:val="009D60CB"/>
    <w:rsid w:val="009E1FA7"/>
    <w:rsid w:val="009E3C1F"/>
    <w:rsid w:val="009E4CB3"/>
    <w:rsid w:val="009E5549"/>
    <w:rsid w:val="009F0D11"/>
    <w:rsid w:val="009F18BA"/>
    <w:rsid w:val="009F7251"/>
    <w:rsid w:val="00A003D1"/>
    <w:rsid w:val="00A03B5A"/>
    <w:rsid w:val="00A05A1D"/>
    <w:rsid w:val="00A05D07"/>
    <w:rsid w:val="00A1179A"/>
    <w:rsid w:val="00A12245"/>
    <w:rsid w:val="00A1327C"/>
    <w:rsid w:val="00A15788"/>
    <w:rsid w:val="00A17958"/>
    <w:rsid w:val="00A22F96"/>
    <w:rsid w:val="00A2578F"/>
    <w:rsid w:val="00A26A69"/>
    <w:rsid w:val="00A305C2"/>
    <w:rsid w:val="00A30C69"/>
    <w:rsid w:val="00A31089"/>
    <w:rsid w:val="00A36789"/>
    <w:rsid w:val="00A37216"/>
    <w:rsid w:val="00A4103A"/>
    <w:rsid w:val="00A45663"/>
    <w:rsid w:val="00A46663"/>
    <w:rsid w:val="00A46859"/>
    <w:rsid w:val="00A50230"/>
    <w:rsid w:val="00A50562"/>
    <w:rsid w:val="00A52353"/>
    <w:rsid w:val="00A53343"/>
    <w:rsid w:val="00A5471E"/>
    <w:rsid w:val="00A54B7A"/>
    <w:rsid w:val="00A55219"/>
    <w:rsid w:val="00A60AC4"/>
    <w:rsid w:val="00A610C0"/>
    <w:rsid w:val="00A65CFB"/>
    <w:rsid w:val="00A6669C"/>
    <w:rsid w:val="00A67BA0"/>
    <w:rsid w:val="00A75496"/>
    <w:rsid w:val="00A77562"/>
    <w:rsid w:val="00A80D84"/>
    <w:rsid w:val="00A82614"/>
    <w:rsid w:val="00A8603B"/>
    <w:rsid w:val="00A922DD"/>
    <w:rsid w:val="00A950B9"/>
    <w:rsid w:val="00A95775"/>
    <w:rsid w:val="00A95E76"/>
    <w:rsid w:val="00A97567"/>
    <w:rsid w:val="00AA0415"/>
    <w:rsid w:val="00AA2B67"/>
    <w:rsid w:val="00AB34EE"/>
    <w:rsid w:val="00AB451F"/>
    <w:rsid w:val="00AB59A5"/>
    <w:rsid w:val="00AB734D"/>
    <w:rsid w:val="00AB7DE4"/>
    <w:rsid w:val="00AB7E48"/>
    <w:rsid w:val="00AC0529"/>
    <w:rsid w:val="00AC0B8C"/>
    <w:rsid w:val="00AC31A3"/>
    <w:rsid w:val="00AC42F6"/>
    <w:rsid w:val="00AC70B4"/>
    <w:rsid w:val="00AD0FF9"/>
    <w:rsid w:val="00AD2246"/>
    <w:rsid w:val="00AD2377"/>
    <w:rsid w:val="00AD3144"/>
    <w:rsid w:val="00AD5830"/>
    <w:rsid w:val="00AD6331"/>
    <w:rsid w:val="00AE09F6"/>
    <w:rsid w:val="00AE0E40"/>
    <w:rsid w:val="00AE11AD"/>
    <w:rsid w:val="00AE5BB8"/>
    <w:rsid w:val="00AE5BC9"/>
    <w:rsid w:val="00AE64DE"/>
    <w:rsid w:val="00AF1C57"/>
    <w:rsid w:val="00B01830"/>
    <w:rsid w:val="00B01D24"/>
    <w:rsid w:val="00B0203B"/>
    <w:rsid w:val="00B02410"/>
    <w:rsid w:val="00B043F6"/>
    <w:rsid w:val="00B04978"/>
    <w:rsid w:val="00B0509B"/>
    <w:rsid w:val="00B1018F"/>
    <w:rsid w:val="00B12BB4"/>
    <w:rsid w:val="00B16318"/>
    <w:rsid w:val="00B229BC"/>
    <w:rsid w:val="00B22DD7"/>
    <w:rsid w:val="00B23704"/>
    <w:rsid w:val="00B30D80"/>
    <w:rsid w:val="00B31F56"/>
    <w:rsid w:val="00B3383F"/>
    <w:rsid w:val="00B367C7"/>
    <w:rsid w:val="00B36C70"/>
    <w:rsid w:val="00B43EB8"/>
    <w:rsid w:val="00B44D9A"/>
    <w:rsid w:val="00B5176D"/>
    <w:rsid w:val="00B51B94"/>
    <w:rsid w:val="00B54B89"/>
    <w:rsid w:val="00B56FCB"/>
    <w:rsid w:val="00B6083B"/>
    <w:rsid w:val="00B66C33"/>
    <w:rsid w:val="00B67BB7"/>
    <w:rsid w:val="00B70749"/>
    <w:rsid w:val="00B716D7"/>
    <w:rsid w:val="00B7727C"/>
    <w:rsid w:val="00B77F31"/>
    <w:rsid w:val="00B8030E"/>
    <w:rsid w:val="00B86F25"/>
    <w:rsid w:val="00B92B67"/>
    <w:rsid w:val="00BA0135"/>
    <w:rsid w:val="00BA0E60"/>
    <w:rsid w:val="00BA2AC6"/>
    <w:rsid w:val="00BA61D3"/>
    <w:rsid w:val="00BA6304"/>
    <w:rsid w:val="00BA6653"/>
    <w:rsid w:val="00BA6A20"/>
    <w:rsid w:val="00BA7D64"/>
    <w:rsid w:val="00BB127E"/>
    <w:rsid w:val="00BB14F2"/>
    <w:rsid w:val="00BB2593"/>
    <w:rsid w:val="00BB3F76"/>
    <w:rsid w:val="00BC6A81"/>
    <w:rsid w:val="00BD0934"/>
    <w:rsid w:val="00BD1A06"/>
    <w:rsid w:val="00BD6320"/>
    <w:rsid w:val="00BE192C"/>
    <w:rsid w:val="00BE1B26"/>
    <w:rsid w:val="00BE2B7F"/>
    <w:rsid w:val="00BE366E"/>
    <w:rsid w:val="00BE3875"/>
    <w:rsid w:val="00BE5599"/>
    <w:rsid w:val="00BF0432"/>
    <w:rsid w:val="00BF100B"/>
    <w:rsid w:val="00BF230C"/>
    <w:rsid w:val="00BF3036"/>
    <w:rsid w:val="00BF30F4"/>
    <w:rsid w:val="00BF4F42"/>
    <w:rsid w:val="00BF695F"/>
    <w:rsid w:val="00BF6F6B"/>
    <w:rsid w:val="00C010BB"/>
    <w:rsid w:val="00C02438"/>
    <w:rsid w:val="00C0364A"/>
    <w:rsid w:val="00C04335"/>
    <w:rsid w:val="00C0711F"/>
    <w:rsid w:val="00C14259"/>
    <w:rsid w:val="00C204C0"/>
    <w:rsid w:val="00C20EDA"/>
    <w:rsid w:val="00C2321B"/>
    <w:rsid w:val="00C24241"/>
    <w:rsid w:val="00C25D59"/>
    <w:rsid w:val="00C36E16"/>
    <w:rsid w:val="00C40631"/>
    <w:rsid w:val="00C41CFA"/>
    <w:rsid w:val="00C452DF"/>
    <w:rsid w:val="00C45697"/>
    <w:rsid w:val="00C46FF3"/>
    <w:rsid w:val="00C508E4"/>
    <w:rsid w:val="00C54C45"/>
    <w:rsid w:val="00C56990"/>
    <w:rsid w:val="00C56A16"/>
    <w:rsid w:val="00C56F01"/>
    <w:rsid w:val="00C62DA0"/>
    <w:rsid w:val="00C65B42"/>
    <w:rsid w:val="00C7000B"/>
    <w:rsid w:val="00C7117A"/>
    <w:rsid w:val="00C7328A"/>
    <w:rsid w:val="00C8377F"/>
    <w:rsid w:val="00C90551"/>
    <w:rsid w:val="00C92343"/>
    <w:rsid w:val="00C93394"/>
    <w:rsid w:val="00C933D9"/>
    <w:rsid w:val="00C94F39"/>
    <w:rsid w:val="00C955D1"/>
    <w:rsid w:val="00CA10B0"/>
    <w:rsid w:val="00CB387D"/>
    <w:rsid w:val="00CB4819"/>
    <w:rsid w:val="00CC10BF"/>
    <w:rsid w:val="00CC1275"/>
    <w:rsid w:val="00CC5F94"/>
    <w:rsid w:val="00CC6282"/>
    <w:rsid w:val="00CC6C5D"/>
    <w:rsid w:val="00CD2517"/>
    <w:rsid w:val="00CD5964"/>
    <w:rsid w:val="00CD6A46"/>
    <w:rsid w:val="00CE27E6"/>
    <w:rsid w:val="00CE283B"/>
    <w:rsid w:val="00CE283E"/>
    <w:rsid w:val="00CE55F4"/>
    <w:rsid w:val="00CE5CB7"/>
    <w:rsid w:val="00CE758D"/>
    <w:rsid w:val="00CF074F"/>
    <w:rsid w:val="00CF0A73"/>
    <w:rsid w:val="00CF1229"/>
    <w:rsid w:val="00CF1D4A"/>
    <w:rsid w:val="00D049F7"/>
    <w:rsid w:val="00D05D2C"/>
    <w:rsid w:val="00D12652"/>
    <w:rsid w:val="00D13314"/>
    <w:rsid w:val="00D141E2"/>
    <w:rsid w:val="00D16538"/>
    <w:rsid w:val="00D16EC2"/>
    <w:rsid w:val="00D22317"/>
    <w:rsid w:val="00D3100B"/>
    <w:rsid w:val="00D34323"/>
    <w:rsid w:val="00D4226F"/>
    <w:rsid w:val="00D4235E"/>
    <w:rsid w:val="00D428D2"/>
    <w:rsid w:val="00D42F7B"/>
    <w:rsid w:val="00D437BF"/>
    <w:rsid w:val="00D44838"/>
    <w:rsid w:val="00D45EF1"/>
    <w:rsid w:val="00D51534"/>
    <w:rsid w:val="00D519DF"/>
    <w:rsid w:val="00D547CE"/>
    <w:rsid w:val="00D554AF"/>
    <w:rsid w:val="00D566CB"/>
    <w:rsid w:val="00D5715F"/>
    <w:rsid w:val="00D57F0A"/>
    <w:rsid w:val="00D61B15"/>
    <w:rsid w:val="00D67340"/>
    <w:rsid w:val="00D7031C"/>
    <w:rsid w:val="00D70F5D"/>
    <w:rsid w:val="00D71961"/>
    <w:rsid w:val="00D724E0"/>
    <w:rsid w:val="00D740B2"/>
    <w:rsid w:val="00D7421F"/>
    <w:rsid w:val="00D817CD"/>
    <w:rsid w:val="00D820A1"/>
    <w:rsid w:val="00D853C3"/>
    <w:rsid w:val="00D90157"/>
    <w:rsid w:val="00D91C69"/>
    <w:rsid w:val="00D91EDF"/>
    <w:rsid w:val="00D92B95"/>
    <w:rsid w:val="00D93510"/>
    <w:rsid w:val="00D95016"/>
    <w:rsid w:val="00D96CA9"/>
    <w:rsid w:val="00D97405"/>
    <w:rsid w:val="00DA0030"/>
    <w:rsid w:val="00DA1F3B"/>
    <w:rsid w:val="00DA6173"/>
    <w:rsid w:val="00DB364F"/>
    <w:rsid w:val="00DB4887"/>
    <w:rsid w:val="00DB4960"/>
    <w:rsid w:val="00DB4A02"/>
    <w:rsid w:val="00DC0F00"/>
    <w:rsid w:val="00DC1D46"/>
    <w:rsid w:val="00DC201F"/>
    <w:rsid w:val="00DC3A41"/>
    <w:rsid w:val="00DC5E5F"/>
    <w:rsid w:val="00DC60A5"/>
    <w:rsid w:val="00DC615C"/>
    <w:rsid w:val="00DC6457"/>
    <w:rsid w:val="00DC79D8"/>
    <w:rsid w:val="00DD01A2"/>
    <w:rsid w:val="00DD0515"/>
    <w:rsid w:val="00DD0DA8"/>
    <w:rsid w:val="00DD25CF"/>
    <w:rsid w:val="00DD3BF0"/>
    <w:rsid w:val="00DD6330"/>
    <w:rsid w:val="00DD6B3A"/>
    <w:rsid w:val="00DD7172"/>
    <w:rsid w:val="00DD74D0"/>
    <w:rsid w:val="00DE1810"/>
    <w:rsid w:val="00DE260F"/>
    <w:rsid w:val="00DE3EF6"/>
    <w:rsid w:val="00DE531F"/>
    <w:rsid w:val="00DE7720"/>
    <w:rsid w:val="00DF1261"/>
    <w:rsid w:val="00DF4BE3"/>
    <w:rsid w:val="00DF5053"/>
    <w:rsid w:val="00DF7012"/>
    <w:rsid w:val="00E024AE"/>
    <w:rsid w:val="00E025FE"/>
    <w:rsid w:val="00E1378E"/>
    <w:rsid w:val="00E1403B"/>
    <w:rsid w:val="00E14689"/>
    <w:rsid w:val="00E14C3B"/>
    <w:rsid w:val="00E2022B"/>
    <w:rsid w:val="00E214E7"/>
    <w:rsid w:val="00E22783"/>
    <w:rsid w:val="00E22D3A"/>
    <w:rsid w:val="00E25339"/>
    <w:rsid w:val="00E26D3E"/>
    <w:rsid w:val="00E27DC2"/>
    <w:rsid w:val="00E33994"/>
    <w:rsid w:val="00E352A7"/>
    <w:rsid w:val="00E42F6D"/>
    <w:rsid w:val="00E436D7"/>
    <w:rsid w:val="00E440DB"/>
    <w:rsid w:val="00E45C37"/>
    <w:rsid w:val="00E47071"/>
    <w:rsid w:val="00E50B75"/>
    <w:rsid w:val="00E51EC7"/>
    <w:rsid w:val="00E56733"/>
    <w:rsid w:val="00E56DF3"/>
    <w:rsid w:val="00E62CC0"/>
    <w:rsid w:val="00E65263"/>
    <w:rsid w:val="00E71282"/>
    <w:rsid w:val="00E741EA"/>
    <w:rsid w:val="00E75326"/>
    <w:rsid w:val="00E83F2F"/>
    <w:rsid w:val="00E86C80"/>
    <w:rsid w:val="00E91D79"/>
    <w:rsid w:val="00EA5857"/>
    <w:rsid w:val="00EA6E3A"/>
    <w:rsid w:val="00EB0494"/>
    <w:rsid w:val="00EB3983"/>
    <w:rsid w:val="00EB4E1E"/>
    <w:rsid w:val="00EB5787"/>
    <w:rsid w:val="00EB7CCE"/>
    <w:rsid w:val="00EC291C"/>
    <w:rsid w:val="00EC2C19"/>
    <w:rsid w:val="00EC40CE"/>
    <w:rsid w:val="00EC5FB4"/>
    <w:rsid w:val="00ED0BBE"/>
    <w:rsid w:val="00ED24B9"/>
    <w:rsid w:val="00ED3C55"/>
    <w:rsid w:val="00ED50C8"/>
    <w:rsid w:val="00ED5B0D"/>
    <w:rsid w:val="00EE13C2"/>
    <w:rsid w:val="00EE4C00"/>
    <w:rsid w:val="00EE4E19"/>
    <w:rsid w:val="00EE5E8F"/>
    <w:rsid w:val="00EE7C99"/>
    <w:rsid w:val="00EF0834"/>
    <w:rsid w:val="00EF4951"/>
    <w:rsid w:val="00F04AD5"/>
    <w:rsid w:val="00F05203"/>
    <w:rsid w:val="00F07193"/>
    <w:rsid w:val="00F07DCF"/>
    <w:rsid w:val="00F07E22"/>
    <w:rsid w:val="00F1152B"/>
    <w:rsid w:val="00F11EEF"/>
    <w:rsid w:val="00F1517E"/>
    <w:rsid w:val="00F15C22"/>
    <w:rsid w:val="00F16A12"/>
    <w:rsid w:val="00F2156B"/>
    <w:rsid w:val="00F239AD"/>
    <w:rsid w:val="00F23F82"/>
    <w:rsid w:val="00F25C7C"/>
    <w:rsid w:val="00F2780D"/>
    <w:rsid w:val="00F30C91"/>
    <w:rsid w:val="00F3186B"/>
    <w:rsid w:val="00F35529"/>
    <w:rsid w:val="00F36D8D"/>
    <w:rsid w:val="00F423D3"/>
    <w:rsid w:val="00F44533"/>
    <w:rsid w:val="00F450F6"/>
    <w:rsid w:val="00F45F1D"/>
    <w:rsid w:val="00F46803"/>
    <w:rsid w:val="00F506F5"/>
    <w:rsid w:val="00F52F26"/>
    <w:rsid w:val="00F6098B"/>
    <w:rsid w:val="00F628E3"/>
    <w:rsid w:val="00F70282"/>
    <w:rsid w:val="00F70894"/>
    <w:rsid w:val="00F71853"/>
    <w:rsid w:val="00F73040"/>
    <w:rsid w:val="00F75373"/>
    <w:rsid w:val="00F80B05"/>
    <w:rsid w:val="00F815D3"/>
    <w:rsid w:val="00F81B57"/>
    <w:rsid w:val="00F851C5"/>
    <w:rsid w:val="00F85BEE"/>
    <w:rsid w:val="00F870B3"/>
    <w:rsid w:val="00F87EA8"/>
    <w:rsid w:val="00F924DA"/>
    <w:rsid w:val="00F94C96"/>
    <w:rsid w:val="00F95C1F"/>
    <w:rsid w:val="00FA1753"/>
    <w:rsid w:val="00FA6205"/>
    <w:rsid w:val="00FA7F50"/>
    <w:rsid w:val="00FB5053"/>
    <w:rsid w:val="00FB5BCC"/>
    <w:rsid w:val="00FB6039"/>
    <w:rsid w:val="00FB71D2"/>
    <w:rsid w:val="00FC01BE"/>
    <w:rsid w:val="00FC739C"/>
    <w:rsid w:val="00FC76C1"/>
    <w:rsid w:val="00FD26AD"/>
    <w:rsid w:val="00FD4A85"/>
    <w:rsid w:val="00FD6732"/>
    <w:rsid w:val="00FE28E2"/>
    <w:rsid w:val="00FE2E70"/>
    <w:rsid w:val="00FE2F99"/>
    <w:rsid w:val="00FE3922"/>
    <w:rsid w:val="00FF0847"/>
    <w:rsid w:val="00FF4476"/>
    <w:rsid w:val="00FF5460"/>
    <w:rsid w:val="00FF6123"/>
    <w:rsid w:val="00FF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0CB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92B9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86692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15A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866927"/>
    <w:rPr>
      <w:rFonts w:cs="Times New Roman"/>
    </w:rPr>
  </w:style>
  <w:style w:type="paragraph" w:styleId="Header">
    <w:name w:val="header"/>
    <w:basedOn w:val="Normal"/>
    <w:link w:val="HeaderChar"/>
    <w:uiPriority w:val="99"/>
    <w:rsid w:val="00D57F0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15A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263007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015A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D42F7B"/>
    <w:pPr>
      <w:suppressAutoHyphens/>
      <w:ind w:left="360"/>
      <w:jc w:val="both"/>
    </w:pPr>
    <w:rPr>
      <w:sz w:val="28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015A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FF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"/>
      <w:sz w:val="20"/>
      <w:szCs w:val="20"/>
      <w:lang w:val="en-US"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15A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3C5464"/>
    <w:rPr>
      <w:rFonts w:ascii="Calibri" w:hAnsi="Calibri"/>
      <w:lang w:eastAsia="en-US"/>
    </w:rPr>
  </w:style>
  <w:style w:type="paragraph" w:customStyle="1" w:styleId="MTDisplayEquation">
    <w:name w:val="MTDisplayEquation"/>
    <w:basedOn w:val="Normal"/>
    <w:next w:val="Normal"/>
    <w:uiPriority w:val="99"/>
    <w:rsid w:val="005F6AC9"/>
    <w:pPr>
      <w:tabs>
        <w:tab w:val="center" w:pos="5400"/>
        <w:tab w:val="right" w:pos="10780"/>
      </w:tabs>
    </w:pPr>
    <w:rPr>
      <w:lang w:val="en-US"/>
    </w:rPr>
  </w:style>
  <w:style w:type="character" w:styleId="Hyperlink">
    <w:name w:val="Hyperlink"/>
    <w:basedOn w:val="DefaultParagraphFont"/>
    <w:uiPriority w:val="99"/>
    <w:rsid w:val="00B716D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F07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07D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357C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8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2.xml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126</TotalTime>
  <Pages>5</Pages>
  <Words>312</Words>
  <Characters>1783</Characters>
  <Application>Microsoft Office Outlook</Application>
  <DocSecurity>0</DocSecurity>
  <Lines>0</Lines>
  <Paragraphs>0</Paragraphs>
  <ScaleCrop>false</ScaleCrop>
  <Company>*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Aurel</dc:creator>
  <cp:keywords/>
  <dc:description/>
  <cp:lastModifiedBy>Misha</cp:lastModifiedBy>
  <cp:revision>60</cp:revision>
  <dcterms:created xsi:type="dcterms:W3CDTF">2011-12-13T18:05:00Z</dcterms:created>
  <dcterms:modified xsi:type="dcterms:W3CDTF">2011-12-14T19:54:00Z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