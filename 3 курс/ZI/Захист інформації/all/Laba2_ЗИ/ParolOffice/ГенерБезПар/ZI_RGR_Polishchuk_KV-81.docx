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Кафедра спеціалізованих комп’ютерних систем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Розрахунково-</w:t>
      </w:r>
      <w:r w:rsidRPr="00E3534B">
        <w:rPr>
          <w:rFonts w:ascii="Times New Roman" w:hAnsi="Times New Roman" w:cs="Times New Roman"/>
          <w:sz w:val="40"/>
          <w:szCs w:val="40"/>
          <w:lang w:val="uk-UA"/>
        </w:rPr>
        <w:t>графічна робота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«Захист Інформації»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«Генератор безпечних паролів»</w:t>
      </w:r>
    </w:p>
    <w:p w:rsidR="00D7383C" w:rsidRPr="00E3534B" w:rsidRDefault="00D7383C" w:rsidP="002C27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Виконав        </w:t>
      </w:r>
    </w:p>
    <w:p w:rsidR="00D7383C" w:rsidRPr="00E3534B" w:rsidRDefault="00D7383C" w:rsidP="002C27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студент групи  КВ - 81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Поліщук Андрій</w:t>
      </w:r>
    </w:p>
    <w:p w:rsidR="00D7383C" w:rsidRPr="00E3534B" w:rsidRDefault="00D7383C" w:rsidP="002C27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E3534B">
        <w:rPr>
          <w:rFonts w:ascii="Times New Roman" w:hAnsi="Times New Roman" w:cs="Times New Roman"/>
          <w:sz w:val="20"/>
          <w:szCs w:val="20"/>
          <w:lang w:val="uk-UA"/>
        </w:rPr>
        <w:t>Київ 2010</w:t>
      </w: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роботи</w:t>
      </w:r>
    </w:p>
    <w:p w:rsidR="00D7383C" w:rsidRPr="00E3534B" w:rsidRDefault="00D7383C" w:rsidP="002C27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Вступ. Основні вимоги до безпечних паролів.</w:t>
      </w:r>
    </w:p>
    <w:p w:rsidR="00D7383C" w:rsidRPr="00E3534B" w:rsidRDefault="00D7383C" w:rsidP="002C27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Алгоритм генерування паролю.</w:t>
      </w:r>
    </w:p>
    <w:p w:rsidR="00D7383C" w:rsidRPr="00E3534B" w:rsidRDefault="00D7383C" w:rsidP="002C27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Опис функціональних можливостей програми. Посібник користувача.</w:t>
      </w: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вимоги до безпечних паролів</w:t>
      </w:r>
    </w:p>
    <w:p w:rsidR="00D7383C" w:rsidRPr="00E3534B" w:rsidRDefault="00D7383C" w:rsidP="003609A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На сьогодні кожен користувач мережі Internet зареєстрований на великій кількості різноманітних сайтів, форумів та інших мережевих сервісів. В кожного є поштова скринька та icq-клієнт. Для захисту особистої інформації на подібних сервісах використовують паролі. Тому правильний підхід до створення особистого паролю – ключ до забезпечення інформаційної безпеки.</w:t>
      </w:r>
    </w:p>
    <w:p w:rsidR="00D7383C" w:rsidRPr="00E3534B" w:rsidRDefault="00D7383C" w:rsidP="003609A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Існують певні вимоги до безпечних паролів:</w:t>
      </w:r>
    </w:p>
    <w:p w:rsidR="00D7383C" w:rsidRPr="00E3534B" w:rsidRDefault="00D7383C" w:rsidP="002465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Пароль має складатися мінімум з 8 символів.</w:t>
      </w:r>
    </w:p>
    <w:p w:rsidR="00D7383C" w:rsidRPr="00E3534B" w:rsidRDefault="00D7383C" w:rsidP="002465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В паролі мають бути присутні: </w:t>
      </w:r>
    </w:p>
    <w:p w:rsidR="00D7383C" w:rsidRPr="00E3534B" w:rsidRDefault="00D7383C" w:rsidP="00C42D83">
      <w:pPr>
        <w:pStyle w:val="ListParagraph"/>
        <w:ind w:left="10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а) цифри;</w:t>
      </w:r>
    </w:p>
    <w:p w:rsidR="00D7383C" w:rsidRPr="00E3534B" w:rsidRDefault="00D7383C" w:rsidP="00C42D83">
      <w:pPr>
        <w:pStyle w:val="ListParagraph"/>
        <w:ind w:left="10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б) спеціальні символи;</w:t>
      </w:r>
    </w:p>
    <w:p w:rsidR="00D7383C" w:rsidRPr="00E3534B" w:rsidRDefault="00D7383C" w:rsidP="00C42D83">
      <w:pPr>
        <w:pStyle w:val="ListParagraph"/>
        <w:ind w:left="10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в) великі та малі літери.</w:t>
      </w:r>
    </w:p>
    <w:p w:rsidR="00D7383C" w:rsidRPr="00E3534B" w:rsidRDefault="00D7383C" w:rsidP="003609A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Також існують рекомендації щодо використання паролів, виконання яких зменшує ймовірність зламу:</w:t>
      </w:r>
    </w:p>
    <w:p w:rsidR="00D7383C" w:rsidRPr="00E3534B" w:rsidRDefault="00D7383C" w:rsidP="00C735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Паролі ні в якому разі не повинні повторюватись (інакше підібравши один пароль, зловмисник отримає доступ одразу до всіх ресурсів).</w:t>
      </w:r>
    </w:p>
    <w:p w:rsidR="00D7383C" w:rsidRPr="00E3534B" w:rsidRDefault="00D7383C" w:rsidP="00C735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Не варто використовувати в якості паролю номера телефонів, дати та комбінації сусідніх клавіш на клавіатурі (1234, qwerty, тощо).</w:t>
      </w:r>
    </w:p>
    <w:p w:rsidR="00D7383C" w:rsidRPr="00E3534B" w:rsidRDefault="00D7383C" w:rsidP="00C735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Не варто зберігати паролі у файлі на жорсткому диску і в пам’яті браузерів, вводити їх треба тільки вручну. </w:t>
      </w:r>
    </w:p>
    <w:p w:rsidR="00D7383C" w:rsidRPr="00E3534B" w:rsidRDefault="00D7383C" w:rsidP="00C735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Варто уникати вводу паролю з чужого комп’ютеру.  </w:t>
      </w:r>
    </w:p>
    <w:p w:rsidR="00D7383C" w:rsidRPr="00E3534B" w:rsidRDefault="00D7383C" w:rsidP="00D151A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Виходить, що користувач повинен пам’ятати велику кількість паролів зі складною структурою, а це не досить зручно.</w:t>
      </w:r>
    </w:p>
    <w:p w:rsidR="00D7383C" w:rsidRPr="00E3534B" w:rsidRDefault="00D7383C" w:rsidP="008F120F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Один із способів вирішення цієї задачі – </w:t>
      </w: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універсальний пароль з динамічними знаками</w:t>
      </w: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. Тобто, основа паролю (якесь загальновживане слово) буде одна, а остача для різних сервісів буде відрізнятися. Підібрати такі паролі дуже складно, а користуватися ними – зручно. </w:t>
      </w:r>
    </w:p>
    <w:p w:rsidR="00D7383C" w:rsidRPr="00E3534B" w:rsidRDefault="00D7383C" w:rsidP="008F120F">
      <w:pPr>
        <w:pStyle w:val="NoSpacing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D7383C" w:rsidRPr="00E3534B" w:rsidRDefault="00D7383C" w:rsidP="008F120F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1) l0itt7le</w:t>
      </w:r>
    </w:p>
    <w:p w:rsidR="00D7383C" w:rsidRPr="00E3534B" w:rsidRDefault="00D7383C" w:rsidP="008F120F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2) litt:l,e</w:t>
      </w:r>
    </w:p>
    <w:p w:rsidR="00D7383C" w:rsidRPr="00E3534B" w:rsidRDefault="00D7383C" w:rsidP="008F120F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3) l6ittl6e</w:t>
      </w:r>
    </w:p>
    <w:p w:rsidR="00D7383C" w:rsidRPr="00E3534B" w:rsidRDefault="00D7383C" w:rsidP="008F120F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4) Litt$l#e</w:t>
      </w:r>
    </w:p>
    <w:p w:rsidR="00D7383C" w:rsidRPr="00E3534B" w:rsidRDefault="00D7383C" w:rsidP="008F120F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5) lI#tt.le</w:t>
      </w:r>
    </w:p>
    <w:p w:rsidR="00D7383C" w:rsidRPr="00E3534B" w:rsidRDefault="00D7383C" w:rsidP="008F120F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6) ;5lIttle  </w:t>
      </w:r>
    </w:p>
    <w:p w:rsidR="00D7383C" w:rsidRPr="00E3534B" w:rsidRDefault="00D7383C" w:rsidP="00D151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в даному випадку за основу паролю взято слово “little”, і в кожному варіанті паролю до основи додано декілька спец символів та цифр, також змінюються регістр літер. </w:t>
      </w:r>
    </w:p>
    <w:p w:rsidR="00D7383C" w:rsidRPr="00E3534B" w:rsidRDefault="00D7383C" w:rsidP="00D151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ab/>
        <w:t>Саме такі набори паролів і генерує “Safe Password Generator”.</w:t>
      </w:r>
    </w:p>
    <w:p w:rsidR="00D7383C" w:rsidRPr="00E3534B" w:rsidRDefault="00D7383C" w:rsidP="00D856D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Алгоритм генерування паролю</w:t>
      </w:r>
    </w:p>
    <w:p w:rsidR="00D7383C" w:rsidRPr="00E3534B" w:rsidRDefault="00D7383C" w:rsidP="009B622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Як вже було зазначено, у програмі реалізований спосіб універсального паролю з динамічними знаками. В якості основи паролю вибирається довільне слово з довільного рядка спеціального файлу, яке задовольняє встановленим на даний момент параметрам. Файлом з паролями може бути будь-який текстовий файл, але на мою думку найнадійніший варіант – звичайна книжка. Ніякої закономірності у розміщенні слів в такому файлі немає, тому підібрати пароль складно. </w:t>
      </w:r>
    </w:p>
    <w:p w:rsidR="00D7383C" w:rsidRPr="00E3534B" w:rsidRDefault="00D7383C" w:rsidP="00B84FC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В залежності від налаштувань, генерується встановлена кількість варіантів паролю. Це робиться так: до основи паролю додається така кількість довільних спец символів та цифр (на довільні позиції), щоб довжина паролю дорівнювала заданій. Також змінюється регістр знову ж таки довільної кількості літер. Всі довжини слів та інші параметри регулюються в налаштуваннях (як і список дозволених спец символів). </w:t>
      </w:r>
    </w:p>
    <w:p w:rsidR="00D7383C" w:rsidRPr="00E3534B" w:rsidRDefault="00D7383C" w:rsidP="002E065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Отриманий список паролів на жорсткому диску не зберігається і видаляється з пам’яті комп’ютера одразу після закінчення роботи програми. </w:t>
      </w:r>
    </w:p>
    <w:p w:rsidR="00D7383C" w:rsidRPr="00E3534B" w:rsidRDefault="00D7383C" w:rsidP="009B6228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Посібник користувача</w:t>
      </w:r>
    </w:p>
    <w:p w:rsidR="00D7383C" w:rsidRPr="00E3534B" w:rsidRDefault="00D7383C" w:rsidP="006F508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. Установка програми.</w:t>
      </w:r>
    </w:p>
    <w:p w:rsidR="00D7383C" w:rsidRPr="00E3534B" w:rsidRDefault="00D7383C" w:rsidP="006F508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. Опис інтерфейсу. Встановлення налаштувань.</w:t>
      </w:r>
    </w:p>
    <w:p w:rsidR="00D7383C" w:rsidRPr="00E3534B" w:rsidRDefault="00D7383C" w:rsidP="006F508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. Створення власного набору паролів.</w:t>
      </w:r>
    </w:p>
    <w:p w:rsidR="00D7383C" w:rsidRPr="00E3534B" w:rsidRDefault="00D7383C" w:rsidP="006A15C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3.1 Установка програми</w:t>
      </w:r>
    </w:p>
    <w:p w:rsidR="00D7383C" w:rsidRDefault="00D7383C" w:rsidP="005131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В</w:t>
      </w: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становити Java Runtime Environment </w:t>
      </w:r>
      <w:r>
        <w:rPr>
          <w:rFonts w:ascii="Times New Roman" w:hAnsi="Times New Roman" w:cs="Times New Roman"/>
          <w:sz w:val="28"/>
          <w:szCs w:val="28"/>
          <w:lang w:val="uk-UA"/>
        </w:rPr>
        <w:t>6.</w:t>
      </w:r>
    </w:p>
    <w:p w:rsidR="00D7383C" w:rsidRDefault="00D7383C" w:rsidP="005131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Скопіювати каталог з програмою на жорсткий диск.</w:t>
      </w:r>
    </w:p>
    <w:p w:rsidR="00D7383C" w:rsidRDefault="00D7383C" w:rsidP="005131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Запустити на виконання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PassGen</w:t>
      </w:r>
      <w:r w:rsidRPr="009B50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каталогу </w:t>
      </w:r>
      <w:r w:rsidRPr="009B50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B50F8">
        <w:rPr>
          <w:rFonts w:ascii="Times New Roman" w:hAnsi="Times New Roman" w:cs="Times New Roman"/>
          <w:sz w:val="28"/>
          <w:szCs w:val="28"/>
        </w:rPr>
        <w:t>.</w:t>
      </w:r>
    </w:p>
    <w:p w:rsidR="00D7383C" w:rsidRPr="00437EDB" w:rsidRDefault="00D7383C" w:rsidP="00437EDB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37EDB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Опис інтерфейсу. Встановлення налаштувань</w:t>
      </w:r>
    </w:p>
    <w:p w:rsidR="00D7383C" w:rsidRDefault="00D7383C" w:rsidP="00437ED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Головне вікно програми виглядає наступним чином: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FE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0" o:spid="_x0000_i1025" type="#_x0000_t75" alt="11.bmp" style="width:236.25pt;height:217.5pt;visibility:visible">
            <v:imagedata r:id="rId5" o:title=""/>
          </v:shape>
        </w:pict>
      </w:r>
    </w:p>
    <w:p w:rsidR="00D7383C" w:rsidRDefault="00D7383C" w:rsidP="00437E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Розберемо елементи інтерфейсу: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68AF">
        <w:rPr>
          <w:rFonts w:ascii="Times New Roman" w:hAnsi="Times New Roman" w:cs="Times New Roman"/>
          <w:i/>
          <w:iCs/>
          <w:sz w:val="28"/>
          <w:szCs w:val="28"/>
          <w:lang w:val="uk-UA"/>
        </w:rPr>
        <w:t>1)  поле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 w:rsidRPr="002068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Basis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поточна основа пароля;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2) поле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варіанти пароля;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3) кнопка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Basis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згенерувати основу;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4) кнопка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згенерувати варіанти;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5) кнопка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2068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 ще один варіант;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6) кнопка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подивитись/змінити налаштування;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7) кнопка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подивитись коротку інформацію про програму.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Розглянемо можливості налаштування програми: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FE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Рисунок 1" o:spid="_x0000_i1026" type="#_x0000_t75" alt="11.bmp" style="width:401.25pt;height:217.5pt;visibility:visible">
            <v:imagedata r:id="rId6" o:title=""/>
          </v:shape>
        </w:pict>
      </w:r>
    </w:p>
    <w:p w:rsidR="00D7383C" w:rsidRPr="00781FFD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FFD">
        <w:rPr>
          <w:rFonts w:ascii="Times New Roman" w:hAnsi="Times New Roman" w:cs="Times New Roman"/>
          <w:i/>
          <w:iCs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Vocabulary</w:t>
      </w:r>
      <w:r w:rsidRPr="00781FFD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адреса словника паролів;</w:t>
      </w:r>
    </w:p>
    <w:p w:rsidR="00D7383C" w:rsidRPr="00781FFD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FFD">
        <w:rPr>
          <w:rFonts w:ascii="Times New Roman" w:hAnsi="Times New Roman" w:cs="Times New Roman"/>
          <w:i/>
          <w:iCs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Symbols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набір допустимих спец символів;</w:t>
      </w:r>
    </w:p>
    <w:p w:rsidR="00D7383C" w:rsidRPr="00781FFD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4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варіантів;</w:t>
      </w:r>
    </w:p>
    <w:p w:rsidR="00D7383C" w:rsidRPr="00D424A9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4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4)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 w:rsidRPr="00D424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паролю;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162">
        <w:rPr>
          <w:rFonts w:ascii="Times New Roman" w:hAnsi="Times New Roman" w:cs="Times New Roman"/>
          <w:i/>
          <w:iCs/>
          <w:sz w:val="28"/>
          <w:szCs w:val="28"/>
        </w:rPr>
        <w:t xml:space="preserve">5)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Basis</w:t>
      </w:r>
      <w:r w:rsidRPr="008871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основи.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Також можна регулювати присутність у варіантах паролю спец символів, цифр та зміни регістрів.</w:t>
      </w:r>
    </w:p>
    <w:p w:rsidR="00D7383C" w:rsidRPr="00D26D31" w:rsidRDefault="00D7383C" w:rsidP="00D26D31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424A9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Створення власного набору паролів</w:t>
      </w:r>
    </w:p>
    <w:p w:rsidR="00D7383C" w:rsidRDefault="00D7383C" w:rsidP="00D424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FE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Рисунок 2" o:spid="_x0000_i1027" type="#_x0000_t75" alt="11.bmp" style="width:236.25pt;height:217.5pt;visibility:visible">
            <v:imagedata r:id="rId7" o:title=""/>
          </v:shape>
        </w:pict>
      </w:r>
    </w:p>
    <w:p w:rsidR="00D7383C" w:rsidRDefault="00D7383C" w:rsidP="000F06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Основу паролю можна вибрати самому (просто записавши у відповідне текстове поле) або згенерувати. Натиснувши кнопку </w:t>
      </w:r>
      <w:r w:rsidRPr="00D26D31"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отримаємо нумерований список варіантів паролю заданої у налаштуваннях довжини. </w:t>
      </w:r>
      <w:r w:rsidRPr="00C82FE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Рисунок 3" o:spid="_x0000_i1028" type="#_x0000_t75" alt="11.bmp" style="width:236.25pt;height:217.5pt;visibility:visible">
            <v:imagedata r:id="rId8" o:title=""/>
          </v:shape>
        </w:pict>
      </w:r>
    </w:p>
    <w:p w:rsidR="00D7383C" w:rsidRPr="00887162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задана кількість варіантів не влаштовує, можна додати ще один варіант кнопкою </w:t>
      </w:r>
      <w:r w:rsidRPr="00400578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8871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0578"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</w:t>
      </w:r>
      <w:r w:rsidRPr="00887162">
        <w:rPr>
          <w:rFonts w:ascii="Times New Roman" w:hAnsi="Times New Roman" w:cs="Times New Roman"/>
          <w:sz w:val="28"/>
          <w:szCs w:val="28"/>
        </w:rPr>
        <w:t>.</w:t>
      </w:r>
    </w:p>
    <w:p w:rsidR="00D7383C" w:rsidRDefault="00D7383C" w:rsidP="00D26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16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Ми маємо готовий до використання набір безпечних паролів.</w:t>
      </w:r>
    </w:p>
    <w:p w:rsidR="00D7383C" w:rsidRDefault="00D7383C" w:rsidP="00D26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83C" w:rsidRDefault="00D7383C" w:rsidP="00D26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83C" w:rsidRDefault="00D7383C" w:rsidP="00D26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83C" w:rsidRDefault="00D7383C" w:rsidP="00D26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83C" w:rsidRPr="00BF12BA" w:rsidRDefault="00D7383C" w:rsidP="00D26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83C" w:rsidRPr="00BF12BA" w:rsidRDefault="00D7383C" w:rsidP="00BF12B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F12BA">
        <w:rPr>
          <w:rFonts w:ascii="Times New Roman" w:hAnsi="Times New Roman" w:cs="Times New Roman"/>
          <w:sz w:val="28"/>
          <w:szCs w:val="28"/>
          <w:lang w:val="uk-UA"/>
        </w:rPr>
        <w:t>Запустити на виконання програму можна наступною командою:</w:t>
      </w:r>
    </w:p>
    <w:p w:rsidR="00D7383C" w:rsidRPr="00BF12BA" w:rsidRDefault="00D7383C" w:rsidP="00BF12BA">
      <w:pPr>
        <w:rPr>
          <w:rFonts w:ascii="Times New Roman" w:hAnsi="Times New Roman" w:cs="Times New Roman"/>
        </w:rPr>
      </w:pPr>
      <w:r w:rsidRPr="00BF12BA">
        <w:rPr>
          <w:rFonts w:ascii="Times New Roman" w:hAnsi="Times New Roman" w:cs="Times New Roman"/>
        </w:rPr>
        <w:pict>
          <v:shape id="_x0000_i1029" type="#_x0000_t75" style="width:466.5pt;height:234.75pt">
            <v:imagedata r:id="rId9" o:title=""/>
          </v:shape>
        </w:pict>
      </w:r>
    </w:p>
    <w:p w:rsidR="00D7383C" w:rsidRPr="00BF12BA" w:rsidRDefault="00D7383C" w:rsidP="00BF12BA">
      <w:pPr>
        <w:rPr>
          <w:rFonts w:ascii="Times New Roman" w:hAnsi="Times New Roman" w:cs="Times New Roman"/>
          <w:lang w:val="uk-UA"/>
        </w:rPr>
      </w:pPr>
    </w:p>
    <w:p w:rsidR="00D7383C" w:rsidRPr="00BF12BA" w:rsidRDefault="00D7383C" w:rsidP="00BF12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12BA">
        <w:rPr>
          <w:rFonts w:ascii="Times New Roman" w:hAnsi="Times New Roman" w:cs="Times New Roman"/>
          <w:lang w:val="uk-UA"/>
        </w:rPr>
        <w:tab/>
      </w:r>
      <w:r w:rsidRPr="00BF12BA">
        <w:rPr>
          <w:rFonts w:ascii="Times New Roman" w:hAnsi="Times New Roman" w:cs="Times New Roman"/>
          <w:sz w:val="28"/>
          <w:szCs w:val="28"/>
          <w:lang w:val="uk-UA"/>
        </w:rPr>
        <w:t xml:space="preserve">Або створити </w:t>
      </w:r>
      <w:r w:rsidRPr="00BF12BA">
        <w:rPr>
          <w:rFonts w:ascii="Times New Roman" w:hAnsi="Times New Roman" w:cs="Times New Roman"/>
          <w:sz w:val="28"/>
          <w:szCs w:val="28"/>
        </w:rPr>
        <w:t>.</w:t>
      </w:r>
      <w:r w:rsidRPr="00BF12BA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F12BA">
        <w:rPr>
          <w:rFonts w:ascii="Times New Roman" w:hAnsi="Times New Roman" w:cs="Times New Roman"/>
          <w:sz w:val="28"/>
          <w:szCs w:val="28"/>
        </w:rPr>
        <w:t xml:space="preserve"> файл за </w:t>
      </w:r>
      <w:r w:rsidRPr="00BF12BA">
        <w:rPr>
          <w:rFonts w:ascii="Times New Roman" w:hAnsi="Times New Roman" w:cs="Times New Roman"/>
          <w:sz w:val="28"/>
          <w:szCs w:val="28"/>
          <w:lang w:val="uk-UA"/>
        </w:rPr>
        <w:t>наступним вмістом:</w:t>
      </w:r>
    </w:p>
    <w:p w:rsidR="00D7383C" w:rsidRPr="00BF12BA" w:rsidRDefault="00D7383C" w:rsidP="00BF12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2BA">
        <w:rPr>
          <w:rFonts w:ascii="Times New Roman" w:hAnsi="Times New Roman" w:cs="Times New Roman"/>
          <w:sz w:val="28"/>
          <w:szCs w:val="28"/>
          <w:lang w:val="en-US"/>
        </w:rPr>
        <w:t>Java –classpath ./bin PassGen</w:t>
      </w:r>
    </w:p>
    <w:p w:rsidR="00D7383C" w:rsidRPr="00BF12BA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83C" w:rsidRPr="00BF12BA" w:rsidSect="002C277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69BD"/>
    <w:multiLevelType w:val="multilevel"/>
    <w:tmpl w:val="5C5C8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0036378"/>
    <w:multiLevelType w:val="hybridMultilevel"/>
    <w:tmpl w:val="31EC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7935"/>
    <w:multiLevelType w:val="multilevel"/>
    <w:tmpl w:val="DE5AA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34C7113"/>
    <w:multiLevelType w:val="hybridMultilevel"/>
    <w:tmpl w:val="0C628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D0736"/>
    <w:multiLevelType w:val="hybridMultilevel"/>
    <w:tmpl w:val="E946D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2779"/>
    <w:rsid w:val="000662C6"/>
    <w:rsid w:val="000F06E4"/>
    <w:rsid w:val="002068AF"/>
    <w:rsid w:val="002465B1"/>
    <w:rsid w:val="00280316"/>
    <w:rsid w:val="00282912"/>
    <w:rsid w:val="002C2779"/>
    <w:rsid w:val="002E0659"/>
    <w:rsid w:val="003135F6"/>
    <w:rsid w:val="003609A2"/>
    <w:rsid w:val="003723AE"/>
    <w:rsid w:val="00400578"/>
    <w:rsid w:val="00437EDB"/>
    <w:rsid w:val="005131C1"/>
    <w:rsid w:val="0056251F"/>
    <w:rsid w:val="00566D84"/>
    <w:rsid w:val="005D24A8"/>
    <w:rsid w:val="00670CA4"/>
    <w:rsid w:val="006A15CD"/>
    <w:rsid w:val="006E1ACB"/>
    <w:rsid w:val="006F508D"/>
    <w:rsid w:val="00771BF6"/>
    <w:rsid w:val="00781FFD"/>
    <w:rsid w:val="007C102F"/>
    <w:rsid w:val="00887162"/>
    <w:rsid w:val="008F120F"/>
    <w:rsid w:val="009A5B20"/>
    <w:rsid w:val="009B50F8"/>
    <w:rsid w:val="009B6228"/>
    <w:rsid w:val="009E2107"/>
    <w:rsid w:val="00B84FC5"/>
    <w:rsid w:val="00BE58FC"/>
    <w:rsid w:val="00BF12BA"/>
    <w:rsid w:val="00C2344A"/>
    <w:rsid w:val="00C42D83"/>
    <w:rsid w:val="00C7355E"/>
    <w:rsid w:val="00C82FE4"/>
    <w:rsid w:val="00C94250"/>
    <w:rsid w:val="00CC141E"/>
    <w:rsid w:val="00CF5533"/>
    <w:rsid w:val="00D151A0"/>
    <w:rsid w:val="00D26D31"/>
    <w:rsid w:val="00D424A9"/>
    <w:rsid w:val="00D7383C"/>
    <w:rsid w:val="00D856D8"/>
    <w:rsid w:val="00DA1C9B"/>
    <w:rsid w:val="00E3364D"/>
    <w:rsid w:val="00E3534B"/>
    <w:rsid w:val="00E509E8"/>
    <w:rsid w:val="00EB6B96"/>
    <w:rsid w:val="00EE6FBF"/>
    <w:rsid w:val="00F01C3F"/>
    <w:rsid w:val="00F378C1"/>
    <w:rsid w:val="00FB0F4B"/>
    <w:rsid w:val="00FC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FBF"/>
    <w:pPr>
      <w:spacing w:after="200" w:line="276" w:lineRule="auto"/>
    </w:pPr>
    <w:rPr>
      <w:rFonts w:cs="Calibri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2779"/>
    <w:pPr>
      <w:ind w:left="720"/>
    </w:pPr>
  </w:style>
  <w:style w:type="paragraph" w:styleId="NoSpacing">
    <w:name w:val="No Spacing"/>
    <w:uiPriority w:val="99"/>
    <w:qFormat/>
    <w:rsid w:val="008F120F"/>
    <w:rPr>
      <w:rFonts w:cs="Calibri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437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37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178</TotalTime>
  <Pages>8</Pages>
  <Words>766</Words>
  <Characters>4372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39</cp:revision>
  <dcterms:created xsi:type="dcterms:W3CDTF">2010-10-26T21:23:00Z</dcterms:created>
  <dcterms:modified xsi:type="dcterms:W3CDTF">2010-10-27T12:30:00Z</dcterms:modified>
</cp:coreProperties>
</file>