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488" w:rsidRDefault="008F1488" w:rsidP="008F1488">
      <w:pPr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</w:rPr>
        <w:t>НАЦ</w:t>
      </w:r>
      <w:r>
        <w:rPr>
          <w:rFonts w:ascii="Times New Roman" w:hAnsi="Times New Roman"/>
          <w:sz w:val="32"/>
          <w:szCs w:val="32"/>
          <w:lang w:val="uk-UA"/>
        </w:rPr>
        <w:t>ІОНАЛЬНИЙ ТЕХНІЧНИЙ УНІВЕРСИТЕТ УКРАЇНИ</w:t>
      </w:r>
      <w:r>
        <w:rPr>
          <w:rFonts w:ascii="Times New Roman" w:hAnsi="Times New Roman"/>
          <w:sz w:val="32"/>
          <w:szCs w:val="32"/>
          <w:lang w:val="uk-UA"/>
        </w:rPr>
        <w:br/>
        <w:t>«КИЇВСЬКИЙ ПОЛІТЕХНІЧНИЙ ІНСТИТУТ»</w:t>
      </w:r>
    </w:p>
    <w:p w:rsidR="008F1488" w:rsidRDefault="008F1488" w:rsidP="008F1488">
      <w:pPr>
        <w:jc w:val="center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uk-UA"/>
        </w:rPr>
        <w:t>ФАКУЛЬТЕТ ПРИКЛАДНОЇ МАТЕМАТИКИ</w:t>
      </w:r>
    </w:p>
    <w:p w:rsidR="008F1488" w:rsidRPr="00575706" w:rsidRDefault="008F1488" w:rsidP="008F1488">
      <w:pPr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</w:rPr>
        <w:t>КА</w:t>
      </w:r>
      <w:r>
        <w:rPr>
          <w:rFonts w:ascii="Times New Roman" w:hAnsi="Times New Roman"/>
          <w:sz w:val="32"/>
          <w:szCs w:val="32"/>
          <w:lang w:val="uk-UA"/>
        </w:rPr>
        <w:t>ФЕДРА СИСТЕМНОГО ПРОГРАМУВАННЯ ТА СПЕЦІАЛІЗОВАНИХ КОМП</w:t>
      </w:r>
      <w:r>
        <w:rPr>
          <w:rFonts w:ascii="Times New Roman" w:hAnsi="Times New Roman"/>
          <w:sz w:val="32"/>
          <w:szCs w:val="32"/>
          <w:lang w:val="en-US"/>
        </w:rPr>
        <w:t>’</w:t>
      </w:r>
      <w:r>
        <w:rPr>
          <w:rFonts w:ascii="Times New Roman" w:hAnsi="Times New Roman"/>
          <w:sz w:val="32"/>
          <w:szCs w:val="32"/>
          <w:lang w:val="uk-UA"/>
        </w:rPr>
        <w:t>ЮТЕРНИХ СИСТЕМ</w:t>
      </w:r>
    </w:p>
    <w:p w:rsidR="008F1488" w:rsidRDefault="008F1488" w:rsidP="008F1488">
      <w:pPr>
        <w:ind w:left="-851"/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8F1488" w:rsidRDefault="008F1488" w:rsidP="008F1488">
      <w:pPr>
        <w:ind w:left="-851"/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8F1488" w:rsidRDefault="008F1488" w:rsidP="008F1488">
      <w:pPr>
        <w:ind w:left="-851"/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8F1488" w:rsidRDefault="008F1488" w:rsidP="008F1488">
      <w:pPr>
        <w:rPr>
          <w:rFonts w:ascii="Times New Roman" w:hAnsi="Times New Roman"/>
          <w:sz w:val="32"/>
          <w:szCs w:val="32"/>
          <w:lang w:val="uk-UA"/>
        </w:rPr>
      </w:pPr>
    </w:p>
    <w:p w:rsidR="008F1488" w:rsidRPr="008F1488" w:rsidRDefault="008F1488" w:rsidP="008F1488">
      <w:pPr>
        <w:spacing w:line="240" w:lineRule="auto"/>
        <w:jc w:val="center"/>
        <w:rPr>
          <w:rFonts w:ascii="Times New Roman" w:hAnsi="Times New Roman"/>
          <w:b/>
          <w:sz w:val="32"/>
          <w:szCs w:val="32"/>
          <w:lang w:val="uk-UA"/>
        </w:rPr>
      </w:pPr>
      <w:r>
        <w:rPr>
          <w:rFonts w:ascii="Times New Roman" w:hAnsi="Times New Roman"/>
          <w:b/>
          <w:sz w:val="32"/>
          <w:szCs w:val="32"/>
          <w:lang w:val="uk-UA"/>
        </w:rPr>
        <w:t>КУРСОВА РОБОТА</w:t>
      </w:r>
      <w:r>
        <w:rPr>
          <w:rFonts w:ascii="Times New Roman" w:hAnsi="Times New Roman"/>
          <w:b/>
          <w:sz w:val="32"/>
          <w:szCs w:val="32"/>
          <w:lang w:val="uk-UA"/>
        </w:rPr>
        <w:br/>
        <w:t>з дисципліни «Структури даних та алгоритми»</w:t>
      </w:r>
    </w:p>
    <w:p w:rsidR="008F1488" w:rsidRDefault="008F1488" w:rsidP="008F1488">
      <w:pPr>
        <w:ind w:left="-851"/>
        <w:jc w:val="center"/>
        <w:rPr>
          <w:rFonts w:ascii="Times New Roman" w:hAnsi="Times New Roman"/>
          <w:b/>
          <w:sz w:val="32"/>
          <w:szCs w:val="32"/>
          <w:lang w:val="uk-UA"/>
        </w:rPr>
      </w:pPr>
    </w:p>
    <w:p w:rsidR="008F1488" w:rsidRDefault="008F1488" w:rsidP="008F1488">
      <w:pPr>
        <w:ind w:left="-851"/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8F1488" w:rsidRDefault="008F1488" w:rsidP="008F1488">
      <w:pPr>
        <w:ind w:left="-851"/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8F1488" w:rsidRDefault="008F1488" w:rsidP="008F1488">
      <w:pPr>
        <w:rPr>
          <w:rFonts w:ascii="Times New Roman" w:hAnsi="Times New Roman"/>
          <w:sz w:val="32"/>
          <w:szCs w:val="32"/>
          <w:lang w:val="uk-UA"/>
        </w:rPr>
      </w:pPr>
    </w:p>
    <w:p w:rsidR="008F1488" w:rsidRDefault="008F1488" w:rsidP="008F1488">
      <w:pPr>
        <w:ind w:left="-851"/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8F1488" w:rsidRDefault="008F1488" w:rsidP="008F1488">
      <w:pPr>
        <w:spacing w:after="0" w:line="240" w:lineRule="auto"/>
        <w:ind w:left="4962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Виконав: Курач В.М.</w:t>
      </w:r>
    </w:p>
    <w:p w:rsidR="008F1488" w:rsidRDefault="008F1488" w:rsidP="008F1488">
      <w:pPr>
        <w:spacing w:after="0" w:line="240" w:lineRule="auto"/>
        <w:ind w:left="4962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Група КВ-41</w:t>
      </w:r>
    </w:p>
    <w:p w:rsidR="008F1488" w:rsidRDefault="008F1488" w:rsidP="008F1488">
      <w:pPr>
        <w:spacing w:after="0" w:line="240" w:lineRule="auto"/>
        <w:ind w:left="4962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Залікова книжка: КВ-4111</w:t>
      </w:r>
    </w:p>
    <w:p w:rsidR="008F1488" w:rsidRDefault="008F1488" w:rsidP="008F1488">
      <w:pPr>
        <w:spacing w:after="0" w:line="240" w:lineRule="auto"/>
        <w:ind w:left="4962"/>
        <w:rPr>
          <w:rFonts w:ascii="Times New Roman" w:hAnsi="Times New Roman"/>
          <w:sz w:val="32"/>
          <w:szCs w:val="32"/>
          <w:lang w:val="uk-UA"/>
        </w:rPr>
      </w:pPr>
    </w:p>
    <w:p w:rsidR="008F1488" w:rsidRDefault="008F1488" w:rsidP="008F1488">
      <w:pPr>
        <w:spacing w:after="0" w:line="240" w:lineRule="auto"/>
        <w:ind w:left="4962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Допущений до захисту</w:t>
      </w:r>
    </w:p>
    <w:p w:rsidR="008F1488" w:rsidRDefault="008F1488" w:rsidP="008F1488">
      <w:pPr>
        <w:spacing w:after="0" w:line="240" w:lineRule="auto"/>
        <w:ind w:left="4962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_______________________</w:t>
      </w:r>
    </w:p>
    <w:p w:rsidR="008F1488" w:rsidRDefault="008F1488" w:rsidP="008F1488">
      <w:pPr>
        <w:ind w:left="-567"/>
        <w:rPr>
          <w:rFonts w:ascii="Times New Roman" w:hAnsi="Times New Roman"/>
          <w:sz w:val="32"/>
          <w:szCs w:val="32"/>
          <w:lang w:val="uk-UA"/>
        </w:rPr>
      </w:pPr>
    </w:p>
    <w:p w:rsidR="008F1488" w:rsidRDefault="008F1488" w:rsidP="008F1488">
      <w:pPr>
        <w:ind w:left="-567"/>
        <w:rPr>
          <w:rFonts w:ascii="Times New Roman" w:hAnsi="Times New Roman"/>
          <w:sz w:val="32"/>
          <w:szCs w:val="32"/>
          <w:lang w:val="uk-UA"/>
        </w:rPr>
      </w:pPr>
    </w:p>
    <w:p w:rsidR="008F1488" w:rsidRDefault="008F1488" w:rsidP="008F1488">
      <w:pPr>
        <w:ind w:left="-567"/>
        <w:rPr>
          <w:rFonts w:ascii="Times New Roman" w:hAnsi="Times New Roman"/>
          <w:sz w:val="32"/>
          <w:szCs w:val="32"/>
          <w:lang w:val="uk-UA"/>
        </w:rPr>
      </w:pPr>
    </w:p>
    <w:p w:rsidR="008F1488" w:rsidRDefault="008F1488" w:rsidP="008F1488">
      <w:pPr>
        <w:ind w:left="-567"/>
        <w:rPr>
          <w:rFonts w:ascii="Times New Roman" w:hAnsi="Times New Roman"/>
          <w:sz w:val="32"/>
          <w:szCs w:val="32"/>
          <w:lang w:val="uk-UA"/>
        </w:rPr>
      </w:pPr>
    </w:p>
    <w:p w:rsidR="008F1488" w:rsidRDefault="008F1488" w:rsidP="008F1488">
      <w:pPr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2 семестр 2014/2015 навч. року</w:t>
      </w:r>
    </w:p>
    <w:p w:rsidR="008F1488" w:rsidRDefault="008F1488" w:rsidP="008F1488">
      <w:pPr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br w:type="page"/>
      </w:r>
      <w:r>
        <w:rPr>
          <w:rFonts w:ascii="Times New Roman" w:hAnsi="Times New Roman"/>
          <w:sz w:val="32"/>
          <w:szCs w:val="32"/>
        </w:rPr>
        <w:lastRenderedPageBreak/>
        <w:t>НАЦ</w:t>
      </w:r>
      <w:r>
        <w:rPr>
          <w:rFonts w:ascii="Times New Roman" w:hAnsi="Times New Roman"/>
          <w:sz w:val="32"/>
          <w:szCs w:val="32"/>
          <w:lang w:val="uk-UA"/>
        </w:rPr>
        <w:t>ІОНАЛЬНИЙ ТЕХНІЧНИЙ УНІВЕРСИТЕТ УКРАЇНИ</w:t>
      </w:r>
      <w:r>
        <w:rPr>
          <w:rFonts w:ascii="Times New Roman" w:hAnsi="Times New Roman"/>
          <w:sz w:val="32"/>
          <w:szCs w:val="32"/>
          <w:lang w:val="uk-UA"/>
        </w:rPr>
        <w:br/>
        <w:t>«КИЇВСЬКИЙ ПОЛІТЕХНІЧНИЙ ІНСТИТУТ»</w:t>
      </w:r>
    </w:p>
    <w:p w:rsidR="008F1488" w:rsidRDefault="008F1488" w:rsidP="008F1488">
      <w:pPr>
        <w:jc w:val="center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uk-UA"/>
        </w:rPr>
        <w:t>ФАКУЛЬТЕТ ПРИКЛАДНОЇ МАТЕМАТИКИ</w:t>
      </w:r>
    </w:p>
    <w:p w:rsidR="008F1488" w:rsidRDefault="008F1488" w:rsidP="008F1488">
      <w:pPr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</w:rPr>
        <w:t>КА</w:t>
      </w:r>
      <w:r>
        <w:rPr>
          <w:rFonts w:ascii="Times New Roman" w:hAnsi="Times New Roman"/>
          <w:sz w:val="32"/>
          <w:szCs w:val="32"/>
          <w:lang w:val="uk-UA"/>
        </w:rPr>
        <w:t>ФЕДРА СИСТЕМНОГО ПРОГРАМУВАННЯ ТА СПЕЦІАЛІЗОВАНИХ КОМП</w:t>
      </w:r>
      <w:r>
        <w:rPr>
          <w:rFonts w:ascii="Times New Roman" w:hAnsi="Times New Roman"/>
          <w:sz w:val="32"/>
          <w:szCs w:val="32"/>
          <w:lang w:val="en-US"/>
        </w:rPr>
        <w:t>’</w:t>
      </w:r>
      <w:r>
        <w:rPr>
          <w:rFonts w:ascii="Times New Roman" w:hAnsi="Times New Roman"/>
          <w:sz w:val="32"/>
          <w:szCs w:val="32"/>
          <w:lang w:val="uk-UA"/>
        </w:rPr>
        <w:t>ЮТЕРНИХ СИСТЕМ</w:t>
      </w:r>
    </w:p>
    <w:p w:rsidR="00873B71" w:rsidRPr="00575706" w:rsidRDefault="00873B71" w:rsidP="008F1488">
      <w:pPr>
        <w:jc w:val="center"/>
        <w:rPr>
          <w:rFonts w:ascii="Times New Roman" w:hAnsi="Times New Roman"/>
          <w:sz w:val="32"/>
          <w:szCs w:val="32"/>
          <w:lang w:val="uk-UA"/>
        </w:rPr>
      </w:pP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8F1488" w:rsidRPr="00294E84" w:rsidTr="00294E84">
        <w:tc>
          <w:tcPr>
            <w:tcW w:w="4785" w:type="dxa"/>
            <w:shd w:val="clear" w:color="auto" w:fill="auto"/>
          </w:tcPr>
          <w:p w:rsidR="008F1488" w:rsidRPr="00294E84" w:rsidRDefault="008F1488" w:rsidP="00294E84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294E84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Узгоджено</w:t>
            </w:r>
          </w:p>
          <w:p w:rsidR="008F1488" w:rsidRPr="00294E84" w:rsidRDefault="008F1488" w:rsidP="00294E84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294E84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Керівник роботи</w:t>
            </w:r>
          </w:p>
          <w:p w:rsidR="008F1488" w:rsidRPr="00294E84" w:rsidRDefault="008F1488" w:rsidP="00294E84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294E84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_________________/Марченко О.І./</w:t>
            </w:r>
          </w:p>
        </w:tc>
        <w:tc>
          <w:tcPr>
            <w:tcW w:w="4785" w:type="dxa"/>
            <w:shd w:val="clear" w:color="auto" w:fill="auto"/>
          </w:tcPr>
          <w:p w:rsidR="008F1488" w:rsidRPr="00294E84" w:rsidRDefault="008F1488" w:rsidP="00294E84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294E84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Захищена «___»____________20___р.</w:t>
            </w:r>
          </w:p>
          <w:p w:rsidR="008F1488" w:rsidRPr="00294E84" w:rsidRDefault="008F1488" w:rsidP="00294E84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294E84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з оцінкою _____________________</w:t>
            </w:r>
          </w:p>
          <w:p w:rsidR="008F1488" w:rsidRPr="00294E84" w:rsidRDefault="008F1488" w:rsidP="00294E84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294E84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__________________/Марченко О.І./</w:t>
            </w:r>
          </w:p>
        </w:tc>
      </w:tr>
    </w:tbl>
    <w:p w:rsidR="008F1488" w:rsidRDefault="008F1488" w:rsidP="008F1488">
      <w:pPr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8F1488" w:rsidRDefault="008F1488" w:rsidP="008F1488">
      <w:pPr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8F1488" w:rsidRDefault="008F1488" w:rsidP="008F1488">
      <w:pPr>
        <w:rPr>
          <w:rFonts w:ascii="Times New Roman" w:hAnsi="Times New Roman"/>
          <w:sz w:val="32"/>
          <w:szCs w:val="32"/>
          <w:lang w:val="uk-UA"/>
        </w:rPr>
      </w:pPr>
    </w:p>
    <w:p w:rsidR="00873B71" w:rsidRPr="008F1488" w:rsidRDefault="008F1488" w:rsidP="00873B71">
      <w:pPr>
        <w:spacing w:line="240" w:lineRule="auto"/>
        <w:jc w:val="center"/>
        <w:rPr>
          <w:rFonts w:ascii="Times New Roman" w:hAnsi="Times New Roman"/>
          <w:b/>
          <w:sz w:val="32"/>
          <w:szCs w:val="32"/>
          <w:lang w:val="uk-UA"/>
        </w:rPr>
      </w:pPr>
      <w:r>
        <w:rPr>
          <w:rFonts w:ascii="Times New Roman" w:hAnsi="Times New Roman"/>
          <w:b/>
          <w:sz w:val="32"/>
          <w:szCs w:val="32"/>
          <w:lang w:val="uk-UA"/>
        </w:rPr>
        <w:t>Дослідження е</w:t>
      </w:r>
      <w:r w:rsidR="00873B71">
        <w:rPr>
          <w:rFonts w:ascii="Times New Roman" w:hAnsi="Times New Roman"/>
          <w:b/>
          <w:sz w:val="32"/>
          <w:szCs w:val="32"/>
          <w:lang w:val="uk-UA"/>
        </w:rPr>
        <w:t>фективності методів сортування</w:t>
      </w:r>
      <w:r w:rsidR="00873B71">
        <w:rPr>
          <w:rFonts w:ascii="Times New Roman" w:hAnsi="Times New Roman"/>
          <w:b/>
          <w:sz w:val="32"/>
          <w:szCs w:val="32"/>
          <w:lang w:val="uk-UA"/>
        </w:rPr>
        <w:br/>
        <w:t>на багатовимірних масивах</w:t>
      </w:r>
      <w:r>
        <w:rPr>
          <w:rFonts w:ascii="Times New Roman" w:hAnsi="Times New Roman"/>
          <w:b/>
          <w:sz w:val="32"/>
          <w:szCs w:val="32"/>
          <w:lang w:val="uk-UA"/>
        </w:rPr>
        <w:t>:</w:t>
      </w:r>
      <w:r>
        <w:rPr>
          <w:rFonts w:ascii="Times New Roman" w:hAnsi="Times New Roman"/>
          <w:b/>
          <w:sz w:val="32"/>
          <w:szCs w:val="32"/>
          <w:lang w:val="uk-UA"/>
        </w:rPr>
        <w:br/>
        <w:t xml:space="preserve">метод </w:t>
      </w:r>
      <w:r w:rsidR="00873B71">
        <w:rPr>
          <w:rFonts w:ascii="Times New Roman" w:hAnsi="Times New Roman"/>
          <w:b/>
          <w:sz w:val="32"/>
          <w:szCs w:val="32"/>
          <w:lang w:val="uk-UA"/>
        </w:rPr>
        <w:t xml:space="preserve">прямої </w:t>
      </w:r>
      <w:r>
        <w:rPr>
          <w:rFonts w:ascii="Times New Roman" w:hAnsi="Times New Roman"/>
          <w:b/>
          <w:sz w:val="32"/>
          <w:szCs w:val="32"/>
          <w:lang w:val="uk-UA"/>
        </w:rPr>
        <w:t>вставки з ліній</w:t>
      </w:r>
      <w:r w:rsidR="00873B71">
        <w:rPr>
          <w:rFonts w:ascii="Times New Roman" w:hAnsi="Times New Roman"/>
          <w:b/>
          <w:sz w:val="32"/>
          <w:szCs w:val="32"/>
          <w:lang w:val="uk-UA"/>
        </w:rPr>
        <w:t>ним пошуком місця</w:t>
      </w:r>
      <w:r>
        <w:rPr>
          <w:rFonts w:ascii="Times New Roman" w:hAnsi="Times New Roman"/>
          <w:b/>
          <w:sz w:val="32"/>
          <w:szCs w:val="32"/>
          <w:lang w:val="uk-UA"/>
        </w:rPr>
        <w:t xml:space="preserve"> </w:t>
      </w:r>
      <w:r w:rsidR="00873B71">
        <w:rPr>
          <w:rFonts w:ascii="Times New Roman" w:hAnsi="Times New Roman"/>
          <w:b/>
          <w:sz w:val="32"/>
          <w:szCs w:val="32"/>
          <w:lang w:val="uk-UA"/>
        </w:rPr>
        <w:t>вставки від елемента, що вставляється, з використанням «бар’єру»;</w:t>
      </w:r>
      <w:r>
        <w:rPr>
          <w:rFonts w:ascii="Times New Roman" w:hAnsi="Times New Roman"/>
          <w:b/>
          <w:sz w:val="32"/>
          <w:szCs w:val="32"/>
          <w:lang w:val="uk-UA"/>
        </w:rPr>
        <w:br/>
      </w:r>
      <w:r w:rsidR="00873B71">
        <w:rPr>
          <w:rFonts w:ascii="Times New Roman" w:hAnsi="Times New Roman"/>
          <w:b/>
          <w:sz w:val="32"/>
          <w:szCs w:val="32"/>
          <w:lang w:val="uk-UA"/>
        </w:rPr>
        <w:t>алгоритм №5 методу прямого вибору;</w:t>
      </w:r>
      <w:r w:rsidR="00873B71">
        <w:rPr>
          <w:rFonts w:ascii="Times New Roman" w:hAnsi="Times New Roman"/>
          <w:b/>
          <w:sz w:val="32"/>
          <w:szCs w:val="32"/>
          <w:lang w:val="uk-UA"/>
        </w:rPr>
        <w:br/>
        <w:t>метод прямого обміну без модифікацій;</w:t>
      </w:r>
      <w:r w:rsidR="00873B71">
        <w:rPr>
          <w:rFonts w:ascii="Times New Roman" w:hAnsi="Times New Roman"/>
          <w:b/>
          <w:sz w:val="32"/>
          <w:szCs w:val="32"/>
          <w:lang w:val="uk-UA"/>
        </w:rPr>
        <w:br/>
        <w:t xml:space="preserve">швидке сортування </w:t>
      </w:r>
    </w:p>
    <w:p w:rsidR="008F1488" w:rsidRDefault="008F1488" w:rsidP="008F1488">
      <w:pPr>
        <w:ind w:left="-851"/>
        <w:jc w:val="center"/>
        <w:rPr>
          <w:rFonts w:ascii="Times New Roman" w:hAnsi="Times New Roman"/>
          <w:b/>
          <w:sz w:val="32"/>
          <w:szCs w:val="32"/>
          <w:lang w:val="uk-UA"/>
        </w:rPr>
      </w:pPr>
    </w:p>
    <w:p w:rsidR="008F1488" w:rsidRDefault="008F1488" w:rsidP="008F1488">
      <w:pPr>
        <w:ind w:left="-851"/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8F1488" w:rsidRDefault="008F1488" w:rsidP="008F1488">
      <w:pPr>
        <w:ind w:left="-851"/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8F1488" w:rsidRDefault="008F1488" w:rsidP="00873B71">
      <w:pPr>
        <w:rPr>
          <w:rFonts w:ascii="Times New Roman" w:hAnsi="Times New Roman"/>
          <w:sz w:val="32"/>
          <w:szCs w:val="32"/>
          <w:lang w:val="uk-UA"/>
        </w:rPr>
      </w:pPr>
    </w:p>
    <w:p w:rsidR="008F1488" w:rsidRDefault="00873B71" w:rsidP="00873B71">
      <w:pPr>
        <w:spacing w:after="0" w:line="240" w:lineRule="auto"/>
        <w:ind w:left="4536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Виконавець роботи:____________</w:t>
      </w:r>
    </w:p>
    <w:p w:rsidR="00873B71" w:rsidRDefault="00873B71" w:rsidP="00873B71">
      <w:pPr>
        <w:spacing w:after="0" w:line="240" w:lineRule="auto"/>
        <w:ind w:left="4536"/>
        <w:rPr>
          <w:rFonts w:ascii="Times New Roman" w:hAnsi="Times New Roman"/>
          <w:sz w:val="32"/>
          <w:szCs w:val="32"/>
          <w:lang w:val="uk-UA"/>
        </w:rPr>
      </w:pPr>
    </w:p>
    <w:p w:rsidR="008F1488" w:rsidRDefault="00873B71" w:rsidP="00873B71">
      <w:pPr>
        <w:spacing w:after="0" w:line="240" w:lineRule="auto"/>
        <w:ind w:left="4536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Курач Віктор Миколайович</w:t>
      </w:r>
    </w:p>
    <w:p w:rsidR="00873B71" w:rsidRDefault="00873B71" w:rsidP="00873B71">
      <w:pPr>
        <w:spacing w:after="0" w:line="240" w:lineRule="auto"/>
        <w:ind w:left="4536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__________________ 20___р.</w:t>
      </w:r>
    </w:p>
    <w:p w:rsidR="008F1488" w:rsidRDefault="008F1488" w:rsidP="008F1488">
      <w:pPr>
        <w:ind w:left="-567"/>
        <w:rPr>
          <w:rFonts w:ascii="Times New Roman" w:hAnsi="Times New Roman"/>
          <w:sz w:val="32"/>
          <w:szCs w:val="32"/>
          <w:lang w:val="uk-UA"/>
        </w:rPr>
      </w:pPr>
    </w:p>
    <w:p w:rsidR="008F1488" w:rsidRDefault="008F1488" w:rsidP="008F1488">
      <w:pPr>
        <w:ind w:left="-567"/>
        <w:rPr>
          <w:rFonts w:ascii="Times New Roman" w:hAnsi="Times New Roman"/>
          <w:sz w:val="32"/>
          <w:szCs w:val="32"/>
          <w:lang w:val="uk-UA"/>
        </w:rPr>
      </w:pPr>
    </w:p>
    <w:p w:rsidR="00FC3469" w:rsidRPr="0093720E" w:rsidRDefault="00873B71" w:rsidP="00873B71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  <w:lang w:val="uk-UA"/>
        </w:rPr>
        <w:br w:type="page"/>
      </w:r>
      <w:r w:rsidR="0093720E">
        <w:rPr>
          <w:rFonts w:ascii="Times New Roman" w:hAnsi="Times New Roman"/>
          <w:b/>
          <w:sz w:val="28"/>
          <w:szCs w:val="28"/>
        </w:rPr>
        <w:lastRenderedPageBreak/>
        <w:t>ПЛАН РОБОТИ</w:t>
      </w:r>
    </w:p>
    <w:p w:rsidR="00873B71" w:rsidRDefault="00873B71" w:rsidP="008F126A">
      <w:pPr>
        <w:numPr>
          <w:ilvl w:val="0"/>
          <w:numId w:val="1"/>
        </w:numPr>
        <w:tabs>
          <w:tab w:val="left" w:pos="142"/>
          <w:tab w:val="left" w:pos="8931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Технічне завдання.</w:t>
      </w:r>
    </w:p>
    <w:p w:rsidR="00873B71" w:rsidRDefault="00873B71" w:rsidP="00873B71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Теоретичні положення.</w:t>
      </w:r>
    </w:p>
    <w:p w:rsidR="00873B71" w:rsidRDefault="00873B71" w:rsidP="00873B71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Схема імпорту/експорту модулів та структурна схема взаємовикликів процедур та функцій.</w:t>
      </w:r>
    </w:p>
    <w:p w:rsidR="00873B71" w:rsidRDefault="00873B71" w:rsidP="00873B71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Опис призначення процедур та функцій.</w:t>
      </w:r>
    </w:p>
    <w:p w:rsidR="00873B71" w:rsidRDefault="00873B71" w:rsidP="00873B71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Текст програми.</w:t>
      </w:r>
    </w:p>
    <w:p w:rsidR="00873B71" w:rsidRDefault="00873B71" w:rsidP="00873B71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Тести.</w:t>
      </w:r>
    </w:p>
    <w:p w:rsidR="00873B71" w:rsidRDefault="00873B71" w:rsidP="00873B71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Таблиці виміру часу.</w:t>
      </w:r>
    </w:p>
    <w:p w:rsidR="00873B71" w:rsidRDefault="00873B71" w:rsidP="00873B71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Порівняльний аналіз.</w:t>
      </w:r>
    </w:p>
    <w:p w:rsidR="00873B71" w:rsidRDefault="00873B71" w:rsidP="00873B71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Висновки.</w:t>
      </w:r>
    </w:p>
    <w:p w:rsidR="00873B71" w:rsidRPr="00061647" w:rsidRDefault="00873B71" w:rsidP="00873B71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  <w:r w:rsidRPr="00061647">
        <w:rPr>
          <w:rFonts w:ascii="Times New Roman" w:hAnsi="Times New Roman"/>
          <w:b/>
          <w:sz w:val="28"/>
          <w:szCs w:val="28"/>
          <w:lang w:val="uk-UA"/>
        </w:rPr>
        <w:lastRenderedPageBreak/>
        <w:t>ТЕХНІЧНЕ ЗАВДАННЯ</w:t>
      </w:r>
    </w:p>
    <w:p w:rsidR="001574ED" w:rsidRDefault="00601104" w:rsidP="00601104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en-US"/>
        </w:rPr>
        <w:t>&lt;</w:t>
      </w:r>
      <w:bookmarkStart w:id="0" w:name="_GoBack"/>
      <w:r w:rsidRPr="00601104">
        <w:rPr>
          <w:rFonts w:ascii="Times New Roman" w:hAnsi="Times New Roman"/>
          <w:b/>
          <w:i/>
          <w:sz w:val="28"/>
          <w:szCs w:val="28"/>
        </w:rPr>
        <w:t>Из методички переписать</w:t>
      </w:r>
      <w:bookmarkEnd w:id="0"/>
      <w:r>
        <w:rPr>
          <w:rFonts w:ascii="Times New Roman" w:hAnsi="Times New Roman"/>
          <w:b/>
          <w:sz w:val="28"/>
          <w:szCs w:val="28"/>
          <w:lang w:val="en-US"/>
        </w:rPr>
        <w:t>&gt;</w:t>
      </w:r>
    </w:p>
    <w:p w:rsidR="00183A12" w:rsidRPr="00DF3FAB" w:rsidRDefault="00DF3FAB" w:rsidP="00DF3FAB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DF3FAB">
        <w:rPr>
          <w:rFonts w:ascii="Times New Roman" w:hAnsi="Times New Roman"/>
          <w:b/>
          <w:sz w:val="28"/>
          <w:szCs w:val="28"/>
          <w:lang w:val="uk-UA"/>
        </w:rPr>
        <w:t>Ва</w:t>
      </w:r>
      <w:r>
        <w:rPr>
          <w:rFonts w:ascii="Times New Roman" w:hAnsi="Times New Roman"/>
          <w:b/>
          <w:sz w:val="28"/>
          <w:szCs w:val="28"/>
          <w:lang w:val="uk-UA"/>
        </w:rPr>
        <w:t>ріант №113</w:t>
      </w:r>
    </w:p>
    <w:p w:rsidR="00183A12" w:rsidRDefault="00183A12" w:rsidP="00183A1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Задача №6.</w:t>
      </w:r>
      <w:r>
        <w:rPr>
          <w:rFonts w:ascii="Times New Roman" w:hAnsi="Times New Roman"/>
          <w:sz w:val="28"/>
          <w:szCs w:val="28"/>
          <w:lang w:val="uk-UA"/>
        </w:rPr>
        <w:t xml:space="preserve"> Упорядкувати тривимірний масив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A6AD3">
        <w:rPr>
          <w:rFonts w:ascii="Times New Roman" w:hAnsi="Times New Roman"/>
          <w:b/>
          <w:i/>
          <w:sz w:val="28"/>
          <w:szCs w:val="28"/>
          <w:lang w:val="en-US"/>
        </w:rPr>
        <w:t>A</w:t>
      </w:r>
      <w:r w:rsidRPr="007A6AD3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 w:rsidRPr="007A6AD3">
        <w:rPr>
          <w:rFonts w:ascii="Times New Roman" w:hAnsi="Times New Roman"/>
          <w:b/>
          <w:sz w:val="28"/>
          <w:szCs w:val="28"/>
          <w:lang w:val="en-US"/>
        </w:rPr>
        <w:t>[</w:t>
      </w:r>
      <w:r w:rsidRPr="007A6AD3">
        <w:rPr>
          <w:rFonts w:ascii="Times New Roman" w:hAnsi="Times New Roman"/>
          <w:b/>
          <w:i/>
          <w:sz w:val="28"/>
          <w:szCs w:val="28"/>
          <w:lang w:val="en-US"/>
        </w:rPr>
        <w:t>p,m,n</w:t>
      </w:r>
      <w:r w:rsidRPr="007A6AD3">
        <w:rPr>
          <w:rFonts w:ascii="Times New Roman" w:hAnsi="Times New Roman"/>
          <w:b/>
          <w:sz w:val="28"/>
          <w:szCs w:val="28"/>
          <w:lang w:val="en-US"/>
        </w:rPr>
        <w:t>]</w:t>
      </w:r>
      <w:r>
        <w:rPr>
          <w:rFonts w:ascii="Times New Roman" w:hAnsi="Times New Roman"/>
          <w:sz w:val="28"/>
          <w:szCs w:val="28"/>
          <w:lang w:val="uk-UA"/>
        </w:rPr>
        <w:t>, переставивши перерізи за незменшенням сум їх елементів.</w:t>
      </w:r>
    </w:p>
    <w:p w:rsidR="00183A12" w:rsidRDefault="00183A12" w:rsidP="00183A1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Методи сортування:</w:t>
      </w:r>
    </w:p>
    <w:p w:rsidR="00183A12" w:rsidRDefault="00183A12" w:rsidP="00183A1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№ 3. Алгоритм сортування методу прямої вставки з лінійним пошуком місця вставки від елемента, що вставляється («справа»), з використанням «бар’єру».</w:t>
      </w:r>
    </w:p>
    <w:p w:rsidR="00183A12" w:rsidRDefault="00183A12" w:rsidP="00183A1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№ 9. Алгоритм сортування №5 методу прямого вибору.</w:t>
      </w:r>
    </w:p>
    <w:p w:rsidR="00183A12" w:rsidRDefault="00183A12" w:rsidP="00183A1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№ 13. Алгоритм сортування методу прямого обміну без модифікацій.</w:t>
      </w:r>
    </w:p>
    <w:p w:rsidR="00183A12" w:rsidRDefault="00183A12" w:rsidP="00183A1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№ 23. Швидке сортування.</w:t>
      </w:r>
    </w:p>
    <w:p w:rsidR="00183A12" w:rsidRDefault="00183A12" w:rsidP="00183A1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Спосіб обходу №7.</w:t>
      </w:r>
      <w:r>
        <w:rPr>
          <w:rFonts w:ascii="Times New Roman" w:hAnsi="Times New Roman"/>
          <w:sz w:val="28"/>
          <w:szCs w:val="28"/>
          <w:lang w:val="uk-UA"/>
        </w:rPr>
        <w:t xml:space="preserve"> У якості першого етапу сортування сформувати додатковий вектор </w:t>
      </w:r>
      <w:r>
        <w:rPr>
          <w:rFonts w:ascii="Times New Roman" w:hAnsi="Times New Roman"/>
          <w:sz w:val="28"/>
          <w:szCs w:val="28"/>
          <w:lang w:val="en-US"/>
        </w:rPr>
        <w:t>Sum</w:t>
      </w:r>
      <w:r>
        <w:rPr>
          <w:rFonts w:ascii="Times New Roman" w:hAnsi="Times New Roman"/>
          <w:sz w:val="28"/>
          <w:szCs w:val="28"/>
          <w:lang w:val="uk-UA"/>
        </w:rPr>
        <w:t xml:space="preserve">, довжина якого дорівнює кількості перерізів і значеннями якого є суми елементів відповідних перерізів. Використовуючи елементи вектора </w:t>
      </w:r>
      <w:r w:rsidRPr="007A6AD3">
        <w:rPr>
          <w:rFonts w:ascii="Times New Roman" w:hAnsi="Times New Roman"/>
          <w:b/>
          <w:i/>
          <w:sz w:val="28"/>
          <w:szCs w:val="28"/>
          <w:lang w:val="en-US"/>
        </w:rPr>
        <w:t>Sum</w:t>
      </w:r>
      <w:r>
        <w:rPr>
          <w:rFonts w:ascii="Times New Roman" w:hAnsi="Times New Roman"/>
          <w:sz w:val="28"/>
          <w:szCs w:val="28"/>
        </w:rPr>
        <w:t xml:space="preserve"> як </w:t>
      </w:r>
      <w:r>
        <w:rPr>
          <w:rFonts w:ascii="Times New Roman" w:hAnsi="Times New Roman"/>
          <w:sz w:val="28"/>
          <w:szCs w:val="28"/>
          <w:lang w:val="uk-UA"/>
        </w:rPr>
        <w:t>ключі сортування, переставляти відповідні перерізи кожен раз, коли треба переставляти ключі.</w:t>
      </w:r>
    </w:p>
    <w:p w:rsidR="00183A12" w:rsidRDefault="00183A12" w:rsidP="00934EA5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Розглянути </w:t>
      </w:r>
      <w:r w:rsidRPr="00183A12">
        <w:rPr>
          <w:rFonts w:ascii="Times New Roman" w:hAnsi="Times New Roman"/>
          <w:b/>
          <w:sz w:val="28"/>
          <w:szCs w:val="28"/>
          <w:lang w:val="uk-UA"/>
        </w:rPr>
        <w:t>випадки</w:t>
      </w:r>
      <w:r>
        <w:rPr>
          <w:rFonts w:ascii="Times New Roman" w:hAnsi="Times New Roman"/>
          <w:sz w:val="28"/>
          <w:szCs w:val="28"/>
          <w:lang w:val="uk-UA"/>
        </w:rPr>
        <w:t>, коли елементи масиву впорядковані відповідно до заданої ознаки, протилежно їй, та коли елементи масиву невпорядковані.</w:t>
      </w:r>
      <w:r w:rsidR="00871315">
        <w:rPr>
          <w:rFonts w:ascii="Times New Roman" w:hAnsi="Times New Roman"/>
          <w:sz w:val="28"/>
          <w:szCs w:val="28"/>
          <w:lang w:val="uk-UA"/>
        </w:rPr>
        <w:br w:type="page"/>
      </w:r>
      <w:r w:rsidR="00871315">
        <w:rPr>
          <w:rFonts w:ascii="Times New Roman" w:hAnsi="Times New Roman"/>
          <w:b/>
          <w:sz w:val="28"/>
          <w:szCs w:val="28"/>
          <w:lang w:val="uk-UA"/>
        </w:rPr>
        <w:lastRenderedPageBreak/>
        <w:t>ТЕОРЕТИЧНІ ПОЛОЖЕННЯ</w:t>
      </w:r>
    </w:p>
    <w:p w:rsidR="00871315" w:rsidRDefault="00871315" w:rsidP="0087131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71315">
        <w:rPr>
          <w:rFonts w:ascii="Times New Roman" w:hAnsi="Times New Roman"/>
          <w:b/>
          <w:sz w:val="28"/>
          <w:szCs w:val="28"/>
          <w:lang w:val="uk-UA"/>
        </w:rPr>
        <w:t>Метод прямої вставки з лінійним пошуком місця вставки від елемента, що вставляється, з використанням «бар’єру».</w:t>
      </w:r>
      <w:r>
        <w:rPr>
          <w:rFonts w:ascii="Times New Roman" w:hAnsi="Times New Roman"/>
          <w:sz w:val="28"/>
          <w:szCs w:val="28"/>
          <w:lang w:val="uk-UA"/>
        </w:rPr>
        <w:t xml:space="preserve"> У кожен момент часу масив вважається поділеним на дві частини: відсортовану й невідсортовану. На початку сортування єдиний найлівіший елемент приймається за відсортовану частину. Власне алгоритм:</w:t>
      </w:r>
    </w:p>
    <w:p w:rsidR="00871315" w:rsidRDefault="00871315" w:rsidP="00871315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Найлівіший елемент із невідсортованої частини розміщується в комірку масиву №0, яка є одночасно і бар’єром, і буферною змінною для елемента, для якого шукається місце вставки.</w:t>
      </w:r>
    </w:p>
    <w:p w:rsidR="00871315" w:rsidRDefault="00A556B9" w:rsidP="00871315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Запам’ятовується ліва межа невідсортованості</w:t>
      </w:r>
      <w:r w:rsidR="006E02CD">
        <w:rPr>
          <w:rFonts w:ascii="Times New Roman" w:hAnsi="Times New Roman"/>
          <w:sz w:val="28"/>
          <w:szCs w:val="28"/>
          <w:lang w:val="uk-UA"/>
        </w:rPr>
        <w:t xml:space="preserve"> (індекс</w:t>
      </w:r>
      <w:r>
        <w:rPr>
          <w:rFonts w:ascii="Times New Roman" w:hAnsi="Times New Roman"/>
          <w:sz w:val="28"/>
          <w:szCs w:val="28"/>
          <w:lang w:val="uk-UA"/>
        </w:rPr>
        <w:t xml:space="preserve"> узятого елемента) як змінна </w:t>
      </w:r>
      <w:r w:rsidRPr="007A6AD3">
        <w:rPr>
          <w:rFonts w:ascii="Times New Roman" w:hAnsi="Times New Roman"/>
          <w:b/>
          <w:i/>
          <w:sz w:val="28"/>
          <w:szCs w:val="28"/>
          <w:lang w:val="en-US"/>
        </w:rPr>
        <w:t>j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A556B9" w:rsidRDefault="00A556B9" w:rsidP="00871315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Проводиться циклічний зсув елементів масиву на 1 елемент вправо з одночасним зменшенням змінної </w:t>
      </w:r>
      <w:r w:rsidRPr="007A6AD3">
        <w:rPr>
          <w:rFonts w:ascii="Times New Roman" w:hAnsi="Times New Roman"/>
          <w:b/>
          <w:i/>
          <w:sz w:val="28"/>
          <w:szCs w:val="28"/>
          <w:lang w:val="en-US"/>
        </w:rPr>
        <w:t>j</w:t>
      </w:r>
      <w:r>
        <w:rPr>
          <w:rFonts w:ascii="Times New Roman" w:hAnsi="Times New Roman"/>
          <w:sz w:val="28"/>
          <w:szCs w:val="28"/>
          <w:lang w:val="uk-UA"/>
        </w:rPr>
        <w:t xml:space="preserve"> на 1. Це триває доти, поки не буде знайдено елемент</w:t>
      </w:r>
      <w:r w:rsidR="007A6AD3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менший узятого</w:t>
      </w:r>
      <w:r w:rsidR="007A6AD3">
        <w:rPr>
          <w:rFonts w:ascii="Times New Roman" w:hAnsi="Times New Roman"/>
          <w:sz w:val="28"/>
          <w:szCs w:val="28"/>
          <w:lang w:val="uk-UA"/>
        </w:rPr>
        <w:t>, або вираз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7A6AD3">
        <w:rPr>
          <w:rFonts w:ascii="Times New Roman" w:hAnsi="Times New Roman"/>
          <w:b/>
          <w:i/>
          <w:sz w:val="28"/>
          <w:szCs w:val="28"/>
          <w:lang w:val="en-US"/>
        </w:rPr>
        <w:t>j</w:t>
      </w:r>
      <w:r w:rsidR="007A6AD3">
        <w:rPr>
          <w:rFonts w:ascii="Times New Roman" w:hAnsi="Times New Roman"/>
          <w:b/>
          <w:i/>
          <w:sz w:val="28"/>
          <w:szCs w:val="28"/>
          <w:lang w:val="uk-UA"/>
        </w:rPr>
        <w:t>-1</w:t>
      </w:r>
      <w:r>
        <w:rPr>
          <w:rFonts w:ascii="Times New Roman" w:hAnsi="Times New Roman"/>
          <w:sz w:val="28"/>
          <w:szCs w:val="28"/>
        </w:rPr>
        <w:t xml:space="preserve"> не </w:t>
      </w:r>
      <w:r>
        <w:rPr>
          <w:rFonts w:ascii="Times New Roman" w:hAnsi="Times New Roman"/>
          <w:sz w:val="28"/>
          <w:szCs w:val="28"/>
          <w:lang w:val="uk-UA"/>
        </w:rPr>
        <w:t>вкаже на бар’єр.</w:t>
      </w:r>
    </w:p>
    <w:p w:rsidR="00A556B9" w:rsidRDefault="00A556B9" w:rsidP="00871315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Узятий елемент вставляється у знайдену позицію</w:t>
      </w:r>
      <w:r w:rsidR="007A6AD3">
        <w:rPr>
          <w:rFonts w:ascii="Times New Roman" w:hAnsi="Times New Roman"/>
          <w:sz w:val="28"/>
          <w:szCs w:val="28"/>
          <w:lang w:val="uk-UA"/>
        </w:rPr>
        <w:t>, на яку вказує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7A6AD3">
        <w:rPr>
          <w:rFonts w:ascii="Times New Roman" w:hAnsi="Times New Roman"/>
          <w:b/>
          <w:i/>
          <w:sz w:val="28"/>
          <w:szCs w:val="28"/>
          <w:lang w:val="en-US"/>
        </w:rPr>
        <w:t>j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A556B9" w:rsidRDefault="00A556B9" w:rsidP="00871315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Межа невідсортованості </w:t>
      </w:r>
      <w:r w:rsidR="006E02CD">
        <w:rPr>
          <w:rFonts w:ascii="Times New Roman" w:hAnsi="Times New Roman"/>
          <w:sz w:val="28"/>
          <w:szCs w:val="28"/>
          <w:lang w:val="uk-UA"/>
        </w:rPr>
        <w:t>зсувається на один індекс</w:t>
      </w:r>
      <w:r>
        <w:rPr>
          <w:rFonts w:ascii="Times New Roman" w:hAnsi="Times New Roman"/>
          <w:sz w:val="28"/>
          <w:szCs w:val="28"/>
          <w:lang w:val="uk-UA"/>
        </w:rPr>
        <w:t xml:space="preserve"> вправо.</w:t>
      </w:r>
    </w:p>
    <w:p w:rsidR="007A6AD3" w:rsidRDefault="007A6AD3" w:rsidP="00871315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Дії 1.-5. повторюю</w:t>
      </w:r>
      <w:r w:rsidR="00A556B9">
        <w:rPr>
          <w:rFonts w:ascii="Times New Roman" w:hAnsi="Times New Roman"/>
          <w:sz w:val="28"/>
          <w:szCs w:val="28"/>
          <w:lang w:val="uk-UA"/>
        </w:rPr>
        <w:t>ться</w:t>
      </w:r>
      <w:r>
        <w:rPr>
          <w:rFonts w:ascii="Times New Roman" w:hAnsi="Times New Roman"/>
          <w:sz w:val="28"/>
          <w:szCs w:val="28"/>
          <w:lang w:val="uk-UA"/>
        </w:rPr>
        <w:t>,</w:t>
      </w:r>
      <w:r w:rsidR="00A556B9">
        <w:rPr>
          <w:rFonts w:ascii="Times New Roman" w:hAnsi="Times New Roman"/>
          <w:sz w:val="28"/>
          <w:szCs w:val="28"/>
          <w:lang w:val="uk-UA"/>
        </w:rPr>
        <w:t xml:space="preserve"> поки невідсортована частина не зменшиться до нуля елементів.</w:t>
      </w:r>
    </w:p>
    <w:p w:rsidR="004E6196" w:rsidRDefault="004E6196" w:rsidP="004E619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Схема алгоритму:</w:t>
      </w:r>
    </w:p>
    <w:p w:rsidR="004E6196" w:rsidRDefault="00C04FD4" w:rsidP="004E6196">
      <w:pPr>
        <w:spacing w:after="0" w:line="360" w:lineRule="auto"/>
        <w:ind w:left="567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333875" cy="3076575"/>
            <wp:effectExtent l="0" t="0" r="9525" b="9525"/>
            <wp:docPr id="2" name="Рисунок 2" descr="inse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ser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AD3" w:rsidRDefault="007A6AD3" w:rsidP="007A6AD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  <w:r w:rsidRPr="007A6AD3">
        <w:rPr>
          <w:rFonts w:ascii="Times New Roman" w:hAnsi="Times New Roman"/>
          <w:b/>
          <w:sz w:val="28"/>
          <w:szCs w:val="28"/>
          <w:lang w:val="uk-UA"/>
        </w:rPr>
        <w:lastRenderedPageBreak/>
        <w:t>Алгоритм сортування №5 методу прямого вибору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На початку сортування весь масив вважається невідсортованим.</w:t>
      </w:r>
    </w:p>
    <w:p w:rsidR="007A6AD3" w:rsidRDefault="007A6AD3" w:rsidP="007A6AD3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Найлівіший елемент невідсортованої частини умовно приймається за найменший у ній. Запам’ятовується </w:t>
      </w:r>
      <w:r w:rsidR="006E02CD">
        <w:rPr>
          <w:rFonts w:ascii="Times New Roman" w:hAnsi="Times New Roman"/>
          <w:sz w:val="28"/>
          <w:szCs w:val="28"/>
          <w:lang w:val="uk-UA"/>
        </w:rPr>
        <w:t>він сам та його індекс</w:t>
      </w:r>
      <w:r w:rsidR="004E619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4E6196">
        <w:rPr>
          <w:rFonts w:ascii="Times New Roman" w:hAnsi="Times New Roman"/>
          <w:b/>
          <w:i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7A6AD3" w:rsidRDefault="007A6AD3" w:rsidP="007A6AD3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У невідсортованій частині відшукується найменший елемент.</w:t>
      </w:r>
    </w:p>
    <w:p w:rsidR="007A6AD3" w:rsidRDefault="00227F64" w:rsidP="007A6AD3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Знайдений елемент міняється місцем із елементом з індексом </w:t>
      </w:r>
      <w:r w:rsidRPr="00227F64">
        <w:rPr>
          <w:rFonts w:ascii="Times New Roman" w:hAnsi="Times New Roman"/>
          <w:b/>
          <w:i/>
          <w:sz w:val="28"/>
          <w:szCs w:val="28"/>
          <w:lang w:val="en-US"/>
        </w:rPr>
        <w:t>s</w:t>
      </w:r>
      <w:r w:rsidR="007A6AD3">
        <w:rPr>
          <w:rFonts w:ascii="Times New Roman" w:hAnsi="Times New Roman"/>
          <w:sz w:val="28"/>
          <w:szCs w:val="28"/>
          <w:lang w:val="uk-UA"/>
        </w:rPr>
        <w:t>.</w:t>
      </w:r>
    </w:p>
    <w:p w:rsidR="006E02CD" w:rsidRDefault="006E02CD" w:rsidP="007A6AD3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Межа невідсортованості </w:t>
      </w:r>
      <w:r w:rsidR="004E6196" w:rsidRPr="004E6196">
        <w:rPr>
          <w:rFonts w:ascii="Times New Roman" w:hAnsi="Times New Roman"/>
          <w:b/>
          <w:i/>
          <w:sz w:val="28"/>
          <w:szCs w:val="28"/>
          <w:lang w:val="en-US"/>
        </w:rPr>
        <w:t>s</w:t>
      </w:r>
      <w:r w:rsidR="004E619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зсувається на один індекс вправо.</w:t>
      </w:r>
    </w:p>
    <w:p w:rsidR="007A6AD3" w:rsidRPr="00227F64" w:rsidRDefault="006E02CD" w:rsidP="007A6AD3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Дії 1.-4</w:t>
      </w:r>
      <w:r w:rsidR="007A6AD3">
        <w:rPr>
          <w:rFonts w:ascii="Times New Roman" w:hAnsi="Times New Roman"/>
          <w:sz w:val="28"/>
          <w:szCs w:val="28"/>
          <w:lang w:val="uk-UA"/>
        </w:rPr>
        <w:t>. повторюються, поки невідсортована</w:t>
      </w:r>
      <w:r>
        <w:rPr>
          <w:rFonts w:ascii="Times New Roman" w:hAnsi="Times New Roman"/>
          <w:sz w:val="28"/>
          <w:szCs w:val="28"/>
          <w:lang w:val="uk-UA"/>
        </w:rPr>
        <w:t xml:space="preserve"> частина не зменшиться до єдиного крайнього правого</w:t>
      </w:r>
      <w:r w:rsidR="007A6AD3">
        <w:rPr>
          <w:rFonts w:ascii="Times New Roman" w:hAnsi="Times New Roman"/>
          <w:sz w:val="28"/>
          <w:szCs w:val="28"/>
          <w:lang w:val="uk-UA"/>
        </w:rPr>
        <w:t xml:space="preserve"> елемента</w:t>
      </w:r>
      <w:r>
        <w:rPr>
          <w:rFonts w:ascii="Times New Roman" w:hAnsi="Times New Roman"/>
          <w:sz w:val="28"/>
          <w:szCs w:val="28"/>
          <w:lang w:val="uk-UA"/>
        </w:rPr>
        <w:t xml:space="preserve"> (він є найбільшим у масиві)</w:t>
      </w:r>
      <w:r w:rsidR="007A6AD3">
        <w:rPr>
          <w:rFonts w:ascii="Times New Roman" w:hAnsi="Times New Roman"/>
          <w:sz w:val="28"/>
          <w:szCs w:val="28"/>
          <w:lang w:val="uk-UA"/>
        </w:rPr>
        <w:t>.</w:t>
      </w:r>
    </w:p>
    <w:p w:rsidR="00227F64" w:rsidRPr="00227F64" w:rsidRDefault="00227F64" w:rsidP="00227F6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Особливість модифікації №5 полягає в тому, що елементи міняються місцями лише якщо не рівні їх індекси, що теоретично може дещо пришвидшити роботу алгоритму. </w:t>
      </w:r>
    </w:p>
    <w:p w:rsidR="004E6196" w:rsidRDefault="004E6196" w:rsidP="004E619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Схема алгоритму:</w:t>
      </w:r>
    </w:p>
    <w:p w:rsidR="004E6196" w:rsidRDefault="00C04FD4" w:rsidP="004E6196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3028950"/>
            <wp:effectExtent l="0" t="0" r="9525" b="0"/>
            <wp:docPr id="3" name="Рисунок 3" descr="sel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lec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AD3" w:rsidRDefault="007A6AD3" w:rsidP="007A6AD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7A6AD3">
        <w:rPr>
          <w:rFonts w:ascii="Times New Roman" w:hAnsi="Times New Roman"/>
          <w:b/>
          <w:sz w:val="28"/>
          <w:szCs w:val="28"/>
          <w:lang w:val="uk-UA"/>
        </w:rPr>
        <w:t>Алгоритм сортування методу прямого обміну без модифікацій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. </w:t>
      </w:r>
      <w:r w:rsidR="006E02CD">
        <w:rPr>
          <w:rFonts w:ascii="Times New Roman" w:hAnsi="Times New Roman"/>
          <w:sz w:val="28"/>
          <w:szCs w:val="28"/>
          <w:lang w:val="uk-UA"/>
        </w:rPr>
        <w:t>На початку сортування весь масив вважається невідсортованим.</w:t>
      </w:r>
    </w:p>
    <w:p w:rsidR="006E02CD" w:rsidRDefault="006E02CD" w:rsidP="006E02CD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Зліва направо порівнюються поруч розташовані елементи. Якщо їх взаєморозташування не відповідає умові сортування, вони міняються місцями.</w:t>
      </w:r>
    </w:p>
    <w:p w:rsidR="006E02CD" w:rsidRDefault="006E02CD" w:rsidP="006E02CD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Таким чином, найбільший елемент невідсортованої частини стане на най</w:t>
      </w:r>
      <w:r w:rsidR="00934EA5">
        <w:rPr>
          <w:rFonts w:ascii="Times New Roman" w:hAnsi="Times New Roman"/>
          <w:sz w:val="28"/>
          <w:szCs w:val="28"/>
        </w:rPr>
        <w:t>пра</w:t>
      </w:r>
      <w:r w:rsidR="00934EA5">
        <w:rPr>
          <w:rFonts w:ascii="Times New Roman" w:hAnsi="Times New Roman"/>
          <w:sz w:val="28"/>
          <w:szCs w:val="28"/>
          <w:lang w:val="uk-UA"/>
        </w:rPr>
        <w:t>вішу</w:t>
      </w:r>
      <w:r>
        <w:rPr>
          <w:rFonts w:ascii="Times New Roman" w:hAnsi="Times New Roman"/>
          <w:sz w:val="28"/>
          <w:szCs w:val="28"/>
          <w:lang w:val="uk-UA"/>
        </w:rPr>
        <w:t xml:space="preserve"> позицію відсортованої частини.</w:t>
      </w:r>
    </w:p>
    <w:p w:rsidR="006E02CD" w:rsidRDefault="006E02CD" w:rsidP="006E02CD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Межа невідсортованості </w:t>
      </w:r>
      <w:r w:rsidR="004E6196">
        <w:rPr>
          <w:rFonts w:ascii="Times New Roman" w:hAnsi="Times New Roman"/>
          <w:b/>
          <w:i/>
          <w:sz w:val="28"/>
          <w:szCs w:val="28"/>
          <w:lang w:val="en-US"/>
        </w:rPr>
        <w:t xml:space="preserve">k </w:t>
      </w:r>
      <w:r>
        <w:rPr>
          <w:rFonts w:ascii="Times New Roman" w:hAnsi="Times New Roman"/>
          <w:sz w:val="28"/>
          <w:szCs w:val="28"/>
          <w:lang w:val="uk-UA"/>
        </w:rPr>
        <w:t>зміщується на один індекс вліво.</w:t>
      </w:r>
    </w:p>
    <w:p w:rsidR="004E6196" w:rsidRPr="004E6196" w:rsidRDefault="006E02CD" w:rsidP="004E6196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Дії 1.-3. повторюються, поки невідсортована частина не зменшиться до єдиного крайнього лівого елемента (він є найменшим у масиві).</w:t>
      </w:r>
    </w:p>
    <w:p w:rsidR="004E6196" w:rsidRPr="004E6196" w:rsidRDefault="004E6196" w:rsidP="004E619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Схема алгоритму:</w:t>
      </w:r>
    </w:p>
    <w:p w:rsidR="004E6196" w:rsidRDefault="00C04FD4" w:rsidP="004E6196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286375" cy="3581400"/>
            <wp:effectExtent l="0" t="0" r="9525" b="0"/>
            <wp:docPr id="4" name="Рисунок 4" descr="bub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ubb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2CD" w:rsidRDefault="006E02CD" w:rsidP="006E02C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Швидке сортування.</w:t>
      </w:r>
    </w:p>
    <w:p w:rsidR="006E02CD" w:rsidRDefault="006E02CD" w:rsidP="006E02CD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Обирається центральний елемент масиву.</w:t>
      </w:r>
    </w:p>
    <w:p w:rsidR="006E02CD" w:rsidRDefault="006E02CD" w:rsidP="006E02CD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Зліва направо шукається елемент, що більший або д</w:t>
      </w:r>
      <w:r w:rsidR="00E40176">
        <w:rPr>
          <w:rFonts w:ascii="Times New Roman" w:hAnsi="Times New Roman"/>
          <w:sz w:val="28"/>
          <w:szCs w:val="28"/>
          <w:lang w:val="uk-UA"/>
        </w:rPr>
        <w:t>орівнює обраному центральному; н</w:t>
      </w:r>
      <w:r>
        <w:rPr>
          <w:rFonts w:ascii="Times New Roman" w:hAnsi="Times New Roman"/>
          <w:sz w:val="28"/>
          <w:szCs w:val="28"/>
          <w:lang w:val="uk-UA"/>
        </w:rPr>
        <w:t xml:space="preserve">а нього вказує індекс </w:t>
      </w:r>
      <w:r w:rsidRPr="006E02CD">
        <w:rPr>
          <w:rFonts w:ascii="Times New Roman" w:hAnsi="Times New Roman"/>
          <w:b/>
          <w:i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6E02CD" w:rsidRDefault="00E40176" w:rsidP="006E02CD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Справа наліво шукається елемент, що менший або дорівнює обраному центральному; на нього вказує індекс </w:t>
      </w:r>
      <w:r w:rsidRPr="00E40176">
        <w:rPr>
          <w:rFonts w:ascii="Times New Roman" w:hAnsi="Times New Roman"/>
          <w:b/>
          <w:i/>
          <w:sz w:val="28"/>
          <w:szCs w:val="28"/>
          <w:lang w:val="en-US"/>
        </w:rPr>
        <w:t>j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E40176" w:rsidRDefault="00E40176" w:rsidP="006E02CD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Елементи з індексами </w:t>
      </w:r>
      <w:r w:rsidRPr="00E40176">
        <w:rPr>
          <w:rFonts w:ascii="Times New Roman" w:hAnsi="Times New Roman"/>
          <w:b/>
          <w:i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та </w:t>
      </w:r>
      <w:r w:rsidRPr="00E40176">
        <w:rPr>
          <w:rFonts w:ascii="Times New Roman" w:hAnsi="Times New Roman"/>
          <w:b/>
          <w:i/>
          <w:sz w:val="28"/>
          <w:szCs w:val="28"/>
          <w:lang w:val="en-US"/>
        </w:rPr>
        <w:t>j</w:t>
      </w:r>
      <w:r>
        <w:rPr>
          <w:rFonts w:ascii="Times New Roman" w:hAnsi="Times New Roman"/>
          <w:sz w:val="28"/>
          <w:szCs w:val="28"/>
          <w:lang w:val="uk-UA"/>
        </w:rPr>
        <w:t xml:space="preserve"> міняються місцями. Індекс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збільшується на одиницю, </w:t>
      </w:r>
      <w:r w:rsidRPr="00E40176">
        <w:rPr>
          <w:rFonts w:ascii="Times New Roman" w:hAnsi="Times New Roman"/>
          <w:b/>
          <w:i/>
          <w:sz w:val="28"/>
          <w:szCs w:val="28"/>
          <w:lang w:val="en-US"/>
        </w:rPr>
        <w:t>j</w:t>
      </w:r>
      <w:r>
        <w:rPr>
          <w:rFonts w:ascii="Times New Roman" w:hAnsi="Times New Roman"/>
          <w:sz w:val="28"/>
          <w:szCs w:val="28"/>
          <w:lang w:val="uk-UA"/>
        </w:rPr>
        <w:t xml:space="preserve"> зменшується на одиницю.</w:t>
      </w:r>
    </w:p>
    <w:p w:rsidR="00E40176" w:rsidRDefault="00E40176" w:rsidP="006E02CD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Дії 2.-4. виконуються, поки індекси </w:t>
      </w:r>
      <w:r w:rsidRPr="00E40176">
        <w:rPr>
          <w:rFonts w:ascii="Times New Roman" w:hAnsi="Times New Roman"/>
          <w:b/>
          <w:i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 xml:space="preserve"> та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40176">
        <w:rPr>
          <w:rFonts w:ascii="Times New Roman" w:hAnsi="Times New Roman"/>
          <w:b/>
          <w:i/>
          <w:sz w:val="28"/>
          <w:szCs w:val="28"/>
          <w:lang w:val="en-US"/>
        </w:rPr>
        <w:t>j</w:t>
      </w:r>
      <w:r>
        <w:rPr>
          <w:rFonts w:ascii="Times New Roman" w:hAnsi="Times New Roman"/>
          <w:sz w:val="28"/>
          <w:szCs w:val="28"/>
        </w:rPr>
        <w:t xml:space="preserve"> не </w:t>
      </w:r>
      <w:r>
        <w:rPr>
          <w:rFonts w:ascii="Times New Roman" w:hAnsi="Times New Roman"/>
          <w:sz w:val="28"/>
          <w:szCs w:val="28"/>
          <w:lang w:val="uk-UA"/>
        </w:rPr>
        <w:t>перетнуться.</w:t>
      </w:r>
    </w:p>
    <w:p w:rsidR="004E6196" w:rsidRDefault="00E40176" w:rsidP="006E02CD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У результаті виконання дій 1.-5. масив стає поділеним на дві частини відносно обраного центрального елемента. Для кожної з частин окремо виконуються дії 1.-5., поки всі такі частини не стануть рівними одному елементу.</w:t>
      </w:r>
    </w:p>
    <w:p w:rsidR="00E40176" w:rsidRDefault="004E6196" w:rsidP="004E619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  <w:r>
        <w:rPr>
          <w:rFonts w:ascii="Times New Roman" w:hAnsi="Times New Roman"/>
          <w:sz w:val="28"/>
          <w:szCs w:val="28"/>
          <w:lang w:val="uk-UA"/>
        </w:rPr>
        <w:lastRenderedPageBreak/>
        <w:t>Схема швидкого сортування:</w:t>
      </w:r>
    </w:p>
    <w:p w:rsidR="004E6196" w:rsidRDefault="00C04FD4" w:rsidP="004E6196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676775" cy="4295775"/>
            <wp:effectExtent l="0" t="0" r="9525" b="9525"/>
            <wp:docPr id="5" name="Рисунок 5" descr="qu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ic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196" w:rsidRDefault="004E6196" w:rsidP="004E619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СТРУКТУРНІ СХЕМИ ПРОГРАМИ</w:t>
      </w:r>
    </w:p>
    <w:p w:rsidR="004E6196" w:rsidRDefault="00C04FD4" w:rsidP="004E619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2962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196" w:rsidRDefault="004E6196" w:rsidP="004E6196">
      <w:pPr>
        <w:spacing w:after="0" w:line="360" w:lineRule="auto"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>Схема імпорту/експорту модулів</w:t>
      </w:r>
    </w:p>
    <w:p w:rsidR="00797F32" w:rsidRDefault="00797F32" w:rsidP="004E6196">
      <w:pPr>
        <w:spacing w:after="0" w:line="360" w:lineRule="auto"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797F32" w:rsidRDefault="00C04FD4" w:rsidP="004E6196">
      <w:pPr>
        <w:spacing w:after="0" w:line="360" w:lineRule="auto"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-452755</wp:posOffset>
            </wp:positionH>
            <wp:positionV relativeFrom="paragraph">
              <wp:posOffset>147955</wp:posOffset>
            </wp:positionV>
            <wp:extent cx="6943725" cy="2857500"/>
            <wp:effectExtent l="0" t="0" r="9525" b="0"/>
            <wp:wrapNone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7F32" w:rsidRDefault="00797F32" w:rsidP="004E6196">
      <w:pPr>
        <w:spacing w:after="0" w:line="360" w:lineRule="auto"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797F32" w:rsidRDefault="00797F32" w:rsidP="004E6196">
      <w:pPr>
        <w:spacing w:after="0" w:line="360" w:lineRule="auto"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797F32" w:rsidRDefault="00797F32" w:rsidP="004E6196">
      <w:pPr>
        <w:spacing w:after="0" w:line="360" w:lineRule="auto"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797F32" w:rsidRDefault="00797F32" w:rsidP="004E6196">
      <w:pPr>
        <w:spacing w:after="0" w:line="360" w:lineRule="auto"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797F32" w:rsidRDefault="00797F32" w:rsidP="004E6196">
      <w:pPr>
        <w:spacing w:after="0" w:line="360" w:lineRule="auto"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797F32" w:rsidRDefault="00797F32" w:rsidP="004E6196">
      <w:pPr>
        <w:spacing w:after="0" w:line="360" w:lineRule="auto"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797F32" w:rsidRDefault="00797F32" w:rsidP="004E6196">
      <w:pPr>
        <w:spacing w:after="0" w:line="360" w:lineRule="auto"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797F32" w:rsidRDefault="00797F32" w:rsidP="004E6196">
      <w:pPr>
        <w:spacing w:after="0" w:line="360" w:lineRule="auto"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797F32" w:rsidRDefault="00797F32" w:rsidP="004E6196">
      <w:pPr>
        <w:spacing w:after="0" w:line="360" w:lineRule="auto"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797F32" w:rsidRDefault="00797F32" w:rsidP="004E6196">
      <w:pPr>
        <w:spacing w:after="0" w:line="360" w:lineRule="auto"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797F32" w:rsidRDefault="00797F32" w:rsidP="004E6196">
      <w:pPr>
        <w:spacing w:after="0" w:line="360" w:lineRule="auto"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>Схема взаємовикликів процедур та функцій</w:t>
      </w:r>
    </w:p>
    <w:p w:rsidR="00797F32" w:rsidRDefault="00797F32" w:rsidP="004E6196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br w:type="page"/>
      </w: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ОПИС ПРИЗНАЧЕННЯ ПРОЦЕДУР ТА ФУНКЦІЙ</w:t>
      </w:r>
    </w:p>
    <w:p w:rsidR="004D7156" w:rsidRDefault="00797F32" w:rsidP="004D715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Модуль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MArray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містить масив</w:t>
      </w:r>
      <w:r w:rsidR="00E41FDB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41FDB">
        <w:rPr>
          <w:rFonts w:ascii="Times New Roman" w:hAnsi="Times New Roman"/>
          <w:b/>
          <w:i/>
          <w:sz w:val="28"/>
          <w:szCs w:val="28"/>
          <w:lang w:val="en-US"/>
        </w:rPr>
        <w:t>A</w:t>
      </w:r>
      <w:r w:rsidR="00E41FDB" w:rsidRPr="00934EA5">
        <w:rPr>
          <w:rFonts w:ascii="Times New Roman" w:hAnsi="Times New Roman"/>
          <w:b/>
          <w:sz w:val="28"/>
          <w:szCs w:val="28"/>
          <w:lang w:val="en-US"/>
        </w:rPr>
        <w:t>[</w:t>
      </w:r>
      <w:r w:rsidR="00E41FDB">
        <w:rPr>
          <w:rFonts w:ascii="Times New Roman" w:hAnsi="Times New Roman"/>
          <w:b/>
          <w:i/>
          <w:sz w:val="28"/>
          <w:szCs w:val="28"/>
          <w:lang w:val="en-US"/>
        </w:rPr>
        <w:t>p, m, n</w:t>
      </w:r>
      <w:r w:rsidR="00E41FDB" w:rsidRPr="00934EA5">
        <w:rPr>
          <w:rFonts w:ascii="Times New Roman" w:hAnsi="Times New Roman"/>
          <w:b/>
          <w:sz w:val="28"/>
          <w:szCs w:val="28"/>
          <w:lang w:val="en-US"/>
        </w:rPr>
        <w:t>]</w:t>
      </w:r>
      <w:r>
        <w:rPr>
          <w:rFonts w:ascii="Times New Roman" w:hAnsi="Times New Roman"/>
          <w:sz w:val="28"/>
          <w:szCs w:val="28"/>
          <w:lang w:val="uk-UA"/>
        </w:rPr>
        <w:t>, із яким працює програма. Масив розміщено в окремому модулі</w:t>
      </w:r>
      <w:r w:rsidR="004D7156">
        <w:rPr>
          <w:rFonts w:ascii="Times New Roman" w:hAnsi="Times New Roman"/>
          <w:sz w:val="28"/>
          <w:szCs w:val="28"/>
          <w:lang w:val="uk-UA"/>
        </w:rPr>
        <w:t xml:space="preserve"> для того</w:t>
      </w:r>
      <w:r>
        <w:rPr>
          <w:rFonts w:ascii="Times New Roman" w:hAnsi="Times New Roman"/>
          <w:sz w:val="28"/>
          <w:szCs w:val="28"/>
          <w:lang w:val="uk-UA"/>
        </w:rPr>
        <w:t>, щоби мож</w:t>
      </w:r>
      <w:r w:rsidR="004D7156">
        <w:rPr>
          <w:rFonts w:ascii="Times New Roman" w:hAnsi="Times New Roman"/>
          <w:sz w:val="28"/>
          <w:szCs w:val="28"/>
          <w:lang w:val="uk-UA"/>
        </w:rPr>
        <w:t>на</w:t>
      </w:r>
      <w:r>
        <w:rPr>
          <w:rFonts w:ascii="Times New Roman" w:hAnsi="Times New Roman"/>
          <w:sz w:val="28"/>
          <w:szCs w:val="28"/>
          <w:lang w:val="uk-UA"/>
        </w:rPr>
        <w:t xml:space="preserve"> було задати </w:t>
      </w:r>
      <w:r w:rsidR="004D7156">
        <w:rPr>
          <w:rFonts w:ascii="Times New Roman" w:hAnsi="Times New Roman"/>
          <w:sz w:val="28"/>
          <w:szCs w:val="28"/>
          <w:lang w:val="uk-UA"/>
        </w:rPr>
        <w:t>його в максимально можливих</w:t>
      </w:r>
      <w:r>
        <w:rPr>
          <w:rFonts w:ascii="Times New Roman" w:hAnsi="Times New Roman"/>
          <w:sz w:val="28"/>
          <w:szCs w:val="28"/>
          <w:lang w:val="uk-UA"/>
        </w:rPr>
        <w:t xml:space="preserve"> геометричних розмірах</w:t>
      </w:r>
      <w:r w:rsidR="004D7156">
        <w:rPr>
          <w:rFonts w:ascii="Times New Roman" w:hAnsi="Times New Roman"/>
          <w:sz w:val="28"/>
          <w:szCs w:val="28"/>
          <w:lang w:val="uk-UA"/>
        </w:rPr>
        <w:t>.</w:t>
      </w:r>
    </w:p>
    <w:p w:rsidR="00AF4C5D" w:rsidRDefault="00AF4C5D" w:rsidP="0060110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en-US"/>
        </w:rPr>
        <w:t>M</w:t>
      </w:r>
      <w:r>
        <w:rPr>
          <w:rFonts w:ascii="Times New Roman" w:hAnsi="Times New Roman"/>
          <w:b/>
          <w:sz w:val="28"/>
          <w:szCs w:val="28"/>
        </w:rPr>
        <w:t>о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дуль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Work</w:t>
      </w:r>
      <w:r>
        <w:rPr>
          <w:rFonts w:ascii="Times New Roman" w:hAnsi="Times New Roman"/>
          <w:sz w:val="28"/>
          <w:szCs w:val="28"/>
          <w:lang w:val="uk-UA"/>
        </w:rPr>
        <w:t xml:space="preserve"> містить процедури, кожна з яких забезпечує дослідження того алгоритму, який обрав користувач.</w:t>
      </w:r>
    </w:p>
    <w:p w:rsidR="00AF4C5D" w:rsidRDefault="00AF4C5D" w:rsidP="00AF4C5D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Процедура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Ins_Sort_Block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викликає сортування методом вставки: спочатку прямо впорядкованого, потім </w:t>
      </w:r>
      <w:r w:rsidR="00934EA5">
        <w:rPr>
          <w:rFonts w:ascii="Times New Roman" w:hAnsi="Times New Roman"/>
          <w:sz w:val="28"/>
          <w:szCs w:val="28"/>
          <w:lang w:val="uk-UA"/>
        </w:rPr>
        <w:t>випадково заповненого</w:t>
      </w:r>
      <w:r>
        <w:rPr>
          <w:rFonts w:ascii="Times New Roman" w:hAnsi="Times New Roman"/>
          <w:sz w:val="28"/>
          <w:szCs w:val="28"/>
          <w:lang w:val="uk-UA"/>
        </w:rPr>
        <w:t xml:space="preserve"> і </w:t>
      </w:r>
      <w:r w:rsidR="00934EA5">
        <w:rPr>
          <w:rFonts w:ascii="Times New Roman" w:hAnsi="Times New Roman"/>
          <w:sz w:val="28"/>
          <w:szCs w:val="28"/>
          <w:lang w:val="uk-UA"/>
        </w:rPr>
        <w:t xml:space="preserve">обернено впорядкованого </w:t>
      </w:r>
      <w:r>
        <w:rPr>
          <w:rFonts w:ascii="Times New Roman" w:hAnsi="Times New Roman"/>
          <w:sz w:val="28"/>
          <w:szCs w:val="28"/>
          <w:lang w:val="uk-UA"/>
        </w:rPr>
        <w:t>масиву.</w:t>
      </w:r>
    </w:p>
    <w:p w:rsidR="00AF4C5D" w:rsidRDefault="00AF4C5D" w:rsidP="00AF4C5D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Процедура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Sel_Sort_Block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викликає сортування методом вибору аналогічно попередній процедурі.</w:t>
      </w:r>
    </w:p>
    <w:p w:rsidR="00AF4C5D" w:rsidRDefault="00AF4C5D" w:rsidP="00AF4C5D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Процедура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Bubble_Sort_Block</w:t>
      </w:r>
      <w:r>
        <w:rPr>
          <w:rFonts w:ascii="Times New Roman" w:hAnsi="Times New Roman"/>
          <w:sz w:val="28"/>
          <w:szCs w:val="28"/>
          <w:lang w:val="uk-UA"/>
        </w:rPr>
        <w:t xml:space="preserve"> викликає сортування методом обміну аналогічно попередній процедурі.</w:t>
      </w:r>
    </w:p>
    <w:p w:rsidR="00AF4C5D" w:rsidRDefault="00AF4C5D" w:rsidP="00AF4C5D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Процедура 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Quick_Sort_Block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викликає швидке сортування аналогічно попередній процедурі.</w:t>
      </w:r>
    </w:p>
    <w:p w:rsidR="00707429" w:rsidRDefault="00AF4C5D" w:rsidP="00AF4C5D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Процедура </w:t>
      </w:r>
      <w:r w:rsidRPr="00AF4C5D">
        <w:rPr>
          <w:rFonts w:ascii="Times New Roman" w:hAnsi="Times New Roman"/>
          <w:b/>
          <w:i/>
          <w:sz w:val="28"/>
          <w:szCs w:val="28"/>
          <w:lang w:val="en-US"/>
        </w:rPr>
        <w:t>All_Sort_Block</w:t>
      </w:r>
      <w:r>
        <w:rPr>
          <w:rFonts w:ascii="Times New Roman" w:hAnsi="Times New Roman"/>
          <w:sz w:val="28"/>
          <w:szCs w:val="28"/>
          <w:lang w:val="uk-UA"/>
        </w:rPr>
        <w:t xml:space="preserve"> виводить на екран таблицю, в якій наведено час сортування прямо впорядкованого, випадково заповненого </w:t>
      </w:r>
      <w:r w:rsidR="00934EA5">
        <w:rPr>
          <w:rFonts w:ascii="Times New Roman" w:hAnsi="Times New Roman"/>
          <w:sz w:val="28"/>
          <w:szCs w:val="28"/>
          <w:lang w:val="uk-UA"/>
        </w:rPr>
        <w:t xml:space="preserve">та обернено впорядкованого </w:t>
      </w:r>
      <w:r>
        <w:rPr>
          <w:rFonts w:ascii="Times New Roman" w:hAnsi="Times New Roman"/>
          <w:sz w:val="28"/>
          <w:szCs w:val="28"/>
          <w:lang w:val="uk-UA"/>
        </w:rPr>
        <w:t>масиву всіма чотирма методами</w:t>
      </w:r>
      <w:r w:rsidR="00441315">
        <w:rPr>
          <w:rFonts w:ascii="Times New Roman" w:hAnsi="Times New Roman"/>
          <w:sz w:val="28"/>
          <w:szCs w:val="28"/>
          <w:lang w:val="uk-UA"/>
        </w:rPr>
        <w:t xml:space="preserve"> сортування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AF4C5D" w:rsidRDefault="00601104" w:rsidP="0070742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en-US"/>
        </w:rPr>
        <w:t>&lt;</w:t>
      </w:r>
      <w:r>
        <w:rPr>
          <w:rFonts w:ascii="Times New Roman" w:hAnsi="Times New Roman"/>
          <w:b/>
          <w:i/>
          <w:sz w:val="28"/>
          <w:szCs w:val="28"/>
          <w:lang w:val="uk-UA"/>
        </w:rPr>
        <w:t>І так далі…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&gt;</w:t>
      </w:r>
      <w:r w:rsidR="00707429">
        <w:rPr>
          <w:rFonts w:ascii="Times New Roman" w:hAnsi="Times New Roman"/>
          <w:sz w:val="28"/>
          <w:szCs w:val="28"/>
          <w:lang w:val="uk-UA"/>
        </w:rPr>
        <w:br w:type="page"/>
      </w:r>
      <w:r w:rsidR="00707429">
        <w:rPr>
          <w:rFonts w:ascii="Times New Roman" w:hAnsi="Times New Roman"/>
          <w:b/>
          <w:sz w:val="28"/>
          <w:szCs w:val="28"/>
          <w:lang w:val="uk-UA"/>
        </w:rPr>
        <w:lastRenderedPageBreak/>
        <w:t>ТЕКСТ ПРОГРАМИ</w:t>
      </w:r>
    </w:p>
    <w:p w:rsidR="00601104" w:rsidRDefault="00601104" w:rsidP="00835E56">
      <w:pPr>
        <w:spacing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&lt;</w:t>
      </w:r>
      <w:r>
        <w:rPr>
          <w:rFonts w:ascii="Times New Roman" w:hAnsi="Times New Roman"/>
          <w:b/>
          <w:i/>
          <w:sz w:val="28"/>
          <w:szCs w:val="28"/>
        </w:rPr>
        <w:t>Коды, коды, коды, одни коды, и все на паскале</w:t>
      </w:r>
      <w:r>
        <w:rPr>
          <w:rFonts w:ascii="Times New Roman" w:hAnsi="Times New Roman"/>
          <w:sz w:val="28"/>
          <w:szCs w:val="28"/>
          <w:lang w:val="en-US"/>
        </w:rPr>
        <w:t>&gt;</w:t>
      </w:r>
    </w:p>
    <w:p w:rsidR="00601104" w:rsidRDefault="00601104" w:rsidP="00835E56">
      <w:pPr>
        <w:spacing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707429" w:rsidRPr="00601104" w:rsidRDefault="00835E56" w:rsidP="0060110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ТЕСТИ</w:t>
      </w:r>
    </w:p>
    <w:p w:rsidR="00835E56" w:rsidRDefault="00835E56" w:rsidP="00835E56">
      <w:pPr>
        <w:pStyle w:val="a6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Courier New" w:hAnsi="Courier New" w:cs="Courier New"/>
          <w:noProof/>
          <w:lang w:eastAsia="ru-RU"/>
        </w:rPr>
        <w:drawing>
          <wp:anchor distT="0" distB="0" distL="114300" distR="114300" simplePos="0" relativeHeight="251658752" behindDoc="1" locked="0" layoutInCell="1" allowOverlap="1" wp14:anchorId="30AED4B5" wp14:editId="3E22E637">
            <wp:simplePos x="0" y="0"/>
            <wp:positionH relativeFrom="column">
              <wp:posOffset>4652645</wp:posOffset>
            </wp:positionH>
            <wp:positionV relativeFrom="paragraph">
              <wp:posOffset>453390</wp:posOffset>
            </wp:positionV>
            <wp:extent cx="1314450" cy="3781425"/>
            <wp:effectExtent l="0" t="0" r="0" b="952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8"/>
          <w:lang w:val="uk-UA"/>
        </w:rPr>
        <w:t>Тестування процедури, що заповнює масив за збільшенням сум перерізів</w:t>
      </w:r>
      <w:r w:rsidR="003E2577">
        <w:rPr>
          <w:rFonts w:ascii="Times New Roman" w:hAnsi="Times New Roman"/>
          <w:sz w:val="28"/>
          <w:szCs w:val="28"/>
          <w:lang w:val="uk-UA"/>
        </w:rPr>
        <w:t xml:space="preserve"> (по ознаці сортування)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835E56" w:rsidRPr="00835E56" w:rsidRDefault="00835E56" w:rsidP="00835E56">
      <w:pPr>
        <w:spacing w:after="0" w:line="240" w:lineRule="auto"/>
        <w:ind w:left="284"/>
        <w:jc w:val="both"/>
        <w:rPr>
          <w:rFonts w:ascii="Courier New" w:hAnsi="Courier New" w:cs="Courier New"/>
          <w:lang w:val="uk-UA"/>
        </w:rPr>
      </w:pPr>
      <w:r w:rsidRPr="00835E56">
        <w:rPr>
          <w:rFonts w:ascii="Courier New" w:hAnsi="Courier New" w:cs="Courier New"/>
          <w:lang w:val="uk-UA"/>
        </w:rPr>
        <w:t>program direct_filling_test;</w:t>
      </w:r>
    </w:p>
    <w:p w:rsidR="00835E56" w:rsidRPr="00835E56" w:rsidRDefault="00835E56" w:rsidP="00835E56">
      <w:pPr>
        <w:spacing w:after="0" w:line="240" w:lineRule="auto"/>
        <w:ind w:left="284"/>
        <w:jc w:val="both"/>
        <w:rPr>
          <w:rFonts w:ascii="Courier New" w:hAnsi="Courier New" w:cs="Courier New"/>
          <w:lang w:val="uk-UA"/>
        </w:rPr>
      </w:pPr>
      <w:r w:rsidRPr="00835E56">
        <w:rPr>
          <w:rFonts w:ascii="Courier New" w:hAnsi="Courier New" w:cs="Courier New"/>
          <w:lang w:val="uk-UA"/>
        </w:rPr>
        <w:t xml:space="preserve">  uses crt;</w:t>
      </w:r>
    </w:p>
    <w:p w:rsidR="00835E56" w:rsidRPr="00835E56" w:rsidRDefault="00835E56" w:rsidP="00835E56">
      <w:pPr>
        <w:spacing w:after="0" w:line="240" w:lineRule="auto"/>
        <w:ind w:left="284"/>
        <w:jc w:val="both"/>
        <w:rPr>
          <w:rFonts w:ascii="Courier New" w:hAnsi="Courier New" w:cs="Courier New"/>
          <w:lang w:val="uk-UA"/>
        </w:rPr>
      </w:pPr>
      <w:r w:rsidRPr="00835E56">
        <w:rPr>
          <w:rFonts w:ascii="Courier New" w:hAnsi="Courier New" w:cs="Courier New"/>
          <w:lang w:val="uk-UA"/>
        </w:rPr>
        <w:t xml:space="preserve">  const p=4; m=3; n=3;</w:t>
      </w:r>
    </w:p>
    <w:p w:rsidR="00835E56" w:rsidRPr="00835E56" w:rsidRDefault="00835E56" w:rsidP="00835E56">
      <w:pPr>
        <w:spacing w:after="0" w:line="240" w:lineRule="auto"/>
        <w:ind w:left="284"/>
        <w:jc w:val="both"/>
        <w:rPr>
          <w:rFonts w:ascii="Courier New" w:hAnsi="Courier New" w:cs="Courier New"/>
          <w:lang w:val="uk-UA"/>
        </w:rPr>
      </w:pPr>
      <w:r w:rsidRPr="00835E56">
        <w:rPr>
          <w:rFonts w:ascii="Courier New" w:hAnsi="Courier New" w:cs="Courier New"/>
          <w:lang w:val="uk-UA"/>
        </w:rPr>
        <w:t xml:space="preserve">  type mainarray=array [1..p, 1..m, 1..n] of word;</w:t>
      </w:r>
    </w:p>
    <w:p w:rsidR="00835E56" w:rsidRPr="00835E56" w:rsidRDefault="00835E56" w:rsidP="00835E56">
      <w:pPr>
        <w:spacing w:after="0" w:line="240" w:lineRule="auto"/>
        <w:ind w:left="284"/>
        <w:jc w:val="both"/>
        <w:rPr>
          <w:rFonts w:ascii="Courier New" w:hAnsi="Courier New" w:cs="Courier New"/>
          <w:lang w:val="uk-UA"/>
        </w:rPr>
      </w:pPr>
      <w:r w:rsidRPr="00835E56">
        <w:rPr>
          <w:rFonts w:ascii="Courier New" w:hAnsi="Courier New" w:cs="Courier New"/>
          <w:lang w:val="uk-UA"/>
        </w:rPr>
        <w:t xml:space="preserve">  var a: mainarray; k, i, j: word; s: longint;</w:t>
      </w:r>
    </w:p>
    <w:p w:rsidR="00835E56" w:rsidRPr="00835E56" w:rsidRDefault="00835E56" w:rsidP="00835E56">
      <w:pPr>
        <w:spacing w:after="0" w:line="240" w:lineRule="auto"/>
        <w:ind w:left="284"/>
        <w:jc w:val="both"/>
        <w:rPr>
          <w:rFonts w:ascii="Courier New" w:hAnsi="Courier New" w:cs="Courier New"/>
          <w:lang w:val="uk-UA"/>
        </w:rPr>
      </w:pPr>
      <w:r w:rsidRPr="00835E56">
        <w:rPr>
          <w:rFonts w:ascii="Courier New" w:hAnsi="Courier New" w:cs="Courier New"/>
          <w:lang w:val="uk-UA"/>
        </w:rPr>
        <w:t>begin</w:t>
      </w:r>
    </w:p>
    <w:p w:rsidR="00835E56" w:rsidRPr="00835E56" w:rsidRDefault="00835E56" w:rsidP="00835E56">
      <w:pPr>
        <w:spacing w:after="0" w:line="240" w:lineRule="auto"/>
        <w:ind w:left="284"/>
        <w:jc w:val="both"/>
        <w:rPr>
          <w:rFonts w:ascii="Courier New" w:hAnsi="Courier New" w:cs="Courier New"/>
          <w:lang w:val="uk-UA"/>
        </w:rPr>
      </w:pPr>
      <w:r w:rsidRPr="00835E56">
        <w:rPr>
          <w:rFonts w:ascii="Courier New" w:hAnsi="Courier New" w:cs="Courier New"/>
          <w:lang w:val="uk-UA"/>
        </w:rPr>
        <w:t xml:space="preserve">  clrscr;</w:t>
      </w:r>
    </w:p>
    <w:p w:rsidR="00835E56" w:rsidRPr="00835E56" w:rsidRDefault="00835E56" w:rsidP="00835E56">
      <w:pPr>
        <w:spacing w:after="0" w:line="240" w:lineRule="auto"/>
        <w:ind w:left="284"/>
        <w:jc w:val="both"/>
        <w:rPr>
          <w:rFonts w:ascii="Courier New" w:hAnsi="Courier New" w:cs="Courier New"/>
          <w:lang w:val="uk-UA"/>
        </w:rPr>
      </w:pPr>
      <w:r w:rsidRPr="00835E56">
        <w:rPr>
          <w:rFonts w:ascii="Courier New" w:hAnsi="Courier New" w:cs="Courier New"/>
          <w:lang w:val="uk-UA"/>
        </w:rPr>
        <w:t xml:space="preserve">  for k:=1 to p do begin</w:t>
      </w:r>
    </w:p>
    <w:p w:rsidR="00835E56" w:rsidRPr="00835E56" w:rsidRDefault="00835E56" w:rsidP="00835E56">
      <w:pPr>
        <w:spacing w:after="0" w:line="240" w:lineRule="auto"/>
        <w:ind w:left="284"/>
        <w:jc w:val="both"/>
        <w:rPr>
          <w:rFonts w:ascii="Courier New" w:hAnsi="Courier New" w:cs="Courier New"/>
          <w:lang w:val="uk-UA"/>
        </w:rPr>
      </w:pPr>
      <w:r w:rsidRPr="00835E56">
        <w:rPr>
          <w:rFonts w:ascii="Courier New" w:hAnsi="Courier New" w:cs="Courier New"/>
          <w:lang w:val="uk-UA"/>
        </w:rPr>
        <w:t xml:space="preserve">    s:=0;</w:t>
      </w:r>
    </w:p>
    <w:p w:rsidR="00835E56" w:rsidRPr="00835E56" w:rsidRDefault="00835E56" w:rsidP="00835E56">
      <w:pPr>
        <w:spacing w:after="0" w:line="240" w:lineRule="auto"/>
        <w:ind w:left="284"/>
        <w:jc w:val="both"/>
        <w:rPr>
          <w:rFonts w:ascii="Courier New" w:hAnsi="Courier New" w:cs="Courier New"/>
          <w:lang w:val="uk-UA"/>
        </w:rPr>
      </w:pPr>
      <w:r w:rsidRPr="00835E56">
        <w:rPr>
          <w:rFonts w:ascii="Courier New" w:hAnsi="Courier New" w:cs="Courier New"/>
          <w:lang w:val="uk-UA"/>
        </w:rPr>
        <w:t xml:space="preserve">    for i:=1 to m do begin</w:t>
      </w:r>
    </w:p>
    <w:p w:rsidR="00835E56" w:rsidRPr="00835E56" w:rsidRDefault="00835E56" w:rsidP="00835E56">
      <w:pPr>
        <w:spacing w:after="0" w:line="240" w:lineRule="auto"/>
        <w:ind w:left="284"/>
        <w:jc w:val="both"/>
        <w:rPr>
          <w:rFonts w:ascii="Courier New" w:hAnsi="Courier New" w:cs="Courier New"/>
          <w:lang w:val="uk-UA"/>
        </w:rPr>
      </w:pPr>
      <w:r w:rsidRPr="00835E56">
        <w:rPr>
          <w:rFonts w:ascii="Courier New" w:hAnsi="Courier New" w:cs="Courier New"/>
          <w:lang w:val="uk-UA"/>
        </w:rPr>
        <w:t xml:space="preserve">      for j:=1 to n do begin</w:t>
      </w:r>
    </w:p>
    <w:p w:rsidR="00835E56" w:rsidRPr="00835E56" w:rsidRDefault="00835E56" w:rsidP="00835E56">
      <w:pPr>
        <w:spacing w:after="0" w:line="240" w:lineRule="auto"/>
        <w:ind w:left="284"/>
        <w:jc w:val="both"/>
        <w:rPr>
          <w:rFonts w:ascii="Courier New" w:hAnsi="Courier New" w:cs="Courier New"/>
          <w:lang w:val="uk-UA"/>
        </w:rPr>
      </w:pPr>
      <w:r w:rsidRPr="00835E56">
        <w:rPr>
          <w:rFonts w:ascii="Courier New" w:hAnsi="Courier New" w:cs="Courier New"/>
          <w:lang w:val="uk-UA"/>
        </w:rPr>
        <w:t xml:space="preserve">        a[k,i,j]:=k+(i-1)+(j-1);</w:t>
      </w:r>
    </w:p>
    <w:p w:rsidR="00835E56" w:rsidRPr="00835E56" w:rsidRDefault="00835E56" w:rsidP="00835E56">
      <w:pPr>
        <w:spacing w:after="0" w:line="240" w:lineRule="auto"/>
        <w:ind w:left="284"/>
        <w:jc w:val="both"/>
        <w:rPr>
          <w:rFonts w:ascii="Courier New" w:hAnsi="Courier New" w:cs="Courier New"/>
          <w:lang w:val="uk-UA"/>
        </w:rPr>
      </w:pPr>
      <w:r w:rsidRPr="00835E56">
        <w:rPr>
          <w:rFonts w:ascii="Courier New" w:hAnsi="Courier New" w:cs="Courier New"/>
          <w:lang w:val="uk-UA"/>
        </w:rPr>
        <w:t xml:space="preserve">        s:=s+a[k,i,j];</w:t>
      </w:r>
    </w:p>
    <w:p w:rsidR="00835E56" w:rsidRPr="00835E56" w:rsidRDefault="00835E56" w:rsidP="00835E56">
      <w:pPr>
        <w:spacing w:after="0" w:line="240" w:lineRule="auto"/>
        <w:ind w:left="284"/>
        <w:jc w:val="both"/>
        <w:rPr>
          <w:rFonts w:ascii="Courier New" w:hAnsi="Courier New" w:cs="Courier New"/>
          <w:lang w:val="uk-UA"/>
        </w:rPr>
      </w:pPr>
      <w:r w:rsidRPr="00835E56">
        <w:rPr>
          <w:rFonts w:ascii="Courier New" w:hAnsi="Courier New" w:cs="Courier New"/>
          <w:lang w:val="uk-UA"/>
        </w:rPr>
        <w:t xml:space="preserve">        write(a[k,i,j]:4);</w:t>
      </w:r>
    </w:p>
    <w:p w:rsidR="00835E56" w:rsidRPr="00835E56" w:rsidRDefault="00835E56" w:rsidP="00835E56">
      <w:pPr>
        <w:spacing w:after="0" w:line="240" w:lineRule="auto"/>
        <w:ind w:left="284"/>
        <w:jc w:val="both"/>
        <w:rPr>
          <w:rFonts w:ascii="Courier New" w:hAnsi="Courier New" w:cs="Courier New"/>
          <w:lang w:val="uk-UA"/>
        </w:rPr>
      </w:pPr>
      <w:r w:rsidRPr="00835E56">
        <w:rPr>
          <w:rFonts w:ascii="Courier New" w:hAnsi="Courier New" w:cs="Courier New"/>
          <w:lang w:val="uk-UA"/>
        </w:rPr>
        <w:t xml:space="preserve">      end;</w:t>
      </w:r>
    </w:p>
    <w:p w:rsidR="00835E56" w:rsidRPr="00835E56" w:rsidRDefault="00835E56" w:rsidP="00835E56">
      <w:pPr>
        <w:spacing w:after="0" w:line="240" w:lineRule="auto"/>
        <w:ind w:left="284"/>
        <w:jc w:val="both"/>
        <w:rPr>
          <w:rFonts w:ascii="Courier New" w:hAnsi="Courier New" w:cs="Courier New"/>
          <w:lang w:val="uk-UA"/>
        </w:rPr>
      </w:pPr>
      <w:r w:rsidRPr="00835E56">
        <w:rPr>
          <w:rFonts w:ascii="Courier New" w:hAnsi="Courier New" w:cs="Courier New"/>
          <w:lang w:val="uk-UA"/>
        </w:rPr>
        <w:t xml:space="preserve">      writeln;</w:t>
      </w:r>
    </w:p>
    <w:p w:rsidR="00835E56" w:rsidRPr="00835E56" w:rsidRDefault="00835E56" w:rsidP="00835E56">
      <w:pPr>
        <w:spacing w:after="0" w:line="240" w:lineRule="auto"/>
        <w:ind w:left="284"/>
        <w:jc w:val="both"/>
        <w:rPr>
          <w:rFonts w:ascii="Courier New" w:hAnsi="Courier New" w:cs="Courier New"/>
          <w:lang w:val="uk-UA"/>
        </w:rPr>
      </w:pPr>
      <w:r w:rsidRPr="00835E56">
        <w:rPr>
          <w:rFonts w:ascii="Courier New" w:hAnsi="Courier New" w:cs="Courier New"/>
          <w:lang w:val="uk-UA"/>
        </w:rPr>
        <w:t xml:space="preserve">    end;</w:t>
      </w:r>
    </w:p>
    <w:p w:rsidR="00835E56" w:rsidRPr="00835E56" w:rsidRDefault="00835E56" w:rsidP="00835E56">
      <w:pPr>
        <w:spacing w:after="0" w:line="240" w:lineRule="auto"/>
        <w:ind w:left="284"/>
        <w:jc w:val="both"/>
        <w:rPr>
          <w:rFonts w:ascii="Courier New" w:hAnsi="Courier New" w:cs="Courier New"/>
          <w:lang w:val="uk-UA"/>
        </w:rPr>
      </w:pPr>
      <w:r w:rsidRPr="00835E56">
        <w:rPr>
          <w:rFonts w:ascii="Courier New" w:hAnsi="Courier New" w:cs="Courier New"/>
          <w:lang w:val="uk-UA"/>
        </w:rPr>
        <w:t xml:space="preserve">    writeln;</w:t>
      </w:r>
    </w:p>
    <w:p w:rsidR="00835E56" w:rsidRPr="00835E56" w:rsidRDefault="00835E56" w:rsidP="00835E56">
      <w:pPr>
        <w:spacing w:after="0" w:line="240" w:lineRule="auto"/>
        <w:ind w:left="284"/>
        <w:jc w:val="both"/>
        <w:rPr>
          <w:rFonts w:ascii="Courier New" w:hAnsi="Courier New" w:cs="Courier New"/>
          <w:lang w:val="uk-UA"/>
        </w:rPr>
      </w:pPr>
      <w:r w:rsidRPr="00835E56">
        <w:rPr>
          <w:rFonts w:ascii="Courier New" w:hAnsi="Courier New" w:cs="Courier New"/>
          <w:lang w:val="uk-UA"/>
        </w:rPr>
        <w:t xml:space="preserve">    writeln('S', k, ' = ', s);</w:t>
      </w:r>
    </w:p>
    <w:p w:rsidR="00835E56" w:rsidRPr="00835E56" w:rsidRDefault="00835E56" w:rsidP="00835E56">
      <w:pPr>
        <w:spacing w:after="0" w:line="240" w:lineRule="auto"/>
        <w:ind w:left="284"/>
        <w:jc w:val="both"/>
        <w:rPr>
          <w:rFonts w:ascii="Courier New" w:hAnsi="Courier New" w:cs="Courier New"/>
          <w:lang w:val="uk-UA"/>
        </w:rPr>
      </w:pPr>
      <w:r w:rsidRPr="00835E56">
        <w:rPr>
          <w:rFonts w:ascii="Courier New" w:hAnsi="Courier New" w:cs="Courier New"/>
          <w:lang w:val="uk-UA"/>
        </w:rPr>
        <w:t xml:space="preserve">    writeln;</w:t>
      </w:r>
    </w:p>
    <w:p w:rsidR="00835E56" w:rsidRPr="00835E56" w:rsidRDefault="00835E56" w:rsidP="00835E56">
      <w:pPr>
        <w:spacing w:after="0" w:line="240" w:lineRule="auto"/>
        <w:ind w:left="284"/>
        <w:jc w:val="both"/>
        <w:rPr>
          <w:rFonts w:ascii="Courier New" w:hAnsi="Courier New" w:cs="Courier New"/>
          <w:lang w:val="uk-UA"/>
        </w:rPr>
      </w:pPr>
      <w:r w:rsidRPr="00835E56">
        <w:rPr>
          <w:rFonts w:ascii="Courier New" w:hAnsi="Courier New" w:cs="Courier New"/>
          <w:lang w:val="uk-UA"/>
        </w:rPr>
        <w:t xml:space="preserve">  end;</w:t>
      </w:r>
    </w:p>
    <w:p w:rsidR="00835E56" w:rsidRPr="00835E56" w:rsidRDefault="00835E56" w:rsidP="00835E56">
      <w:pPr>
        <w:spacing w:after="0" w:line="240" w:lineRule="auto"/>
        <w:ind w:left="284"/>
        <w:jc w:val="both"/>
        <w:rPr>
          <w:rFonts w:ascii="Courier New" w:hAnsi="Courier New" w:cs="Courier New"/>
          <w:lang w:val="uk-UA"/>
        </w:rPr>
      </w:pPr>
      <w:r w:rsidRPr="00835E56">
        <w:rPr>
          <w:rFonts w:ascii="Courier New" w:hAnsi="Courier New" w:cs="Courier New"/>
          <w:lang w:val="uk-UA"/>
        </w:rPr>
        <w:t xml:space="preserve">  readln;</w:t>
      </w:r>
    </w:p>
    <w:p w:rsidR="00835E56" w:rsidRDefault="00835E56" w:rsidP="00835E56">
      <w:pPr>
        <w:spacing w:after="0" w:line="240" w:lineRule="auto"/>
        <w:ind w:left="284"/>
        <w:jc w:val="both"/>
        <w:rPr>
          <w:rFonts w:ascii="Courier New" w:hAnsi="Courier New" w:cs="Courier New"/>
          <w:lang w:val="uk-UA"/>
        </w:rPr>
      </w:pPr>
      <w:r w:rsidRPr="00835E56">
        <w:rPr>
          <w:rFonts w:ascii="Courier New" w:hAnsi="Courier New" w:cs="Courier New"/>
          <w:lang w:val="uk-UA"/>
        </w:rPr>
        <w:t>end.</w:t>
      </w:r>
    </w:p>
    <w:p w:rsidR="00601104" w:rsidRPr="00601104" w:rsidRDefault="00835E56" w:rsidP="00601104">
      <w:pPr>
        <w:pStyle w:val="a6"/>
        <w:numPr>
          <w:ilvl w:val="0"/>
          <w:numId w:val="15"/>
        </w:numPr>
        <w:spacing w:before="24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35E56">
        <w:rPr>
          <w:rFonts w:ascii="Times New Roman" w:hAnsi="Times New Roman"/>
          <w:sz w:val="28"/>
          <w:szCs w:val="28"/>
          <w:lang w:val="uk-UA"/>
        </w:rPr>
        <w:t xml:space="preserve">Тестування процедури, що заповнює масив </w:t>
      </w:r>
      <w:r>
        <w:rPr>
          <w:rFonts w:ascii="Times New Roman" w:hAnsi="Times New Roman"/>
          <w:sz w:val="28"/>
          <w:szCs w:val="28"/>
          <w:lang w:val="uk-UA"/>
        </w:rPr>
        <w:t>випадково.</w:t>
      </w:r>
      <w:r w:rsidR="00601104">
        <w:rPr>
          <w:rFonts w:ascii="Times New Roman" w:hAnsi="Times New Roman"/>
          <w:sz w:val="28"/>
          <w:szCs w:val="28"/>
          <w:lang w:val="en-US"/>
        </w:rPr>
        <w:t xml:space="preserve"> &lt;…&gt;</w:t>
      </w:r>
    </w:p>
    <w:p w:rsidR="00601104" w:rsidRPr="00601104" w:rsidRDefault="003E2577" w:rsidP="00601104">
      <w:pPr>
        <w:pStyle w:val="a6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E2577">
        <w:rPr>
          <w:rFonts w:ascii="Times New Roman" w:hAnsi="Times New Roman"/>
          <w:sz w:val="28"/>
          <w:szCs w:val="28"/>
          <w:lang w:val="uk-UA"/>
        </w:rPr>
        <w:t>Тестування процедури, що заповнює вектор за зменшенням сум перерізів (протилежно ознаці сортування).</w:t>
      </w:r>
      <w:r w:rsidR="00601104">
        <w:rPr>
          <w:rFonts w:ascii="Times New Roman" w:hAnsi="Times New Roman"/>
          <w:sz w:val="28"/>
          <w:szCs w:val="28"/>
          <w:lang w:val="en-US"/>
        </w:rPr>
        <w:t xml:space="preserve">  &lt;…&gt;</w:t>
      </w:r>
    </w:p>
    <w:p w:rsidR="00601104" w:rsidRPr="00601104" w:rsidRDefault="003E2577" w:rsidP="00601104">
      <w:pPr>
        <w:pStyle w:val="a6"/>
        <w:numPr>
          <w:ilvl w:val="0"/>
          <w:numId w:val="15"/>
        </w:numPr>
        <w:spacing w:after="0" w:line="360" w:lineRule="auto"/>
        <w:rPr>
          <w:rFonts w:ascii="Courier New" w:hAnsi="Courier New" w:cs="Courier New"/>
          <w:lang w:val="uk-UA"/>
        </w:rPr>
      </w:pPr>
      <w:r w:rsidRPr="00601104">
        <w:rPr>
          <w:rFonts w:ascii="Times New Roman" w:hAnsi="Times New Roman"/>
          <w:sz w:val="28"/>
          <w:szCs w:val="28"/>
          <w:lang w:val="uk-UA"/>
        </w:rPr>
        <w:t>Тестування процедури, що сортує масив методом вставки.</w:t>
      </w:r>
      <w:r w:rsidR="00601104">
        <w:rPr>
          <w:rFonts w:ascii="Times New Roman" w:hAnsi="Times New Roman"/>
          <w:sz w:val="28"/>
          <w:szCs w:val="28"/>
          <w:lang w:val="en-US"/>
        </w:rPr>
        <w:t xml:space="preserve"> &lt;…&gt;</w:t>
      </w:r>
    </w:p>
    <w:p w:rsidR="00601104" w:rsidRPr="00601104" w:rsidRDefault="003E2577" w:rsidP="00601104">
      <w:pPr>
        <w:pStyle w:val="a6"/>
        <w:numPr>
          <w:ilvl w:val="0"/>
          <w:numId w:val="15"/>
        </w:numPr>
        <w:spacing w:before="240" w:line="360" w:lineRule="auto"/>
        <w:jc w:val="both"/>
        <w:rPr>
          <w:rFonts w:ascii="Times New Roman" w:hAnsi="Times New Roman"/>
          <w:sz w:val="28"/>
          <w:lang w:val="uk-UA"/>
        </w:rPr>
      </w:pPr>
      <w:r w:rsidRPr="003E2577">
        <w:rPr>
          <w:rFonts w:ascii="Times New Roman" w:hAnsi="Times New Roman"/>
          <w:sz w:val="28"/>
          <w:lang w:val="uk-UA"/>
        </w:rPr>
        <w:t>Тестування пр</w:t>
      </w:r>
      <w:r>
        <w:rPr>
          <w:rFonts w:ascii="Times New Roman" w:hAnsi="Times New Roman"/>
          <w:sz w:val="28"/>
          <w:lang w:val="uk-UA"/>
        </w:rPr>
        <w:t>оцедури, що сортує масив методом</w:t>
      </w:r>
      <w:r w:rsidRPr="003E2577">
        <w:rPr>
          <w:rFonts w:ascii="Times New Roman" w:hAnsi="Times New Roman"/>
          <w:sz w:val="28"/>
          <w:lang w:val="uk-UA"/>
        </w:rPr>
        <w:t xml:space="preserve"> вибору.</w:t>
      </w:r>
      <w:r w:rsidR="00601104">
        <w:rPr>
          <w:rFonts w:ascii="Times New Roman" w:hAnsi="Times New Roman"/>
          <w:sz w:val="28"/>
          <w:lang w:val="en-US"/>
        </w:rPr>
        <w:t xml:space="preserve"> &lt;…&gt;</w:t>
      </w:r>
    </w:p>
    <w:p w:rsidR="00601104" w:rsidRPr="00601104" w:rsidRDefault="003E2577" w:rsidP="00601104">
      <w:pPr>
        <w:pStyle w:val="a6"/>
        <w:numPr>
          <w:ilvl w:val="0"/>
          <w:numId w:val="15"/>
        </w:numPr>
        <w:spacing w:before="24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E2577">
        <w:rPr>
          <w:rFonts w:ascii="Times New Roman" w:hAnsi="Times New Roman"/>
          <w:sz w:val="28"/>
          <w:szCs w:val="28"/>
          <w:lang w:val="uk-UA"/>
        </w:rPr>
        <w:t>Тестування процедури, що сортує масив методом обміну.</w:t>
      </w:r>
      <w:r w:rsidR="00601104">
        <w:rPr>
          <w:rFonts w:ascii="Times New Roman" w:hAnsi="Times New Roman"/>
          <w:sz w:val="28"/>
          <w:szCs w:val="28"/>
          <w:lang w:val="en-US"/>
        </w:rPr>
        <w:t xml:space="preserve"> &lt;…&gt;</w:t>
      </w:r>
    </w:p>
    <w:p w:rsidR="00601104" w:rsidRPr="00601104" w:rsidRDefault="00721522" w:rsidP="00601104">
      <w:pPr>
        <w:pStyle w:val="a6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21522">
        <w:rPr>
          <w:rFonts w:ascii="Times New Roman" w:hAnsi="Times New Roman"/>
          <w:sz w:val="28"/>
          <w:szCs w:val="28"/>
          <w:lang w:val="uk-UA"/>
        </w:rPr>
        <w:t>Тестування процедури, що с</w:t>
      </w:r>
      <w:r w:rsidR="00601104">
        <w:rPr>
          <w:rFonts w:ascii="Times New Roman" w:hAnsi="Times New Roman"/>
          <w:sz w:val="28"/>
          <w:szCs w:val="28"/>
          <w:lang w:val="uk-UA"/>
        </w:rPr>
        <w:t>ортує масив швидким сортуванням</w:t>
      </w:r>
      <w:r w:rsidR="00601104">
        <w:rPr>
          <w:rFonts w:ascii="Times New Roman" w:hAnsi="Times New Roman"/>
          <w:sz w:val="28"/>
          <w:szCs w:val="28"/>
          <w:lang w:val="en-US"/>
        </w:rPr>
        <w:t>. &lt;…&gt;</w:t>
      </w:r>
    </w:p>
    <w:p w:rsidR="00601104" w:rsidRDefault="00721522" w:rsidP="00601104">
      <w:pPr>
        <w:pStyle w:val="a6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21522">
        <w:rPr>
          <w:rFonts w:ascii="Times New Roman" w:hAnsi="Times New Roman"/>
          <w:sz w:val="28"/>
          <w:szCs w:val="28"/>
          <w:lang w:val="uk-UA"/>
        </w:rPr>
        <w:t>Тестування функції, що обчислює вимір часу сортування.</w:t>
      </w:r>
      <w:r w:rsidR="00601104">
        <w:rPr>
          <w:rFonts w:ascii="Times New Roman" w:hAnsi="Times New Roman"/>
          <w:sz w:val="28"/>
          <w:szCs w:val="28"/>
          <w:lang w:val="en-US"/>
        </w:rPr>
        <w:t xml:space="preserve"> &lt;…&gt;</w:t>
      </w:r>
    </w:p>
    <w:p w:rsidR="00601104" w:rsidRDefault="00601104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C1238D" w:rsidRPr="00601104" w:rsidRDefault="00C34694" w:rsidP="00601104">
      <w:pPr>
        <w:pStyle w:val="a6"/>
        <w:spacing w:line="360" w:lineRule="auto"/>
        <w:ind w:left="0"/>
        <w:jc w:val="center"/>
        <w:rPr>
          <w:rFonts w:ascii="Courier New" w:hAnsi="Courier New" w:cs="Courier New"/>
          <w:lang w:val="en-US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ТАБЛИЦІ ВИМІРУ ЧАСУ</w:t>
      </w:r>
    </w:p>
    <w:p w:rsidR="00C1238D" w:rsidRPr="00601104" w:rsidRDefault="000F1D0C" w:rsidP="00601104">
      <w:pPr>
        <w:pStyle w:val="a6"/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Дослід 1.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Залежність часу сортування від довжини в</w:t>
      </w:r>
      <w:r w:rsidR="00C1238D">
        <w:rPr>
          <w:rFonts w:ascii="Times New Roman" w:hAnsi="Times New Roman"/>
          <w:sz w:val="28"/>
          <w:szCs w:val="28"/>
          <w:lang w:val="uk-UA"/>
        </w:rPr>
        <w:t>ектора ключів (кількості розрізів</w:t>
      </w:r>
      <w:r>
        <w:rPr>
          <w:rFonts w:ascii="Times New Roman" w:hAnsi="Times New Roman"/>
          <w:sz w:val="28"/>
          <w:szCs w:val="28"/>
          <w:lang w:val="uk-UA"/>
        </w:rPr>
        <w:t xml:space="preserve"> масиву) при однаковому перерізі.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66"/>
        <w:gridCol w:w="2366"/>
        <w:gridCol w:w="2366"/>
        <w:gridCol w:w="2366"/>
      </w:tblGrid>
      <w:tr w:rsidR="006518AF" w:rsidTr="006518AF">
        <w:tc>
          <w:tcPr>
            <w:tcW w:w="236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518AF" w:rsidRPr="00FE43FC" w:rsidRDefault="006518AF" w:rsidP="00FE43FC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E43FC">
              <w:rPr>
                <w:rFonts w:ascii="Times New Roman" w:hAnsi="Times New Roman"/>
                <w:sz w:val="24"/>
                <w:szCs w:val="24"/>
                <w:lang w:val="uk-UA"/>
              </w:rPr>
              <w:t>Вектор довжиною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1024 елементи</w:t>
            </w:r>
          </w:p>
        </w:tc>
        <w:tc>
          <w:tcPr>
            <w:tcW w:w="2366" w:type="dxa"/>
            <w:tcBorders>
              <w:left w:val="double" w:sz="4" w:space="0" w:color="auto"/>
            </w:tcBorders>
            <w:vAlign w:val="center"/>
          </w:tcPr>
          <w:p w:rsidR="006518AF" w:rsidRDefault="006518AF" w:rsidP="006518AF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Упорядкований</w:t>
            </w:r>
          </w:p>
        </w:tc>
        <w:tc>
          <w:tcPr>
            <w:tcW w:w="2366" w:type="dxa"/>
            <w:vAlign w:val="center"/>
          </w:tcPr>
          <w:p w:rsidR="006518AF" w:rsidRDefault="006518AF" w:rsidP="006518AF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Невпорядкований</w:t>
            </w:r>
          </w:p>
        </w:tc>
        <w:tc>
          <w:tcPr>
            <w:tcW w:w="2366" w:type="dxa"/>
            <w:vAlign w:val="center"/>
          </w:tcPr>
          <w:p w:rsidR="006518AF" w:rsidRDefault="006518AF" w:rsidP="006518AF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Обернено</w:t>
            </w:r>
          </w:p>
          <w:p w:rsidR="006518AF" w:rsidRDefault="006518AF" w:rsidP="006518AF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впорядкований</w:t>
            </w:r>
          </w:p>
        </w:tc>
      </w:tr>
      <w:tr w:rsidR="006518AF" w:rsidTr="006518AF">
        <w:tc>
          <w:tcPr>
            <w:tcW w:w="2366" w:type="dxa"/>
            <w:tcBorders>
              <w:top w:val="double" w:sz="4" w:space="0" w:color="auto"/>
            </w:tcBorders>
            <w:vAlign w:val="center"/>
          </w:tcPr>
          <w:p w:rsidR="006518AF" w:rsidRDefault="006518AF" w:rsidP="006518AF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Метод вставки</w:t>
            </w:r>
          </w:p>
        </w:tc>
        <w:tc>
          <w:tcPr>
            <w:tcW w:w="2366" w:type="dxa"/>
            <w:vAlign w:val="center"/>
          </w:tcPr>
          <w:p w:rsidR="006518AF" w:rsidRDefault="006518AF" w:rsidP="006518AF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0,00</w:t>
            </w:r>
          </w:p>
        </w:tc>
        <w:tc>
          <w:tcPr>
            <w:tcW w:w="2366" w:type="dxa"/>
            <w:vAlign w:val="center"/>
          </w:tcPr>
          <w:p w:rsidR="006518AF" w:rsidRDefault="007536FC" w:rsidP="006518AF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0,18</w:t>
            </w:r>
          </w:p>
        </w:tc>
        <w:tc>
          <w:tcPr>
            <w:tcW w:w="2366" w:type="dxa"/>
            <w:vAlign w:val="center"/>
          </w:tcPr>
          <w:p w:rsidR="006518AF" w:rsidRDefault="006518AF" w:rsidP="006518AF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0,32</w:t>
            </w:r>
          </w:p>
        </w:tc>
      </w:tr>
      <w:tr w:rsidR="006518AF" w:rsidTr="006518AF">
        <w:tc>
          <w:tcPr>
            <w:tcW w:w="2366" w:type="dxa"/>
            <w:vAlign w:val="center"/>
          </w:tcPr>
          <w:p w:rsidR="006518AF" w:rsidRDefault="006518AF" w:rsidP="006518AF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Метод вибору</w:t>
            </w:r>
          </w:p>
        </w:tc>
        <w:tc>
          <w:tcPr>
            <w:tcW w:w="2366" w:type="dxa"/>
            <w:vAlign w:val="center"/>
          </w:tcPr>
          <w:p w:rsidR="006518AF" w:rsidRDefault="007536FC" w:rsidP="006518AF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0,1</w:t>
            </w:r>
            <w:r w:rsidR="002B33A2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366" w:type="dxa"/>
            <w:vAlign w:val="center"/>
          </w:tcPr>
          <w:p w:rsidR="006518AF" w:rsidRDefault="007536FC" w:rsidP="006518AF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0,1</w:t>
            </w:r>
            <w:r w:rsidR="00A241EB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366" w:type="dxa"/>
            <w:vAlign w:val="center"/>
          </w:tcPr>
          <w:p w:rsidR="006518AF" w:rsidRDefault="00A648CC" w:rsidP="006518AF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0,16</w:t>
            </w:r>
          </w:p>
        </w:tc>
      </w:tr>
      <w:tr w:rsidR="006518AF" w:rsidTr="006518AF">
        <w:tc>
          <w:tcPr>
            <w:tcW w:w="2366" w:type="dxa"/>
            <w:vAlign w:val="center"/>
          </w:tcPr>
          <w:p w:rsidR="006518AF" w:rsidRDefault="006518AF" w:rsidP="006518AF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Метод обміну</w:t>
            </w:r>
          </w:p>
        </w:tc>
        <w:tc>
          <w:tcPr>
            <w:tcW w:w="2366" w:type="dxa"/>
            <w:vAlign w:val="center"/>
          </w:tcPr>
          <w:p w:rsidR="006518AF" w:rsidRDefault="00A57C2F" w:rsidP="006518AF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0,13</w:t>
            </w:r>
          </w:p>
        </w:tc>
        <w:tc>
          <w:tcPr>
            <w:tcW w:w="2366" w:type="dxa"/>
            <w:vAlign w:val="center"/>
          </w:tcPr>
          <w:p w:rsidR="006518AF" w:rsidRDefault="00CC34AF" w:rsidP="006518AF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0,29</w:t>
            </w:r>
          </w:p>
        </w:tc>
        <w:tc>
          <w:tcPr>
            <w:tcW w:w="2366" w:type="dxa"/>
            <w:vAlign w:val="center"/>
          </w:tcPr>
          <w:p w:rsidR="006518AF" w:rsidRDefault="00A648CC" w:rsidP="006518AF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0,39</w:t>
            </w:r>
          </w:p>
        </w:tc>
      </w:tr>
      <w:tr w:rsidR="006518AF" w:rsidTr="006518AF">
        <w:tc>
          <w:tcPr>
            <w:tcW w:w="2366" w:type="dxa"/>
            <w:vAlign w:val="center"/>
          </w:tcPr>
          <w:p w:rsidR="006518AF" w:rsidRDefault="006518AF" w:rsidP="006518AF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Швидке сорт-ння</w:t>
            </w:r>
          </w:p>
        </w:tc>
        <w:tc>
          <w:tcPr>
            <w:tcW w:w="2366" w:type="dxa"/>
            <w:vAlign w:val="center"/>
          </w:tcPr>
          <w:p w:rsidR="006518AF" w:rsidRDefault="00A57683" w:rsidP="006518AF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0,00</w:t>
            </w:r>
          </w:p>
        </w:tc>
        <w:tc>
          <w:tcPr>
            <w:tcW w:w="2366" w:type="dxa"/>
            <w:vAlign w:val="center"/>
          </w:tcPr>
          <w:p w:rsidR="006518AF" w:rsidRDefault="00A57683" w:rsidP="006518AF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0,01</w:t>
            </w:r>
          </w:p>
        </w:tc>
        <w:tc>
          <w:tcPr>
            <w:tcW w:w="2366" w:type="dxa"/>
            <w:vAlign w:val="center"/>
          </w:tcPr>
          <w:p w:rsidR="006518AF" w:rsidRDefault="00A57683" w:rsidP="006518AF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0,00</w:t>
            </w:r>
          </w:p>
        </w:tc>
      </w:tr>
    </w:tbl>
    <w:p w:rsidR="00227F64" w:rsidRPr="00601104" w:rsidRDefault="00227F64" w:rsidP="0060110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66"/>
        <w:gridCol w:w="2366"/>
        <w:gridCol w:w="2366"/>
        <w:gridCol w:w="2366"/>
      </w:tblGrid>
      <w:tr w:rsidR="00AC7B35" w:rsidTr="0012003C">
        <w:tc>
          <w:tcPr>
            <w:tcW w:w="236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AC7B35" w:rsidRDefault="00AC7B35" w:rsidP="0012003C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Масив</w:t>
            </w:r>
          </w:p>
          <w:p w:rsidR="00AC7B35" w:rsidRPr="00A57683" w:rsidRDefault="00AC7B35" w:rsidP="0012003C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A[1024, 4, 4]</w:t>
            </w:r>
          </w:p>
        </w:tc>
        <w:tc>
          <w:tcPr>
            <w:tcW w:w="2366" w:type="dxa"/>
            <w:tcBorders>
              <w:left w:val="double" w:sz="4" w:space="0" w:color="auto"/>
            </w:tcBorders>
            <w:vAlign w:val="center"/>
          </w:tcPr>
          <w:p w:rsidR="00AC7B35" w:rsidRDefault="00AC7B35" w:rsidP="0012003C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Упорядкований</w:t>
            </w:r>
          </w:p>
        </w:tc>
        <w:tc>
          <w:tcPr>
            <w:tcW w:w="2366" w:type="dxa"/>
            <w:vAlign w:val="center"/>
          </w:tcPr>
          <w:p w:rsidR="00AC7B35" w:rsidRDefault="00AC7B35" w:rsidP="0012003C">
            <w:pPr>
              <w:pStyle w:val="a6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Невпорядкований</w:t>
            </w:r>
          </w:p>
        </w:tc>
        <w:tc>
          <w:tcPr>
            <w:tcW w:w="2366" w:type="dxa"/>
            <w:vAlign w:val="center"/>
          </w:tcPr>
          <w:p w:rsidR="00AC7B35" w:rsidRDefault="00AC7B35" w:rsidP="0012003C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Обернено</w:t>
            </w:r>
          </w:p>
          <w:p w:rsidR="00AC7B35" w:rsidRDefault="00AC7B35" w:rsidP="0012003C">
            <w:pPr>
              <w:pStyle w:val="a6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впорядкований</w:t>
            </w:r>
          </w:p>
        </w:tc>
      </w:tr>
      <w:tr w:rsidR="00AC7B35" w:rsidTr="0012003C">
        <w:tc>
          <w:tcPr>
            <w:tcW w:w="2366" w:type="dxa"/>
            <w:tcBorders>
              <w:top w:val="double" w:sz="4" w:space="0" w:color="auto"/>
            </w:tcBorders>
            <w:vAlign w:val="center"/>
          </w:tcPr>
          <w:p w:rsidR="00AC7B35" w:rsidRDefault="00AC7B35" w:rsidP="0012003C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Метод вставки</w:t>
            </w:r>
          </w:p>
        </w:tc>
        <w:tc>
          <w:tcPr>
            <w:tcW w:w="2366" w:type="dxa"/>
            <w:vAlign w:val="center"/>
          </w:tcPr>
          <w:p w:rsidR="00AC7B35" w:rsidRPr="00A57683" w:rsidRDefault="002D6A6B" w:rsidP="0012003C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0,06</w:t>
            </w:r>
          </w:p>
        </w:tc>
        <w:tc>
          <w:tcPr>
            <w:tcW w:w="2366" w:type="dxa"/>
            <w:vAlign w:val="center"/>
          </w:tcPr>
          <w:p w:rsidR="00AC7B35" w:rsidRPr="00A57683" w:rsidRDefault="002D6A6B" w:rsidP="0012003C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5,45</w:t>
            </w:r>
          </w:p>
        </w:tc>
        <w:tc>
          <w:tcPr>
            <w:tcW w:w="2366" w:type="dxa"/>
            <w:vAlign w:val="center"/>
          </w:tcPr>
          <w:p w:rsidR="00AC7B35" w:rsidRPr="00A57683" w:rsidRDefault="002D6A6B" w:rsidP="0012003C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10,65</w:t>
            </w:r>
          </w:p>
        </w:tc>
      </w:tr>
      <w:tr w:rsidR="00AC7B35" w:rsidTr="0012003C">
        <w:tc>
          <w:tcPr>
            <w:tcW w:w="2366" w:type="dxa"/>
            <w:vAlign w:val="center"/>
          </w:tcPr>
          <w:p w:rsidR="00AC7B35" w:rsidRDefault="00AC7B35" w:rsidP="0012003C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Метод вибору</w:t>
            </w:r>
          </w:p>
        </w:tc>
        <w:tc>
          <w:tcPr>
            <w:tcW w:w="2366" w:type="dxa"/>
            <w:vAlign w:val="center"/>
          </w:tcPr>
          <w:p w:rsidR="00AC7B35" w:rsidRPr="00A57683" w:rsidRDefault="00711B3D" w:rsidP="0012003C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0,33</w:t>
            </w:r>
          </w:p>
        </w:tc>
        <w:tc>
          <w:tcPr>
            <w:tcW w:w="2366" w:type="dxa"/>
            <w:vAlign w:val="center"/>
          </w:tcPr>
          <w:p w:rsidR="00AC7B35" w:rsidRPr="00A57683" w:rsidRDefault="00711B3D" w:rsidP="0012003C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0,29</w:t>
            </w:r>
          </w:p>
        </w:tc>
        <w:tc>
          <w:tcPr>
            <w:tcW w:w="2366" w:type="dxa"/>
            <w:vAlign w:val="center"/>
          </w:tcPr>
          <w:p w:rsidR="00AC7B35" w:rsidRPr="00A57683" w:rsidRDefault="00711B3D" w:rsidP="0012003C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0,16</w:t>
            </w:r>
          </w:p>
        </w:tc>
      </w:tr>
      <w:tr w:rsidR="00AC7B35" w:rsidTr="0012003C">
        <w:tc>
          <w:tcPr>
            <w:tcW w:w="2366" w:type="dxa"/>
            <w:vAlign w:val="center"/>
          </w:tcPr>
          <w:p w:rsidR="00AC7B35" w:rsidRDefault="00AC7B35" w:rsidP="0012003C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Метод обміну</w:t>
            </w:r>
          </w:p>
        </w:tc>
        <w:tc>
          <w:tcPr>
            <w:tcW w:w="2366" w:type="dxa"/>
            <w:vAlign w:val="center"/>
          </w:tcPr>
          <w:p w:rsidR="00AC7B35" w:rsidRPr="00A57683" w:rsidRDefault="00EF5A57" w:rsidP="0012003C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0,34</w:t>
            </w:r>
          </w:p>
        </w:tc>
        <w:tc>
          <w:tcPr>
            <w:tcW w:w="2366" w:type="dxa"/>
            <w:vAlign w:val="center"/>
          </w:tcPr>
          <w:p w:rsidR="00AC7B35" w:rsidRPr="00A57683" w:rsidRDefault="00EF5A57" w:rsidP="0012003C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5,67</w:t>
            </w:r>
          </w:p>
        </w:tc>
        <w:tc>
          <w:tcPr>
            <w:tcW w:w="2366" w:type="dxa"/>
            <w:vAlign w:val="center"/>
          </w:tcPr>
          <w:p w:rsidR="00AC7B35" w:rsidRPr="00A57683" w:rsidRDefault="00EF5A57" w:rsidP="0012003C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10,90</w:t>
            </w:r>
          </w:p>
        </w:tc>
      </w:tr>
      <w:tr w:rsidR="00AC7B35" w:rsidTr="0012003C">
        <w:tc>
          <w:tcPr>
            <w:tcW w:w="2366" w:type="dxa"/>
            <w:vAlign w:val="center"/>
          </w:tcPr>
          <w:p w:rsidR="00AC7B35" w:rsidRDefault="00AC7B35" w:rsidP="0012003C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Швидке сорт-ння</w:t>
            </w:r>
          </w:p>
        </w:tc>
        <w:tc>
          <w:tcPr>
            <w:tcW w:w="2366" w:type="dxa"/>
            <w:vAlign w:val="center"/>
          </w:tcPr>
          <w:p w:rsidR="00AC7B35" w:rsidRPr="00A57683" w:rsidRDefault="009B6D7C" w:rsidP="0012003C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0,03</w:t>
            </w:r>
          </w:p>
        </w:tc>
        <w:tc>
          <w:tcPr>
            <w:tcW w:w="2366" w:type="dxa"/>
            <w:vAlign w:val="center"/>
          </w:tcPr>
          <w:p w:rsidR="00AC7B35" w:rsidRPr="00A57683" w:rsidRDefault="009B6D7C" w:rsidP="0012003C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0,06</w:t>
            </w:r>
          </w:p>
        </w:tc>
        <w:tc>
          <w:tcPr>
            <w:tcW w:w="2366" w:type="dxa"/>
            <w:vAlign w:val="center"/>
          </w:tcPr>
          <w:p w:rsidR="00AC7B35" w:rsidRPr="00A57683" w:rsidRDefault="009B6D7C" w:rsidP="0012003C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0,03</w:t>
            </w:r>
          </w:p>
        </w:tc>
      </w:tr>
    </w:tbl>
    <w:p w:rsidR="004270C2" w:rsidRDefault="004270C2" w:rsidP="000F1D0C">
      <w:pPr>
        <w:pStyle w:val="a6"/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CC7EB6" w:rsidRPr="00601104" w:rsidRDefault="00601104" w:rsidP="00601104">
      <w:pPr>
        <w:pStyle w:val="a6"/>
        <w:spacing w:line="360" w:lineRule="auto"/>
        <w:ind w:left="0" w:firstLine="567"/>
        <w:jc w:val="both"/>
        <w:rPr>
          <w:rFonts w:ascii="Times New Roman" w:hAnsi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&lt;</w:t>
      </w:r>
      <w:r>
        <w:rPr>
          <w:rFonts w:ascii="Times New Roman" w:hAnsi="Times New Roman"/>
          <w:b/>
          <w:i/>
          <w:sz w:val="28"/>
          <w:szCs w:val="28"/>
        </w:rPr>
        <w:t>И множетво похожих таблиц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&gt;</w:t>
      </w:r>
      <w:r w:rsidR="00CC7EB6">
        <w:rPr>
          <w:rFonts w:ascii="Times New Roman" w:hAnsi="Times New Roman"/>
          <w:sz w:val="28"/>
          <w:szCs w:val="28"/>
          <w:lang w:val="uk-UA"/>
        </w:rPr>
        <w:br w:type="page"/>
      </w:r>
    </w:p>
    <w:p w:rsidR="0012003C" w:rsidRDefault="00CC7EB6" w:rsidP="00CC7EB6">
      <w:pPr>
        <w:pStyle w:val="a6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ПОРІВНЯЛЬНИЙ АНАЛІЗ</w:t>
      </w:r>
    </w:p>
    <w:p w:rsidR="00601104" w:rsidRDefault="00601104" w:rsidP="00CC7EB6">
      <w:pPr>
        <w:pStyle w:val="a6"/>
        <w:spacing w:line="360" w:lineRule="auto"/>
        <w:ind w:left="0"/>
        <w:jc w:val="center"/>
        <w:rPr>
          <w:rFonts w:ascii="Times New Roman" w:hAnsi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&lt;</w:t>
      </w:r>
      <w:r>
        <w:rPr>
          <w:rFonts w:ascii="Times New Roman" w:hAnsi="Times New Roman"/>
          <w:b/>
          <w:i/>
          <w:sz w:val="28"/>
          <w:szCs w:val="28"/>
        </w:rPr>
        <w:t>Ну без этого никак</w:t>
      </w:r>
      <w:r>
        <w:rPr>
          <w:rFonts w:ascii="Times New Roman" w:hAnsi="Times New Roman"/>
          <w:b/>
          <w:i/>
          <w:sz w:val="28"/>
          <w:szCs w:val="28"/>
          <w:lang w:val="en-US"/>
        </w:rPr>
        <w:t>&gt;</w:t>
      </w:r>
    </w:p>
    <w:p w:rsidR="00601104" w:rsidRPr="00601104" w:rsidRDefault="00601104" w:rsidP="00CC7EB6">
      <w:pPr>
        <w:pStyle w:val="a6"/>
        <w:spacing w:line="360" w:lineRule="auto"/>
        <w:ind w:left="0"/>
        <w:jc w:val="center"/>
        <w:rPr>
          <w:rFonts w:ascii="Times New Roman" w:hAnsi="Times New Roman"/>
          <w:i/>
          <w:sz w:val="28"/>
          <w:szCs w:val="28"/>
          <w:lang w:val="en-US"/>
        </w:rPr>
      </w:pPr>
    </w:p>
    <w:p w:rsidR="00CC48DA" w:rsidRDefault="00CC48DA" w:rsidP="00CC48DA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CC48DA">
        <w:rPr>
          <w:rFonts w:ascii="Times New Roman" w:hAnsi="Times New Roman"/>
          <w:b/>
          <w:sz w:val="28"/>
          <w:szCs w:val="28"/>
          <w:lang w:val="uk-UA"/>
        </w:rPr>
        <w:t>ВИСНОВКИ</w:t>
      </w:r>
    </w:p>
    <w:p w:rsidR="00F93EF0" w:rsidRDefault="00601104" w:rsidP="00601104">
      <w:pPr>
        <w:spacing w:after="0" w:line="360" w:lineRule="auto"/>
        <w:jc w:val="center"/>
        <w:rPr>
          <w:rFonts w:ascii="Times New Roman" w:hAnsi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/>
          <w:b/>
          <w:i/>
          <w:sz w:val="28"/>
          <w:szCs w:val="28"/>
          <w:lang w:val="en-US"/>
        </w:rPr>
        <w:t>&lt;…&gt;</w:t>
      </w:r>
    </w:p>
    <w:p w:rsidR="00601104" w:rsidRDefault="00601104" w:rsidP="00601104">
      <w:pPr>
        <w:spacing w:after="0" w:line="360" w:lineRule="auto"/>
        <w:jc w:val="center"/>
        <w:rPr>
          <w:rFonts w:ascii="Times New Roman" w:hAnsi="Times New Roman"/>
          <w:b/>
          <w:i/>
          <w:sz w:val="28"/>
          <w:szCs w:val="28"/>
          <w:lang w:val="en-US"/>
        </w:rPr>
      </w:pPr>
    </w:p>
    <w:p w:rsidR="00601104" w:rsidRPr="00601104" w:rsidRDefault="00601104" w:rsidP="00601104">
      <w:pPr>
        <w:spacing w:after="0" w:line="360" w:lineRule="auto"/>
        <w:jc w:val="center"/>
        <w:rPr>
          <w:rFonts w:ascii="Times New Roman" w:hAnsi="Times New Roman"/>
          <w:b/>
          <w:i/>
          <w:sz w:val="28"/>
          <w:szCs w:val="28"/>
          <w:lang w:val="en-US"/>
        </w:rPr>
      </w:pPr>
    </w:p>
    <w:p w:rsidR="00F93EF0" w:rsidRDefault="00F93EF0" w:rsidP="00F93EF0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ВИКОРИСТАНА ЛІТЕРАТУРА</w:t>
      </w:r>
    </w:p>
    <w:p w:rsidR="00F93EF0" w:rsidRDefault="00F93EF0" w:rsidP="00F93EF0">
      <w:pPr>
        <w:pStyle w:val="a6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Дослідження ефективності алгоритмів сортування та двійкового пошуку на багатовимірних масивах: методичні вказівки та завдання до виконання курсової роботи з дисципліни «Структури даних та алгоритми» для студентів денної форми навчання напрямку підготовки 6.050102 «Компютерна інженерія» </w:t>
      </w:r>
      <w:r>
        <w:rPr>
          <w:rFonts w:ascii="Times New Roman" w:hAnsi="Times New Roman"/>
          <w:sz w:val="28"/>
          <w:szCs w:val="28"/>
          <w:lang w:val="en-US"/>
        </w:rPr>
        <w:t>[</w:t>
      </w:r>
      <w:r>
        <w:rPr>
          <w:rFonts w:ascii="Times New Roman" w:hAnsi="Times New Roman"/>
          <w:sz w:val="28"/>
          <w:szCs w:val="28"/>
        </w:rPr>
        <w:t>Електронне видання</w:t>
      </w:r>
      <w:r>
        <w:rPr>
          <w:rFonts w:ascii="Times New Roman" w:hAnsi="Times New Roman"/>
          <w:sz w:val="28"/>
          <w:szCs w:val="28"/>
          <w:lang w:val="en-US"/>
        </w:rPr>
        <w:t>]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/ О.</w:t>
      </w:r>
      <w:r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</w:rPr>
        <w:t>. Марченко. – К.: НТУУ «КП</w:t>
      </w:r>
      <w:r>
        <w:rPr>
          <w:rFonts w:ascii="Times New Roman" w:hAnsi="Times New Roman"/>
          <w:sz w:val="28"/>
          <w:szCs w:val="28"/>
          <w:lang w:val="uk-UA"/>
        </w:rPr>
        <w:t>І», 2013. – 67 с.</w:t>
      </w:r>
    </w:p>
    <w:p w:rsidR="00F93EF0" w:rsidRPr="00F93EF0" w:rsidRDefault="00F93EF0" w:rsidP="00F93EF0">
      <w:pPr>
        <w:pStyle w:val="a6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Марченко А.И., Марченко Л.А. Программи</w:t>
      </w:r>
      <w:r>
        <w:rPr>
          <w:rFonts w:ascii="Times New Roman" w:hAnsi="Times New Roman"/>
          <w:sz w:val="28"/>
          <w:szCs w:val="28"/>
        </w:rPr>
        <w:t xml:space="preserve">рование в среде </w:t>
      </w:r>
      <w:r>
        <w:rPr>
          <w:rFonts w:ascii="Times New Roman" w:hAnsi="Times New Roman"/>
          <w:sz w:val="28"/>
          <w:szCs w:val="28"/>
          <w:lang w:val="en-US"/>
        </w:rPr>
        <w:t>Turbo Pascal 7.0.</w:t>
      </w:r>
      <w:r>
        <w:rPr>
          <w:rFonts w:ascii="Times New Roman" w:hAnsi="Times New Roman"/>
          <w:sz w:val="28"/>
          <w:szCs w:val="28"/>
        </w:rPr>
        <w:t xml:space="preserve"> – 6-е изд. – К.: Век+, Спб.: КОРОНА-Век, 2007. – 464 с., ил.</w:t>
      </w:r>
    </w:p>
    <w:sectPr w:rsidR="00F93EF0" w:rsidRPr="00F93EF0" w:rsidSect="008F126A">
      <w:footerReference w:type="default" r:id="rId16"/>
      <w:pgSz w:w="11906" w:h="16838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2845" w:rsidRDefault="00182845" w:rsidP="00F93EF0">
      <w:pPr>
        <w:spacing w:after="0" w:line="240" w:lineRule="auto"/>
      </w:pPr>
      <w:r>
        <w:separator/>
      </w:r>
    </w:p>
  </w:endnote>
  <w:endnote w:type="continuationSeparator" w:id="0">
    <w:p w:rsidR="00182845" w:rsidRDefault="00182845" w:rsidP="00F93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25085041"/>
      <w:docPartObj>
        <w:docPartGallery w:val="Page Numbers (Bottom of Page)"/>
        <w:docPartUnique/>
      </w:docPartObj>
    </w:sdtPr>
    <w:sdtEndPr/>
    <w:sdtContent>
      <w:p w:rsidR="00934EA5" w:rsidRDefault="00934EA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66F5">
          <w:rPr>
            <w:noProof/>
          </w:rPr>
          <w:t>13</w:t>
        </w:r>
        <w:r>
          <w:fldChar w:fldCharType="end"/>
        </w:r>
      </w:p>
    </w:sdtContent>
  </w:sdt>
  <w:p w:rsidR="00F93EF0" w:rsidRDefault="00F93EF0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2845" w:rsidRDefault="00182845" w:rsidP="00F93EF0">
      <w:pPr>
        <w:spacing w:after="0" w:line="240" w:lineRule="auto"/>
      </w:pPr>
      <w:r>
        <w:separator/>
      </w:r>
    </w:p>
  </w:footnote>
  <w:footnote w:type="continuationSeparator" w:id="0">
    <w:p w:rsidR="00182845" w:rsidRDefault="00182845" w:rsidP="00F93E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E7A53"/>
    <w:multiLevelType w:val="hybridMultilevel"/>
    <w:tmpl w:val="6108FA7C"/>
    <w:lvl w:ilvl="0" w:tplc="520281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52E5670"/>
    <w:multiLevelType w:val="hybridMultilevel"/>
    <w:tmpl w:val="3664EB9C"/>
    <w:lvl w:ilvl="0" w:tplc="DA0816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6D82CDE"/>
    <w:multiLevelType w:val="hybridMultilevel"/>
    <w:tmpl w:val="03CE49DE"/>
    <w:lvl w:ilvl="0" w:tplc="0FB4A77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16BF51E7"/>
    <w:multiLevelType w:val="hybridMultilevel"/>
    <w:tmpl w:val="40D490EA"/>
    <w:lvl w:ilvl="0" w:tplc="A888F658">
      <w:start w:val="6"/>
      <w:numFmt w:val="bullet"/>
      <w:lvlText w:val=""/>
      <w:lvlJc w:val="left"/>
      <w:pPr>
        <w:ind w:left="927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30F72373"/>
    <w:multiLevelType w:val="hybridMultilevel"/>
    <w:tmpl w:val="60A864B6"/>
    <w:lvl w:ilvl="0" w:tplc="BAA01754">
      <w:start w:val="1"/>
      <w:numFmt w:val="bullet"/>
      <w:lvlText w:val="-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3872258C"/>
    <w:multiLevelType w:val="hybridMultilevel"/>
    <w:tmpl w:val="5FB64B58"/>
    <w:lvl w:ilvl="0" w:tplc="D2F6B26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F10EA5"/>
    <w:multiLevelType w:val="hybridMultilevel"/>
    <w:tmpl w:val="D872048E"/>
    <w:lvl w:ilvl="0" w:tplc="43D82A22">
      <w:start w:val="2"/>
      <w:numFmt w:val="bullet"/>
      <w:lvlText w:val="-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>
    <w:nsid w:val="3E575CFA"/>
    <w:multiLevelType w:val="hybridMultilevel"/>
    <w:tmpl w:val="F8542FEE"/>
    <w:lvl w:ilvl="0" w:tplc="0C1CF9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3FD04E03"/>
    <w:multiLevelType w:val="hybridMultilevel"/>
    <w:tmpl w:val="CFB859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C0093B"/>
    <w:multiLevelType w:val="hybridMultilevel"/>
    <w:tmpl w:val="B502AE72"/>
    <w:lvl w:ilvl="0" w:tplc="DC1261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49C8381E"/>
    <w:multiLevelType w:val="hybridMultilevel"/>
    <w:tmpl w:val="C220E242"/>
    <w:lvl w:ilvl="0" w:tplc="778CA4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4AF278F2"/>
    <w:multiLevelType w:val="hybridMultilevel"/>
    <w:tmpl w:val="F8FA4154"/>
    <w:lvl w:ilvl="0" w:tplc="8040887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51F02545"/>
    <w:multiLevelType w:val="hybridMultilevel"/>
    <w:tmpl w:val="9E06D5E6"/>
    <w:lvl w:ilvl="0" w:tplc="A3E629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567A3DDE"/>
    <w:multiLevelType w:val="hybridMultilevel"/>
    <w:tmpl w:val="69D68FB2"/>
    <w:lvl w:ilvl="0" w:tplc="EE6654B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57174CCE"/>
    <w:multiLevelType w:val="hybridMultilevel"/>
    <w:tmpl w:val="B3D0B696"/>
    <w:lvl w:ilvl="0" w:tplc="5C2EB2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607C3C06"/>
    <w:multiLevelType w:val="hybridMultilevel"/>
    <w:tmpl w:val="E932B820"/>
    <w:lvl w:ilvl="0" w:tplc="8736B7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61147C99"/>
    <w:multiLevelType w:val="hybridMultilevel"/>
    <w:tmpl w:val="65166314"/>
    <w:lvl w:ilvl="0" w:tplc="7B30820C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915E9A"/>
    <w:multiLevelType w:val="hybridMultilevel"/>
    <w:tmpl w:val="5114C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D11824"/>
    <w:multiLevelType w:val="hybridMultilevel"/>
    <w:tmpl w:val="6D48C5E8"/>
    <w:lvl w:ilvl="0" w:tplc="2A58E13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7"/>
  </w:num>
  <w:num w:numId="2">
    <w:abstractNumId w:val="7"/>
  </w:num>
  <w:num w:numId="3">
    <w:abstractNumId w:val="6"/>
  </w:num>
  <w:num w:numId="4">
    <w:abstractNumId w:val="2"/>
  </w:num>
  <w:num w:numId="5">
    <w:abstractNumId w:val="3"/>
  </w:num>
  <w:num w:numId="6">
    <w:abstractNumId w:val="11"/>
  </w:num>
  <w:num w:numId="7">
    <w:abstractNumId w:val="10"/>
  </w:num>
  <w:num w:numId="8">
    <w:abstractNumId w:val="0"/>
  </w:num>
  <w:num w:numId="9">
    <w:abstractNumId w:val="1"/>
  </w:num>
  <w:num w:numId="10">
    <w:abstractNumId w:val="12"/>
  </w:num>
  <w:num w:numId="11">
    <w:abstractNumId w:val="18"/>
  </w:num>
  <w:num w:numId="12">
    <w:abstractNumId w:val="14"/>
  </w:num>
  <w:num w:numId="13">
    <w:abstractNumId w:val="15"/>
  </w:num>
  <w:num w:numId="14">
    <w:abstractNumId w:val="5"/>
  </w:num>
  <w:num w:numId="15">
    <w:abstractNumId w:val="16"/>
  </w:num>
  <w:num w:numId="16">
    <w:abstractNumId w:val="13"/>
  </w:num>
  <w:num w:numId="17">
    <w:abstractNumId w:val="4"/>
  </w:num>
  <w:num w:numId="18">
    <w:abstractNumId w:val="9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C5D"/>
    <w:rsid w:val="00003233"/>
    <w:rsid w:val="000224B1"/>
    <w:rsid w:val="00061647"/>
    <w:rsid w:val="000934EC"/>
    <w:rsid w:val="000B47EA"/>
    <w:rsid w:val="000E70BF"/>
    <w:rsid w:val="000F027B"/>
    <w:rsid w:val="000F1D0C"/>
    <w:rsid w:val="0012003C"/>
    <w:rsid w:val="001574ED"/>
    <w:rsid w:val="00166029"/>
    <w:rsid w:val="001665FE"/>
    <w:rsid w:val="00182845"/>
    <w:rsid w:val="00183A12"/>
    <w:rsid w:val="001B1E11"/>
    <w:rsid w:val="001C6CC1"/>
    <w:rsid w:val="001E6B99"/>
    <w:rsid w:val="0020036F"/>
    <w:rsid w:val="00227F64"/>
    <w:rsid w:val="002323D4"/>
    <w:rsid w:val="002406FB"/>
    <w:rsid w:val="00242DB8"/>
    <w:rsid w:val="0026468B"/>
    <w:rsid w:val="00282952"/>
    <w:rsid w:val="00291387"/>
    <w:rsid w:val="00294E84"/>
    <w:rsid w:val="002B33A2"/>
    <w:rsid w:val="002D6A6B"/>
    <w:rsid w:val="002F3CDA"/>
    <w:rsid w:val="002F43B3"/>
    <w:rsid w:val="00305313"/>
    <w:rsid w:val="00307159"/>
    <w:rsid w:val="0039671A"/>
    <w:rsid w:val="003A5F5A"/>
    <w:rsid w:val="003C32FC"/>
    <w:rsid w:val="003E0E39"/>
    <w:rsid w:val="003E2577"/>
    <w:rsid w:val="004270C2"/>
    <w:rsid w:val="00440925"/>
    <w:rsid w:val="00441315"/>
    <w:rsid w:val="00462AD4"/>
    <w:rsid w:val="004D3701"/>
    <w:rsid w:val="004D7156"/>
    <w:rsid w:val="004E6196"/>
    <w:rsid w:val="0052444F"/>
    <w:rsid w:val="0055429F"/>
    <w:rsid w:val="005B15C0"/>
    <w:rsid w:val="00601104"/>
    <w:rsid w:val="006518AF"/>
    <w:rsid w:val="00685859"/>
    <w:rsid w:val="006E02CD"/>
    <w:rsid w:val="00707429"/>
    <w:rsid w:val="00711B3D"/>
    <w:rsid w:val="00721522"/>
    <w:rsid w:val="00723D23"/>
    <w:rsid w:val="00746895"/>
    <w:rsid w:val="007536FC"/>
    <w:rsid w:val="00797F32"/>
    <w:rsid w:val="007A6AD3"/>
    <w:rsid w:val="007B5500"/>
    <w:rsid w:val="007B71E9"/>
    <w:rsid w:val="007D10E3"/>
    <w:rsid w:val="00835E56"/>
    <w:rsid w:val="00871315"/>
    <w:rsid w:val="00873B71"/>
    <w:rsid w:val="008E29B3"/>
    <w:rsid w:val="008F126A"/>
    <w:rsid w:val="008F1488"/>
    <w:rsid w:val="00934EA5"/>
    <w:rsid w:val="0093720E"/>
    <w:rsid w:val="00976186"/>
    <w:rsid w:val="009866F5"/>
    <w:rsid w:val="009973F3"/>
    <w:rsid w:val="009A735E"/>
    <w:rsid w:val="009B6D7C"/>
    <w:rsid w:val="009E1EBC"/>
    <w:rsid w:val="009F7B2C"/>
    <w:rsid w:val="00A23F85"/>
    <w:rsid w:val="00A241EB"/>
    <w:rsid w:val="00A556B9"/>
    <w:rsid w:val="00A57683"/>
    <w:rsid w:val="00A57C2F"/>
    <w:rsid w:val="00A648CC"/>
    <w:rsid w:val="00A94822"/>
    <w:rsid w:val="00AC3870"/>
    <w:rsid w:val="00AC7B35"/>
    <w:rsid w:val="00AD7B75"/>
    <w:rsid w:val="00AF4C5D"/>
    <w:rsid w:val="00B00F40"/>
    <w:rsid w:val="00B0468F"/>
    <w:rsid w:val="00B219EE"/>
    <w:rsid w:val="00B5552A"/>
    <w:rsid w:val="00BC646A"/>
    <w:rsid w:val="00BF2705"/>
    <w:rsid w:val="00C02F44"/>
    <w:rsid w:val="00C04FD4"/>
    <w:rsid w:val="00C1238D"/>
    <w:rsid w:val="00C22291"/>
    <w:rsid w:val="00C24D85"/>
    <w:rsid w:val="00C34694"/>
    <w:rsid w:val="00CB194A"/>
    <w:rsid w:val="00CB498A"/>
    <w:rsid w:val="00CC34AF"/>
    <w:rsid w:val="00CC48DA"/>
    <w:rsid w:val="00CC7EB6"/>
    <w:rsid w:val="00CD295D"/>
    <w:rsid w:val="00CF5BFB"/>
    <w:rsid w:val="00D21752"/>
    <w:rsid w:val="00D40DED"/>
    <w:rsid w:val="00DA283D"/>
    <w:rsid w:val="00DB4030"/>
    <w:rsid w:val="00DD15F2"/>
    <w:rsid w:val="00DE48C4"/>
    <w:rsid w:val="00DF3FAB"/>
    <w:rsid w:val="00E30936"/>
    <w:rsid w:val="00E31B5D"/>
    <w:rsid w:val="00E40176"/>
    <w:rsid w:val="00E41FDB"/>
    <w:rsid w:val="00E55C0D"/>
    <w:rsid w:val="00E7519A"/>
    <w:rsid w:val="00EF5A57"/>
    <w:rsid w:val="00F64306"/>
    <w:rsid w:val="00F93EF0"/>
    <w:rsid w:val="00FC3469"/>
    <w:rsid w:val="00FE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F12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14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372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3720E"/>
    <w:rPr>
      <w:rFonts w:ascii="Tahoma" w:hAnsi="Tahoma" w:cs="Tahoma"/>
      <w:sz w:val="16"/>
      <w:szCs w:val="16"/>
      <w:lang w:eastAsia="en-US"/>
    </w:rPr>
  </w:style>
  <w:style w:type="paragraph" w:styleId="a6">
    <w:name w:val="List Paragraph"/>
    <w:basedOn w:val="a"/>
    <w:uiPriority w:val="34"/>
    <w:qFormat/>
    <w:rsid w:val="00835E56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0224B1"/>
    <w:rPr>
      <w:color w:val="808080"/>
    </w:rPr>
  </w:style>
  <w:style w:type="paragraph" w:styleId="a8">
    <w:name w:val="header"/>
    <w:basedOn w:val="a"/>
    <w:link w:val="a9"/>
    <w:uiPriority w:val="99"/>
    <w:unhideWhenUsed/>
    <w:rsid w:val="00F93E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93EF0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F93E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93EF0"/>
    <w:rPr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8F12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ac">
    <w:name w:val="TOC Heading"/>
    <w:basedOn w:val="1"/>
    <w:next w:val="a"/>
    <w:uiPriority w:val="39"/>
    <w:semiHidden/>
    <w:unhideWhenUsed/>
    <w:qFormat/>
    <w:rsid w:val="008F126A"/>
    <w:pPr>
      <w:outlineLvl w:val="9"/>
    </w:pPr>
    <w:rPr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F12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14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372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3720E"/>
    <w:rPr>
      <w:rFonts w:ascii="Tahoma" w:hAnsi="Tahoma" w:cs="Tahoma"/>
      <w:sz w:val="16"/>
      <w:szCs w:val="16"/>
      <w:lang w:eastAsia="en-US"/>
    </w:rPr>
  </w:style>
  <w:style w:type="paragraph" w:styleId="a6">
    <w:name w:val="List Paragraph"/>
    <w:basedOn w:val="a"/>
    <w:uiPriority w:val="34"/>
    <w:qFormat/>
    <w:rsid w:val="00835E56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0224B1"/>
    <w:rPr>
      <w:color w:val="808080"/>
    </w:rPr>
  </w:style>
  <w:style w:type="paragraph" w:styleId="a8">
    <w:name w:val="header"/>
    <w:basedOn w:val="a"/>
    <w:link w:val="a9"/>
    <w:uiPriority w:val="99"/>
    <w:unhideWhenUsed/>
    <w:rsid w:val="00F93E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93EF0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F93E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93EF0"/>
    <w:rPr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8F12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ac">
    <w:name w:val="TOC Heading"/>
    <w:basedOn w:val="1"/>
    <w:next w:val="a"/>
    <w:uiPriority w:val="39"/>
    <w:semiHidden/>
    <w:unhideWhenUsed/>
    <w:qFormat/>
    <w:rsid w:val="008F126A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ascal\Kursova\REPOR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D934CB-4BFF-4A4A-9492-80E85F613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</Template>
  <TotalTime>11</TotalTime>
  <Pages>13</Pages>
  <Words>1282</Words>
  <Characters>7312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3</cp:revision>
  <dcterms:created xsi:type="dcterms:W3CDTF">2015-04-22T20:12:00Z</dcterms:created>
  <dcterms:modified xsi:type="dcterms:W3CDTF">2015-04-22T20:23:00Z</dcterms:modified>
</cp:coreProperties>
</file>